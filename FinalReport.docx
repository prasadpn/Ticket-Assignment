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90582509"/>
        <w:docPartObj>
          <w:docPartGallery w:val="Cover Pages"/>
          <w:docPartUnique/>
        </w:docPartObj>
      </w:sdtPr>
      <w:sdtEndPr/>
      <w:sdtContent>
        <w:p w14:paraId="4A9A4E37" w14:textId="4D4D108B" w:rsidR="000F1E3B" w:rsidRDefault="000F1E3B">
          <w:r>
            <w:rPr>
              <w:noProof/>
            </w:rPr>
            <mc:AlternateContent>
              <mc:Choice Requires="wpg">
                <w:drawing>
                  <wp:anchor distT="0" distB="0" distL="114300" distR="114300" simplePos="0" relativeHeight="251662336" behindDoc="0" locked="0" layoutInCell="1" allowOverlap="1" wp14:anchorId="1CB760A2" wp14:editId="4202F9B9">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cex="http://schemas.microsoft.com/office/word/2018/wordml/cex" xmlns:w16="http://schemas.microsoft.com/office/word/2018/wordml">
                <w:pict>
                  <v:group w14:anchorId="3942370E"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path="m,l7312660,r,1129665l3619500,733425,,1091565,,xe" fillcolor="#07c [3204]" stroked="f" strokeweight="2pt">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stroked="f" strokeweight="2pt">
                      <v:fill r:id="rId12"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07330401" wp14:editId="4B2D4D04">
                    <wp:simplePos x="0" y="0"/>
                    <wp:positionH relativeFrom="page">
                      <wp:align>center</wp:align>
                    </wp:positionH>
                    <mc:AlternateContent>
                      <mc:Choice Requires="wp14">
                        <wp:positionV relativeFrom="page">
                          <wp14:pctPosVOffset>81800</wp14:pctPosVOffset>
                        </wp:positionV>
                      </mc:Choice>
                      <mc:Fallback>
                        <wp:positionV relativeFrom="page">
                          <wp:posOffset>8746490</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p w14:paraId="36595302" w14:textId="1E6DE44E" w:rsidR="000F1E3B" w:rsidRDefault="00A23753">
                                    <w:pPr>
                                      <w:pStyle w:val="NoSpacing"/>
                                      <w:jc w:val="right"/>
                                      <w:rPr>
                                        <w:color w:val="595959" w:themeColor="text1" w:themeTint="A6"/>
                                        <w:sz w:val="28"/>
                                        <w:szCs w:val="28"/>
                                      </w:rPr>
                                    </w:pPr>
                                    <w:r>
                                      <w:rPr>
                                        <w:color w:val="595959" w:themeColor="text1" w:themeTint="A6"/>
                                        <w:sz w:val="28"/>
                                        <w:szCs w:val="28"/>
                                      </w:rPr>
                                      <w:t xml:space="preserve">     </w:t>
                                    </w:r>
                                  </w:p>
                                </w:sdtContent>
                              </w:sdt>
                              <w:p w14:paraId="1BD23165" w14:textId="6AC75CFA" w:rsidR="000F1E3B" w:rsidRDefault="005E30F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0F1E3B">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7330401"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showingPlcHdr/>
                            <w:dataBinding w:prefixMappings="xmlns:ns0='http://purl.org/dc/elements/1.1/' xmlns:ns1='http://schemas.openxmlformats.org/package/2006/metadata/core-properties' " w:xpath="/ns1:coreProperties[1]/ns0:creator[1]" w:storeItemID="{6C3C8BC8-F283-45AE-878A-BAB7291924A1}"/>
                            <w:text/>
                          </w:sdtPr>
                          <w:sdtEndPr/>
                          <w:sdtContent>
                            <w:p w14:paraId="36595302" w14:textId="1E6DE44E" w:rsidR="000F1E3B" w:rsidRDefault="00A23753">
                              <w:pPr>
                                <w:pStyle w:val="NoSpacing"/>
                                <w:jc w:val="right"/>
                                <w:rPr>
                                  <w:color w:val="595959" w:themeColor="text1" w:themeTint="A6"/>
                                  <w:sz w:val="28"/>
                                  <w:szCs w:val="28"/>
                                </w:rPr>
                              </w:pPr>
                              <w:r>
                                <w:rPr>
                                  <w:color w:val="595959" w:themeColor="text1" w:themeTint="A6"/>
                                  <w:sz w:val="28"/>
                                  <w:szCs w:val="28"/>
                                </w:rPr>
                                <w:t xml:space="preserve">     </w:t>
                              </w:r>
                            </w:p>
                          </w:sdtContent>
                        </w:sdt>
                        <w:p w14:paraId="1BD23165" w14:textId="6AC75CFA" w:rsidR="000F1E3B" w:rsidRDefault="005E30F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0F1E3B">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23F06434" wp14:editId="5840D8E2">
                    <wp:simplePos x="0" y="0"/>
                    <wp:positionH relativeFrom="page">
                      <wp:align>center</wp:align>
                    </wp:positionH>
                    <mc:AlternateContent>
                      <mc:Choice Requires="wp14">
                        <wp:positionV relativeFrom="page">
                          <wp14:pctPosVOffset>70000</wp14:pctPosVOffset>
                        </wp:positionV>
                      </mc:Choice>
                      <mc:Fallback>
                        <wp:positionV relativeFrom="page">
                          <wp:posOffset>7484745</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2DFAF9D5" w14:textId="1F0DE224" w:rsidR="000F1E3B" w:rsidRDefault="000F1E3B">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3F06434"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2DFAF9D5" w14:textId="1F0DE224" w:rsidR="000F1E3B" w:rsidRDefault="000F1E3B">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4ACD4692" wp14:editId="40191B2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9EA656" w14:textId="6C8E7A06" w:rsidR="000F1E3B" w:rsidRDefault="005E30FC">
                                <w:pPr>
                                  <w:jc w:val="right"/>
                                  <w:rPr>
                                    <w:color w:val="0077CC" w:themeColor="accent1"/>
                                    <w:sz w:val="64"/>
                                    <w:szCs w:val="64"/>
                                  </w:rPr>
                                </w:pPr>
                                <w:sdt>
                                  <w:sdtPr>
                                    <w:rPr>
                                      <w:caps/>
                                      <w:color w:val="0077CC"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F1E3B">
                                      <w:rPr>
                                        <w:caps/>
                                        <w:color w:val="0077CC" w:themeColor="accent1"/>
                                        <w:sz w:val="64"/>
                                        <w:szCs w:val="64"/>
                                      </w:rPr>
                                      <w:t>Automatic Ticket Assignment</w:t>
                                    </w:r>
                                  </w:sdtContent>
                                </w:sdt>
                              </w:p>
                              <w:p w14:paraId="435FFB6C" w14:textId="75B4C2D5" w:rsidR="000F1E3B" w:rsidRDefault="00AE669A">
                                <w:pPr>
                                  <w:jc w:val="right"/>
                                  <w:rPr>
                                    <w:smallCaps/>
                                    <w:color w:val="404040" w:themeColor="text1" w:themeTint="BF"/>
                                    <w:sz w:val="36"/>
                                    <w:szCs w:val="36"/>
                                  </w:rPr>
                                </w:pPr>
                                <w:r>
                                  <w:rPr>
                                    <w:color w:val="404040" w:themeColor="text1" w:themeTint="BF"/>
                                    <w:sz w:val="36"/>
                                    <w:szCs w:val="36"/>
                                  </w:rPr>
                                  <w:t xml:space="preserve">Asjad, </w:t>
                                </w: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sdt>
                                      <w:sdtPr>
                                        <w:rPr>
                                          <w:color w:val="404040" w:themeColor="text1" w:themeTint="BF"/>
                                          <w:sz w:val="36"/>
                                          <w:szCs w:val="36"/>
                                        </w:rPr>
                                        <w:alias w:val="Subtitle"/>
                                        <w:tag w:val=""/>
                                        <w:id w:val="388688839"/>
                                        <w:dataBinding w:prefixMappings="xmlns:ns0='http://purl.org/dc/elements/1.1/' xmlns:ns1='http://schemas.openxmlformats.org/package/2006/metadata/core-properties' " w:xpath="/ns1:coreProperties[1]/ns0:subject[1]" w:storeItemID="{6C3C8BC8-F283-45AE-878A-BAB7291924A1}"/>
                                        <w:text/>
                                      </w:sdtPr>
                                      <w:sdtEndPr/>
                                      <w:sdtContent>
                                        <w:r w:rsidR="00B354F2">
                                          <w:rPr>
                                            <w:color w:val="404040" w:themeColor="text1" w:themeTint="BF"/>
                                            <w:sz w:val="36"/>
                                            <w:szCs w:val="36"/>
                                          </w:rPr>
                                          <w:t>Kamal, Lakshmi, Pankaj</w:t>
                                        </w:r>
                                      </w:sdtContent>
                                    </w:sdt>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4ACD4692"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4A9EA656" w14:textId="6C8E7A06" w:rsidR="000F1E3B" w:rsidRDefault="005E30FC">
                          <w:pPr>
                            <w:jc w:val="right"/>
                            <w:rPr>
                              <w:color w:val="0077CC" w:themeColor="accent1"/>
                              <w:sz w:val="64"/>
                              <w:szCs w:val="64"/>
                            </w:rPr>
                          </w:pPr>
                          <w:sdt>
                            <w:sdtPr>
                              <w:rPr>
                                <w:caps/>
                                <w:color w:val="0077CC"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0F1E3B">
                                <w:rPr>
                                  <w:caps/>
                                  <w:color w:val="0077CC" w:themeColor="accent1"/>
                                  <w:sz w:val="64"/>
                                  <w:szCs w:val="64"/>
                                </w:rPr>
                                <w:t>Automatic Ticket Assignment</w:t>
                              </w:r>
                            </w:sdtContent>
                          </w:sdt>
                        </w:p>
                        <w:p w14:paraId="435FFB6C" w14:textId="75B4C2D5" w:rsidR="000F1E3B" w:rsidRDefault="00AE669A">
                          <w:pPr>
                            <w:jc w:val="right"/>
                            <w:rPr>
                              <w:smallCaps/>
                              <w:color w:val="404040" w:themeColor="text1" w:themeTint="BF"/>
                              <w:sz w:val="36"/>
                              <w:szCs w:val="36"/>
                            </w:rPr>
                          </w:pPr>
                          <w:r>
                            <w:rPr>
                              <w:color w:val="404040" w:themeColor="text1" w:themeTint="BF"/>
                              <w:sz w:val="36"/>
                              <w:szCs w:val="36"/>
                            </w:rPr>
                            <w:t xml:space="preserve">Asjad, </w:t>
                          </w: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sdt>
                                <w:sdtPr>
                                  <w:rPr>
                                    <w:color w:val="404040" w:themeColor="text1" w:themeTint="BF"/>
                                    <w:sz w:val="36"/>
                                    <w:szCs w:val="36"/>
                                  </w:rPr>
                                  <w:alias w:val="Subtitle"/>
                                  <w:tag w:val=""/>
                                  <w:id w:val="388688839"/>
                                  <w:dataBinding w:prefixMappings="xmlns:ns0='http://purl.org/dc/elements/1.1/' xmlns:ns1='http://schemas.openxmlformats.org/package/2006/metadata/core-properties' " w:xpath="/ns1:coreProperties[1]/ns0:subject[1]" w:storeItemID="{6C3C8BC8-F283-45AE-878A-BAB7291924A1}"/>
                                  <w:text/>
                                </w:sdtPr>
                                <w:sdtEndPr/>
                                <w:sdtContent>
                                  <w:r w:rsidR="00B354F2">
                                    <w:rPr>
                                      <w:color w:val="404040" w:themeColor="text1" w:themeTint="BF"/>
                                      <w:sz w:val="36"/>
                                      <w:szCs w:val="36"/>
                                    </w:rPr>
                                    <w:t>Kamal, Lakshmi, Pankaj</w:t>
                                  </w:r>
                                </w:sdtContent>
                              </w:sdt>
                            </w:sdtContent>
                          </w:sdt>
                        </w:p>
                      </w:txbxContent>
                    </v:textbox>
                    <w10:wrap type="square" anchorx="page" anchory="page"/>
                  </v:shape>
                </w:pict>
              </mc:Fallback>
            </mc:AlternateContent>
          </w:r>
        </w:p>
        <w:p w14:paraId="67D6CBE7" w14:textId="1E340914" w:rsidR="000F1E3B" w:rsidRDefault="000F1E3B">
          <w:pPr>
            <w:spacing w:line="240" w:lineRule="auto"/>
          </w:pPr>
          <w:r>
            <w:br w:type="page"/>
          </w:r>
        </w:p>
      </w:sdtContent>
    </w:sdt>
    <w:sdt>
      <w:sdtPr>
        <w:rPr>
          <w:rFonts w:ascii="Calibri" w:eastAsia="Times New Roman" w:hAnsi="Calibri" w:cs="Times New Roman"/>
          <w:color w:val="auto"/>
          <w:sz w:val="22"/>
          <w:szCs w:val="20"/>
          <w:lang w:eastAsia="de-DE"/>
        </w:rPr>
        <w:id w:val="-1935657569"/>
        <w:docPartObj>
          <w:docPartGallery w:val="Table of Contents"/>
          <w:docPartUnique/>
        </w:docPartObj>
      </w:sdtPr>
      <w:sdtEndPr>
        <w:rPr>
          <w:b/>
          <w:bCs/>
          <w:noProof/>
        </w:rPr>
      </w:sdtEndPr>
      <w:sdtContent>
        <w:p w14:paraId="71C93FDB" w14:textId="04EBDF01" w:rsidR="00995D7F" w:rsidRDefault="00995D7F" w:rsidP="000F1E3B">
          <w:pPr>
            <w:pStyle w:val="TOCHeading"/>
            <w:jc w:val="both"/>
          </w:pPr>
          <w:r>
            <w:t>Contents</w:t>
          </w:r>
        </w:p>
        <w:p w14:paraId="0F43DAD8" w14:textId="7CD6EDC0" w:rsidR="00263FAA" w:rsidRDefault="00995D7F">
          <w:pPr>
            <w:pStyle w:val="TOC1"/>
            <w:rPr>
              <w:rFonts w:asciiTheme="minorHAnsi" w:eastAsiaTheme="minorEastAsia" w:hAnsiTheme="minorHAnsi" w:cstheme="minorBidi"/>
              <w:noProof/>
              <w:szCs w:val="22"/>
              <w:lang w:eastAsia="en-US"/>
            </w:rPr>
          </w:pPr>
          <w:r>
            <w:fldChar w:fldCharType="begin"/>
          </w:r>
          <w:r>
            <w:instrText xml:space="preserve"> TOC \o "1-3" \h \z \u </w:instrText>
          </w:r>
          <w:r>
            <w:fldChar w:fldCharType="separate"/>
          </w:r>
          <w:hyperlink w:anchor="_Toc92537771" w:history="1">
            <w:r w:rsidR="00263FAA" w:rsidRPr="00A841A1">
              <w:rPr>
                <w:rStyle w:val="Hyperlink"/>
                <w:noProof/>
              </w:rPr>
              <w:t>The Real Problem</w:t>
            </w:r>
            <w:r w:rsidR="00263FAA">
              <w:rPr>
                <w:noProof/>
                <w:webHidden/>
              </w:rPr>
              <w:tab/>
            </w:r>
            <w:r w:rsidR="00263FAA">
              <w:rPr>
                <w:noProof/>
                <w:webHidden/>
              </w:rPr>
              <w:fldChar w:fldCharType="begin"/>
            </w:r>
            <w:r w:rsidR="00263FAA">
              <w:rPr>
                <w:noProof/>
                <w:webHidden/>
              </w:rPr>
              <w:instrText xml:space="preserve"> PAGEREF _Toc92537771 \h </w:instrText>
            </w:r>
            <w:r w:rsidR="00263FAA">
              <w:rPr>
                <w:noProof/>
                <w:webHidden/>
              </w:rPr>
            </w:r>
            <w:r w:rsidR="00263FAA">
              <w:rPr>
                <w:noProof/>
                <w:webHidden/>
              </w:rPr>
              <w:fldChar w:fldCharType="separate"/>
            </w:r>
            <w:r w:rsidR="00A23753">
              <w:rPr>
                <w:noProof/>
                <w:webHidden/>
              </w:rPr>
              <w:t>3</w:t>
            </w:r>
            <w:r w:rsidR="00263FAA">
              <w:rPr>
                <w:noProof/>
                <w:webHidden/>
              </w:rPr>
              <w:fldChar w:fldCharType="end"/>
            </w:r>
          </w:hyperlink>
        </w:p>
        <w:p w14:paraId="392F4465" w14:textId="7B00E22C" w:rsidR="00263FAA" w:rsidRDefault="005E30FC">
          <w:pPr>
            <w:pStyle w:val="TOC1"/>
            <w:rPr>
              <w:rFonts w:asciiTheme="minorHAnsi" w:eastAsiaTheme="minorEastAsia" w:hAnsiTheme="minorHAnsi" w:cstheme="minorBidi"/>
              <w:noProof/>
              <w:szCs w:val="22"/>
              <w:lang w:eastAsia="en-US"/>
            </w:rPr>
          </w:pPr>
          <w:hyperlink w:anchor="_Toc92537772" w:history="1">
            <w:r w:rsidR="00263FAA" w:rsidRPr="00A841A1">
              <w:rPr>
                <w:rStyle w:val="Hyperlink"/>
                <w:noProof/>
              </w:rPr>
              <w:t>Business Domain Value</w:t>
            </w:r>
            <w:r w:rsidR="00263FAA">
              <w:rPr>
                <w:noProof/>
                <w:webHidden/>
              </w:rPr>
              <w:tab/>
            </w:r>
            <w:r w:rsidR="00263FAA">
              <w:rPr>
                <w:noProof/>
                <w:webHidden/>
              </w:rPr>
              <w:fldChar w:fldCharType="begin"/>
            </w:r>
            <w:r w:rsidR="00263FAA">
              <w:rPr>
                <w:noProof/>
                <w:webHidden/>
              </w:rPr>
              <w:instrText xml:space="preserve"> PAGEREF _Toc92537772 \h </w:instrText>
            </w:r>
            <w:r w:rsidR="00263FAA">
              <w:rPr>
                <w:noProof/>
                <w:webHidden/>
              </w:rPr>
            </w:r>
            <w:r w:rsidR="00263FAA">
              <w:rPr>
                <w:noProof/>
                <w:webHidden/>
              </w:rPr>
              <w:fldChar w:fldCharType="separate"/>
            </w:r>
            <w:r w:rsidR="00A23753">
              <w:rPr>
                <w:noProof/>
                <w:webHidden/>
              </w:rPr>
              <w:t>4</w:t>
            </w:r>
            <w:r w:rsidR="00263FAA">
              <w:rPr>
                <w:noProof/>
                <w:webHidden/>
              </w:rPr>
              <w:fldChar w:fldCharType="end"/>
            </w:r>
          </w:hyperlink>
        </w:p>
        <w:p w14:paraId="655FABCF" w14:textId="3108DBE0" w:rsidR="00263FAA" w:rsidRDefault="005E30FC">
          <w:pPr>
            <w:pStyle w:val="TOC1"/>
            <w:rPr>
              <w:rFonts w:asciiTheme="minorHAnsi" w:eastAsiaTheme="minorEastAsia" w:hAnsiTheme="minorHAnsi" w:cstheme="minorBidi"/>
              <w:noProof/>
              <w:szCs w:val="22"/>
              <w:lang w:eastAsia="en-US"/>
            </w:rPr>
          </w:pPr>
          <w:hyperlink w:anchor="_Toc92537773" w:history="1">
            <w:r w:rsidR="00263FAA" w:rsidRPr="00A841A1">
              <w:rPr>
                <w:rStyle w:val="Hyperlink"/>
                <w:noProof/>
              </w:rPr>
              <w:t>Summary of problem statement, data, and findings</w:t>
            </w:r>
            <w:r w:rsidR="00263FAA">
              <w:rPr>
                <w:noProof/>
                <w:webHidden/>
              </w:rPr>
              <w:tab/>
            </w:r>
            <w:r w:rsidR="00263FAA">
              <w:rPr>
                <w:noProof/>
                <w:webHidden/>
              </w:rPr>
              <w:fldChar w:fldCharType="begin"/>
            </w:r>
            <w:r w:rsidR="00263FAA">
              <w:rPr>
                <w:noProof/>
                <w:webHidden/>
              </w:rPr>
              <w:instrText xml:space="preserve"> PAGEREF _Toc92537773 \h </w:instrText>
            </w:r>
            <w:r w:rsidR="00263FAA">
              <w:rPr>
                <w:noProof/>
                <w:webHidden/>
              </w:rPr>
            </w:r>
            <w:r w:rsidR="00263FAA">
              <w:rPr>
                <w:noProof/>
                <w:webHidden/>
              </w:rPr>
              <w:fldChar w:fldCharType="separate"/>
            </w:r>
            <w:r w:rsidR="00A23753">
              <w:rPr>
                <w:noProof/>
                <w:webHidden/>
              </w:rPr>
              <w:t>4</w:t>
            </w:r>
            <w:r w:rsidR="00263FAA">
              <w:rPr>
                <w:noProof/>
                <w:webHidden/>
              </w:rPr>
              <w:fldChar w:fldCharType="end"/>
            </w:r>
          </w:hyperlink>
        </w:p>
        <w:p w14:paraId="224F0B3A" w14:textId="4A8B8347"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74" w:history="1">
            <w:r w:rsidR="00263FAA" w:rsidRPr="00A841A1">
              <w:rPr>
                <w:rStyle w:val="Hyperlink"/>
                <w:noProof/>
              </w:rPr>
              <w:t>Other business use case of text classification</w:t>
            </w:r>
            <w:r w:rsidR="00263FAA">
              <w:rPr>
                <w:noProof/>
                <w:webHidden/>
              </w:rPr>
              <w:tab/>
            </w:r>
            <w:r w:rsidR="00263FAA">
              <w:rPr>
                <w:noProof/>
                <w:webHidden/>
              </w:rPr>
              <w:fldChar w:fldCharType="begin"/>
            </w:r>
            <w:r w:rsidR="00263FAA">
              <w:rPr>
                <w:noProof/>
                <w:webHidden/>
              </w:rPr>
              <w:instrText xml:space="preserve"> PAGEREF _Toc92537774 \h </w:instrText>
            </w:r>
            <w:r w:rsidR="00263FAA">
              <w:rPr>
                <w:noProof/>
                <w:webHidden/>
              </w:rPr>
            </w:r>
            <w:r w:rsidR="00263FAA">
              <w:rPr>
                <w:noProof/>
                <w:webHidden/>
              </w:rPr>
              <w:fldChar w:fldCharType="separate"/>
            </w:r>
            <w:r w:rsidR="00A23753">
              <w:rPr>
                <w:noProof/>
                <w:webHidden/>
              </w:rPr>
              <w:t>5</w:t>
            </w:r>
            <w:r w:rsidR="00263FAA">
              <w:rPr>
                <w:noProof/>
                <w:webHidden/>
              </w:rPr>
              <w:fldChar w:fldCharType="end"/>
            </w:r>
          </w:hyperlink>
        </w:p>
        <w:p w14:paraId="4D6E808B" w14:textId="3303A1F5"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75" w:history="1">
            <w:r w:rsidR="00263FAA" w:rsidRPr="00A841A1">
              <w:rPr>
                <w:rStyle w:val="Hyperlink"/>
                <w:noProof/>
              </w:rPr>
              <w:t>Data Shape</w:t>
            </w:r>
            <w:r w:rsidR="00263FAA">
              <w:rPr>
                <w:noProof/>
                <w:webHidden/>
              </w:rPr>
              <w:tab/>
            </w:r>
            <w:r w:rsidR="00263FAA">
              <w:rPr>
                <w:noProof/>
                <w:webHidden/>
              </w:rPr>
              <w:fldChar w:fldCharType="begin"/>
            </w:r>
            <w:r w:rsidR="00263FAA">
              <w:rPr>
                <w:noProof/>
                <w:webHidden/>
              </w:rPr>
              <w:instrText xml:space="preserve"> PAGEREF _Toc92537775 \h </w:instrText>
            </w:r>
            <w:r w:rsidR="00263FAA">
              <w:rPr>
                <w:noProof/>
                <w:webHidden/>
              </w:rPr>
            </w:r>
            <w:r w:rsidR="00263FAA">
              <w:rPr>
                <w:noProof/>
                <w:webHidden/>
              </w:rPr>
              <w:fldChar w:fldCharType="separate"/>
            </w:r>
            <w:r w:rsidR="00A23753">
              <w:rPr>
                <w:noProof/>
                <w:webHidden/>
              </w:rPr>
              <w:t>5</w:t>
            </w:r>
            <w:r w:rsidR="00263FAA">
              <w:rPr>
                <w:noProof/>
                <w:webHidden/>
              </w:rPr>
              <w:fldChar w:fldCharType="end"/>
            </w:r>
          </w:hyperlink>
        </w:p>
        <w:p w14:paraId="2346317C" w14:textId="2F650A40"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76" w:history="1">
            <w:r w:rsidR="00263FAA" w:rsidRPr="00A841A1">
              <w:rPr>
                <w:rStyle w:val="Hyperlink"/>
                <w:noProof/>
              </w:rPr>
              <w:t>Some more info on the dataset</w:t>
            </w:r>
            <w:r w:rsidR="00263FAA">
              <w:rPr>
                <w:noProof/>
                <w:webHidden/>
              </w:rPr>
              <w:tab/>
            </w:r>
            <w:r w:rsidR="00263FAA">
              <w:rPr>
                <w:noProof/>
                <w:webHidden/>
              </w:rPr>
              <w:fldChar w:fldCharType="begin"/>
            </w:r>
            <w:r w:rsidR="00263FAA">
              <w:rPr>
                <w:noProof/>
                <w:webHidden/>
              </w:rPr>
              <w:instrText xml:space="preserve"> PAGEREF _Toc92537776 \h </w:instrText>
            </w:r>
            <w:r w:rsidR="00263FAA">
              <w:rPr>
                <w:noProof/>
                <w:webHidden/>
              </w:rPr>
            </w:r>
            <w:r w:rsidR="00263FAA">
              <w:rPr>
                <w:noProof/>
                <w:webHidden/>
              </w:rPr>
              <w:fldChar w:fldCharType="separate"/>
            </w:r>
            <w:r w:rsidR="00A23753">
              <w:rPr>
                <w:noProof/>
                <w:webHidden/>
              </w:rPr>
              <w:t>5</w:t>
            </w:r>
            <w:r w:rsidR="00263FAA">
              <w:rPr>
                <w:noProof/>
                <w:webHidden/>
              </w:rPr>
              <w:fldChar w:fldCharType="end"/>
            </w:r>
          </w:hyperlink>
        </w:p>
        <w:p w14:paraId="56E5257B" w14:textId="08C30CEA"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77" w:history="1">
            <w:r w:rsidR="00263FAA" w:rsidRPr="00A841A1">
              <w:rPr>
                <w:rStyle w:val="Hyperlink"/>
                <w:noProof/>
              </w:rPr>
              <w:t>Quick peek into data</w:t>
            </w:r>
            <w:r w:rsidR="00263FAA">
              <w:rPr>
                <w:noProof/>
                <w:webHidden/>
              </w:rPr>
              <w:tab/>
            </w:r>
            <w:r w:rsidR="00263FAA">
              <w:rPr>
                <w:noProof/>
                <w:webHidden/>
              </w:rPr>
              <w:fldChar w:fldCharType="begin"/>
            </w:r>
            <w:r w:rsidR="00263FAA">
              <w:rPr>
                <w:noProof/>
                <w:webHidden/>
              </w:rPr>
              <w:instrText xml:space="preserve"> PAGEREF _Toc92537777 \h </w:instrText>
            </w:r>
            <w:r w:rsidR="00263FAA">
              <w:rPr>
                <w:noProof/>
                <w:webHidden/>
              </w:rPr>
            </w:r>
            <w:r w:rsidR="00263FAA">
              <w:rPr>
                <w:noProof/>
                <w:webHidden/>
              </w:rPr>
              <w:fldChar w:fldCharType="separate"/>
            </w:r>
            <w:r w:rsidR="00A23753">
              <w:rPr>
                <w:noProof/>
                <w:webHidden/>
              </w:rPr>
              <w:t>5</w:t>
            </w:r>
            <w:r w:rsidR="00263FAA">
              <w:rPr>
                <w:noProof/>
                <w:webHidden/>
              </w:rPr>
              <w:fldChar w:fldCharType="end"/>
            </w:r>
          </w:hyperlink>
        </w:p>
        <w:p w14:paraId="2FDBCBCE" w14:textId="68557DEC"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78" w:history="1">
            <w:r w:rsidR="00263FAA" w:rsidRPr="00A841A1">
              <w:rPr>
                <w:rStyle w:val="Hyperlink"/>
                <w:noProof/>
              </w:rPr>
              <w:t>Initial impression of data</w:t>
            </w:r>
            <w:r w:rsidR="00263FAA">
              <w:rPr>
                <w:noProof/>
                <w:webHidden/>
              </w:rPr>
              <w:tab/>
            </w:r>
            <w:r w:rsidR="00263FAA">
              <w:rPr>
                <w:noProof/>
                <w:webHidden/>
              </w:rPr>
              <w:fldChar w:fldCharType="begin"/>
            </w:r>
            <w:r w:rsidR="00263FAA">
              <w:rPr>
                <w:noProof/>
                <w:webHidden/>
              </w:rPr>
              <w:instrText xml:space="preserve"> PAGEREF _Toc92537778 \h </w:instrText>
            </w:r>
            <w:r w:rsidR="00263FAA">
              <w:rPr>
                <w:noProof/>
                <w:webHidden/>
              </w:rPr>
            </w:r>
            <w:r w:rsidR="00263FAA">
              <w:rPr>
                <w:noProof/>
                <w:webHidden/>
              </w:rPr>
              <w:fldChar w:fldCharType="separate"/>
            </w:r>
            <w:r w:rsidR="00A23753">
              <w:rPr>
                <w:noProof/>
                <w:webHidden/>
              </w:rPr>
              <w:t>6</w:t>
            </w:r>
            <w:r w:rsidR="00263FAA">
              <w:rPr>
                <w:noProof/>
                <w:webHidden/>
              </w:rPr>
              <w:fldChar w:fldCharType="end"/>
            </w:r>
          </w:hyperlink>
        </w:p>
        <w:p w14:paraId="1E267BCC" w14:textId="73270BCF" w:rsidR="00263FAA" w:rsidRDefault="005E30FC">
          <w:pPr>
            <w:pStyle w:val="TOC1"/>
            <w:rPr>
              <w:rFonts w:asciiTheme="minorHAnsi" w:eastAsiaTheme="minorEastAsia" w:hAnsiTheme="minorHAnsi" w:cstheme="minorBidi"/>
              <w:noProof/>
              <w:szCs w:val="22"/>
              <w:lang w:eastAsia="en-US"/>
            </w:rPr>
          </w:pPr>
          <w:hyperlink w:anchor="_Toc92537779" w:history="1">
            <w:r w:rsidR="00263FAA" w:rsidRPr="00A841A1">
              <w:rPr>
                <w:rStyle w:val="Hyperlink"/>
                <w:noProof/>
              </w:rPr>
              <w:t>Overview of the final process</w:t>
            </w:r>
            <w:r w:rsidR="00263FAA">
              <w:rPr>
                <w:noProof/>
                <w:webHidden/>
              </w:rPr>
              <w:tab/>
            </w:r>
            <w:r w:rsidR="00263FAA">
              <w:rPr>
                <w:noProof/>
                <w:webHidden/>
              </w:rPr>
              <w:fldChar w:fldCharType="begin"/>
            </w:r>
            <w:r w:rsidR="00263FAA">
              <w:rPr>
                <w:noProof/>
                <w:webHidden/>
              </w:rPr>
              <w:instrText xml:space="preserve"> PAGEREF _Toc92537779 \h </w:instrText>
            </w:r>
            <w:r w:rsidR="00263FAA">
              <w:rPr>
                <w:noProof/>
                <w:webHidden/>
              </w:rPr>
            </w:r>
            <w:r w:rsidR="00263FAA">
              <w:rPr>
                <w:noProof/>
                <w:webHidden/>
              </w:rPr>
              <w:fldChar w:fldCharType="separate"/>
            </w:r>
            <w:r w:rsidR="00A23753">
              <w:rPr>
                <w:noProof/>
                <w:webHidden/>
              </w:rPr>
              <w:t>6</w:t>
            </w:r>
            <w:r w:rsidR="00263FAA">
              <w:rPr>
                <w:noProof/>
                <w:webHidden/>
              </w:rPr>
              <w:fldChar w:fldCharType="end"/>
            </w:r>
          </w:hyperlink>
        </w:p>
        <w:p w14:paraId="45681268" w14:textId="711DDD83"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80" w:history="1">
            <w:r w:rsidR="00263FAA" w:rsidRPr="00A841A1">
              <w:rPr>
                <w:rStyle w:val="Hyperlink"/>
                <w:noProof/>
              </w:rPr>
              <w:t>Overall process flow</w:t>
            </w:r>
            <w:r w:rsidR="00263FAA">
              <w:rPr>
                <w:noProof/>
                <w:webHidden/>
              </w:rPr>
              <w:tab/>
            </w:r>
            <w:r w:rsidR="00263FAA">
              <w:rPr>
                <w:noProof/>
                <w:webHidden/>
              </w:rPr>
              <w:fldChar w:fldCharType="begin"/>
            </w:r>
            <w:r w:rsidR="00263FAA">
              <w:rPr>
                <w:noProof/>
                <w:webHidden/>
              </w:rPr>
              <w:instrText xml:space="preserve"> PAGEREF _Toc92537780 \h </w:instrText>
            </w:r>
            <w:r w:rsidR="00263FAA">
              <w:rPr>
                <w:noProof/>
                <w:webHidden/>
              </w:rPr>
            </w:r>
            <w:r w:rsidR="00263FAA">
              <w:rPr>
                <w:noProof/>
                <w:webHidden/>
              </w:rPr>
              <w:fldChar w:fldCharType="separate"/>
            </w:r>
            <w:r w:rsidR="00A23753">
              <w:rPr>
                <w:noProof/>
                <w:webHidden/>
              </w:rPr>
              <w:t>6</w:t>
            </w:r>
            <w:r w:rsidR="00263FAA">
              <w:rPr>
                <w:noProof/>
                <w:webHidden/>
              </w:rPr>
              <w:fldChar w:fldCharType="end"/>
            </w:r>
          </w:hyperlink>
        </w:p>
        <w:p w14:paraId="4496FCB1" w14:textId="0BB87465"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81" w:history="1">
            <w:r w:rsidR="00263FAA" w:rsidRPr="00A841A1">
              <w:rPr>
                <w:rStyle w:val="Hyperlink"/>
                <w:noProof/>
              </w:rPr>
              <w:t>Data pre-processing steps</w:t>
            </w:r>
            <w:r w:rsidR="00263FAA">
              <w:rPr>
                <w:noProof/>
                <w:webHidden/>
              </w:rPr>
              <w:tab/>
            </w:r>
            <w:r w:rsidR="00263FAA">
              <w:rPr>
                <w:noProof/>
                <w:webHidden/>
              </w:rPr>
              <w:fldChar w:fldCharType="begin"/>
            </w:r>
            <w:r w:rsidR="00263FAA">
              <w:rPr>
                <w:noProof/>
                <w:webHidden/>
              </w:rPr>
              <w:instrText xml:space="preserve"> PAGEREF _Toc92537781 \h </w:instrText>
            </w:r>
            <w:r w:rsidR="00263FAA">
              <w:rPr>
                <w:noProof/>
                <w:webHidden/>
              </w:rPr>
            </w:r>
            <w:r w:rsidR="00263FAA">
              <w:rPr>
                <w:noProof/>
                <w:webHidden/>
              </w:rPr>
              <w:fldChar w:fldCharType="separate"/>
            </w:r>
            <w:r w:rsidR="00A23753">
              <w:rPr>
                <w:noProof/>
                <w:webHidden/>
              </w:rPr>
              <w:t>6</w:t>
            </w:r>
            <w:r w:rsidR="00263FAA">
              <w:rPr>
                <w:noProof/>
                <w:webHidden/>
              </w:rPr>
              <w:fldChar w:fldCharType="end"/>
            </w:r>
          </w:hyperlink>
        </w:p>
        <w:p w14:paraId="6F68F521" w14:textId="0162CCB4" w:rsidR="00263FAA" w:rsidRDefault="005E30FC">
          <w:pPr>
            <w:pStyle w:val="TOC1"/>
            <w:rPr>
              <w:rFonts w:asciiTheme="minorHAnsi" w:eastAsiaTheme="minorEastAsia" w:hAnsiTheme="minorHAnsi" w:cstheme="minorBidi"/>
              <w:noProof/>
              <w:szCs w:val="22"/>
              <w:lang w:eastAsia="en-US"/>
            </w:rPr>
          </w:pPr>
          <w:hyperlink w:anchor="_Toc92537782" w:history="1">
            <w:r w:rsidR="00263FAA" w:rsidRPr="00A841A1">
              <w:rPr>
                <w:rStyle w:val="Hyperlink"/>
                <w:noProof/>
              </w:rPr>
              <w:t>Step by Step Walkthrough the solution</w:t>
            </w:r>
            <w:r w:rsidR="00263FAA">
              <w:rPr>
                <w:noProof/>
                <w:webHidden/>
              </w:rPr>
              <w:tab/>
            </w:r>
            <w:r w:rsidR="00263FAA">
              <w:rPr>
                <w:noProof/>
                <w:webHidden/>
              </w:rPr>
              <w:fldChar w:fldCharType="begin"/>
            </w:r>
            <w:r w:rsidR="00263FAA">
              <w:rPr>
                <w:noProof/>
                <w:webHidden/>
              </w:rPr>
              <w:instrText xml:space="preserve"> PAGEREF _Toc92537782 \h </w:instrText>
            </w:r>
            <w:r w:rsidR="00263FAA">
              <w:rPr>
                <w:noProof/>
                <w:webHidden/>
              </w:rPr>
            </w:r>
            <w:r w:rsidR="00263FAA">
              <w:rPr>
                <w:noProof/>
                <w:webHidden/>
              </w:rPr>
              <w:fldChar w:fldCharType="separate"/>
            </w:r>
            <w:r w:rsidR="00A23753">
              <w:rPr>
                <w:noProof/>
                <w:webHidden/>
              </w:rPr>
              <w:t>6</w:t>
            </w:r>
            <w:r w:rsidR="00263FAA">
              <w:rPr>
                <w:noProof/>
                <w:webHidden/>
              </w:rPr>
              <w:fldChar w:fldCharType="end"/>
            </w:r>
          </w:hyperlink>
        </w:p>
        <w:p w14:paraId="2890E33C" w14:textId="19C901BE"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83" w:history="1">
            <w:r w:rsidR="00263FAA" w:rsidRPr="00A841A1">
              <w:rPr>
                <w:rStyle w:val="Hyperlink"/>
                <w:b/>
                <w:bCs/>
                <w:noProof/>
              </w:rPr>
              <w:t>Challenges faced in cleaning data</w:t>
            </w:r>
            <w:r w:rsidR="00263FAA">
              <w:rPr>
                <w:noProof/>
                <w:webHidden/>
              </w:rPr>
              <w:tab/>
            </w:r>
            <w:r w:rsidR="00263FAA">
              <w:rPr>
                <w:noProof/>
                <w:webHidden/>
              </w:rPr>
              <w:fldChar w:fldCharType="begin"/>
            </w:r>
            <w:r w:rsidR="00263FAA">
              <w:rPr>
                <w:noProof/>
                <w:webHidden/>
              </w:rPr>
              <w:instrText xml:space="preserve"> PAGEREF _Toc92537783 \h </w:instrText>
            </w:r>
            <w:r w:rsidR="00263FAA">
              <w:rPr>
                <w:noProof/>
                <w:webHidden/>
              </w:rPr>
            </w:r>
            <w:r w:rsidR="00263FAA">
              <w:rPr>
                <w:noProof/>
                <w:webHidden/>
              </w:rPr>
              <w:fldChar w:fldCharType="separate"/>
            </w:r>
            <w:r w:rsidR="00A23753">
              <w:rPr>
                <w:noProof/>
                <w:webHidden/>
              </w:rPr>
              <w:t>7</w:t>
            </w:r>
            <w:r w:rsidR="00263FAA">
              <w:rPr>
                <w:noProof/>
                <w:webHidden/>
              </w:rPr>
              <w:fldChar w:fldCharType="end"/>
            </w:r>
          </w:hyperlink>
        </w:p>
        <w:p w14:paraId="596A2C2B" w14:textId="7C50A0F5"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84" w:history="1">
            <w:r w:rsidR="00263FAA" w:rsidRPr="00A841A1">
              <w:rPr>
                <w:rStyle w:val="Hyperlink"/>
                <w:noProof/>
              </w:rPr>
              <w:t>Check for nulls</w:t>
            </w:r>
            <w:r w:rsidR="00263FAA">
              <w:rPr>
                <w:noProof/>
                <w:webHidden/>
              </w:rPr>
              <w:tab/>
            </w:r>
            <w:r w:rsidR="00263FAA">
              <w:rPr>
                <w:noProof/>
                <w:webHidden/>
              </w:rPr>
              <w:fldChar w:fldCharType="begin"/>
            </w:r>
            <w:r w:rsidR="00263FAA">
              <w:rPr>
                <w:noProof/>
                <w:webHidden/>
              </w:rPr>
              <w:instrText xml:space="preserve"> PAGEREF _Toc92537784 \h </w:instrText>
            </w:r>
            <w:r w:rsidR="00263FAA">
              <w:rPr>
                <w:noProof/>
                <w:webHidden/>
              </w:rPr>
            </w:r>
            <w:r w:rsidR="00263FAA">
              <w:rPr>
                <w:noProof/>
                <w:webHidden/>
              </w:rPr>
              <w:fldChar w:fldCharType="separate"/>
            </w:r>
            <w:r w:rsidR="00A23753">
              <w:rPr>
                <w:noProof/>
                <w:webHidden/>
              </w:rPr>
              <w:t>7</w:t>
            </w:r>
            <w:r w:rsidR="00263FAA">
              <w:rPr>
                <w:noProof/>
                <w:webHidden/>
              </w:rPr>
              <w:fldChar w:fldCharType="end"/>
            </w:r>
          </w:hyperlink>
        </w:p>
        <w:p w14:paraId="592D5060" w14:textId="5E37A3F3"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85" w:history="1">
            <w:r w:rsidR="00263FAA" w:rsidRPr="00A841A1">
              <w:rPr>
                <w:rStyle w:val="Hyperlink"/>
                <w:noProof/>
              </w:rPr>
              <w:t>Handling Nulls</w:t>
            </w:r>
            <w:r w:rsidR="00263FAA">
              <w:rPr>
                <w:noProof/>
                <w:webHidden/>
              </w:rPr>
              <w:tab/>
            </w:r>
            <w:r w:rsidR="00263FAA">
              <w:rPr>
                <w:noProof/>
                <w:webHidden/>
              </w:rPr>
              <w:fldChar w:fldCharType="begin"/>
            </w:r>
            <w:r w:rsidR="00263FAA">
              <w:rPr>
                <w:noProof/>
                <w:webHidden/>
              </w:rPr>
              <w:instrText xml:space="preserve"> PAGEREF _Toc92537785 \h </w:instrText>
            </w:r>
            <w:r w:rsidR="00263FAA">
              <w:rPr>
                <w:noProof/>
                <w:webHidden/>
              </w:rPr>
            </w:r>
            <w:r w:rsidR="00263FAA">
              <w:rPr>
                <w:noProof/>
                <w:webHidden/>
              </w:rPr>
              <w:fldChar w:fldCharType="separate"/>
            </w:r>
            <w:r w:rsidR="00A23753">
              <w:rPr>
                <w:noProof/>
                <w:webHidden/>
              </w:rPr>
              <w:t>7</w:t>
            </w:r>
            <w:r w:rsidR="00263FAA">
              <w:rPr>
                <w:noProof/>
                <w:webHidden/>
              </w:rPr>
              <w:fldChar w:fldCharType="end"/>
            </w:r>
          </w:hyperlink>
        </w:p>
        <w:p w14:paraId="3A715C26" w14:textId="76B8D832"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86" w:history="1">
            <w:r w:rsidR="00263FAA" w:rsidRPr="00A841A1">
              <w:rPr>
                <w:rStyle w:val="Hyperlink"/>
                <w:noProof/>
              </w:rPr>
              <w:t>Identifying Duplicates</w:t>
            </w:r>
            <w:r w:rsidR="00263FAA">
              <w:rPr>
                <w:noProof/>
                <w:webHidden/>
              </w:rPr>
              <w:tab/>
            </w:r>
            <w:r w:rsidR="00263FAA">
              <w:rPr>
                <w:noProof/>
                <w:webHidden/>
              </w:rPr>
              <w:fldChar w:fldCharType="begin"/>
            </w:r>
            <w:r w:rsidR="00263FAA">
              <w:rPr>
                <w:noProof/>
                <w:webHidden/>
              </w:rPr>
              <w:instrText xml:space="preserve"> PAGEREF _Toc92537786 \h </w:instrText>
            </w:r>
            <w:r w:rsidR="00263FAA">
              <w:rPr>
                <w:noProof/>
                <w:webHidden/>
              </w:rPr>
            </w:r>
            <w:r w:rsidR="00263FAA">
              <w:rPr>
                <w:noProof/>
                <w:webHidden/>
              </w:rPr>
              <w:fldChar w:fldCharType="separate"/>
            </w:r>
            <w:r w:rsidR="00A23753">
              <w:rPr>
                <w:noProof/>
                <w:webHidden/>
              </w:rPr>
              <w:t>8</w:t>
            </w:r>
            <w:r w:rsidR="00263FAA">
              <w:rPr>
                <w:noProof/>
                <w:webHidden/>
              </w:rPr>
              <w:fldChar w:fldCharType="end"/>
            </w:r>
          </w:hyperlink>
        </w:p>
        <w:p w14:paraId="29E8FF83" w14:textId="5213EEE5"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87" w:history="1">
            <w:r w:rsidR="00263FAA" w:rsidRPr="00A841A1">
              <w:rPr>
                <w:rStyle w:val="Hyperlink"/>
                <w:noProof/>
              </w:rPr>
              <w:t>Removing duplicates</w:t>
            </w:r>
            <w:r w:rsidR="00263FAA">
              <w:rPr>
                <w:noProof/>
                <w:webHidden/>
              </w:rPr>
              <w:tab/>
            </w:r>
            <w:r w:rsidR="00263FAA">
              <w:rPr>
                <w:noProof/>
                <w:webHidden/>
              </w:rPr>
              <w:fldChar w:fldCharType="begin"/>
            </w:r>
            <w:r w:rsidR="00263FAA">
              <w:rPr>
                <w:noProof/>
                <w:webHidden/>
              </w:rPr>
              <w:instrText xml:space="preserve"> PAGEREF _Toc92537787 \h </w:instrText>
            </w:r>
            <w:r w:rsidR="00263FAA">
              <w:rPr>
                <w:noProof/>
                <w:webHidden/>
              </w:rPr>
            </w:r>
            <w:r w:rsidR="00263FAA">
              <w:rPr>
                <w:noProof/>
                <w:webHidden/>
              </w:rPr>
              <w:fldChar w:fldCharType="separate"/>
            </w:r>
            <w:r w:rsidR="00A23753">
              <w:rPr>
                <w:noProof/>
                <w:webHidden/>
              </w:rPr>
              <w:t>8</w:t>
            </w:r>
            <w:r w:rsidR="00263FAA">
              <w:rPr>
                <w:noProof/>
                <w:webHidden/>
              </w:rPr>
              <w:fldChar w:fldCharType="end"/>
            </w:r>
          </w:hyperlink>
        </w:p>
        <w:p w14:paraId="6A9F1908" w14:textId="3492B13A"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88" w:history="1">
            <w:r w:rsidR="00263FAA" w:rsidRPr="00A841A1">
              <w:rPr>
                <w:rStyle w:val="Hyperlink"/>
                <w:noProof/>
              </w:rPr>
              <w:t>Mojibake</w:t>
            </w:r>
            <w:r w:rsidR="00263FAA">
              <w:rPr>
                <w:noProof/>
                <w:webHidden/>
              </w:rPr>
              <w:tab/>
            </w:r>
            <w:r w:rsidR="00263FAA">
              <w:rPr>
                <w:noProof/>
                <w:webHidden/>
              </w:rPr>
              <w:fldChar w:fldCharType="begin"/>
            </w:r>
            <w:r w:rsidR="00263FAA">
              <w:rPr>
                <w:noProof/>
                <w:webHidden/>
              </w:rPr>
              <w:instrText xml:space="preserve"> PAGEREF _Toc92537788 \h </w:instrText>
            </w:r>
            <w:r w:rsidR="00263FAA">
              <w:rPr>
                <w:noProof/>
                <w:webHidden/>
              </w:rPr>
            </w:r>
            <w:r w:rsidR="00263FAA">
              <w:rPr>
                <w:noProof/>
                <w:webHidden/>
              </w:rPr>
              <w:fldChar w:fldCharType="separate"/>
            </w:r>
            <w:r w:rsidR="00A23753">
              <w:rPr>
                <w:noProof/>
                <w:webHidden/>
              </w:rPr>
              <w:t>8</w:t>
            </w:r>
            <w:r w:rsidR="00263FAA">
              <w:rPr>
                <w:noProof/>
                <w:webHidden/>
              </w:rPr>
              <w:fldChar w:fldCharType="end"/>
            </w:r>
          </w:hyperlink>
        </w:p>
        <w:p w14:paraId="74903CF1" w14:textId="4744B839"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89" w:history="1">
            <w:r w:rsidR="00263FAA" w:rsidRPr="00A841A1">
              <w:rPr>
                <w:rStyle w:val="Hyperlink"/>
                <w:noProof/>
              </w:rPr>
              <w:t>Presence of non-English language</w:t>
            </w:r>
            <w:r w:rsidR="00263FAA">
              <w:rPr>
                <w:noProof/>
                <w:webHidden/>
              </w:rPr>
              <w:tab/>
            </w:r>
            <w:r w:rsidR="00263FAA">
              <w:rPr>
                <w:noProof/>
                <w:webHidden/>
              </w:rPr>
              <w:fldChar w:fldCharType="begin"/>
            </w:r>
            <w:r w:rsidR="00263FAA">
              <w:rPr>
                <w:noProof/>
                <w:webHidden/>
              </w:rPr>
              <w:instrText xml:space="preserve"> PAGEREF _Toc92537789 \h </w:instrText>
            </w:r>
            <w:r w:rsidR="00263FAA">
              <w:rPr>
                <w:noProof/>
                <w:webHidden/>
              </w:rPr>
            </w:r>
            <w:r w:rsidR="00263FAA">
              <w:rPr>
                <w:noProof/>
                <w:webHidden/>
              </w:rPr>
              <w:fldChar w:fldCharType="separate"/>
            </w:r>
            <w:r w:rsidR="00A23753">
              <w:rPr>
                <w:noProof/>
                <w:webHidden/>
              </w:rPr>
              <w:t>8</w:t>
            </w:r>
            <w:r w:rsidR="00263FAA">
              <w:rPr>
                <w:noProof/>
                <w:webHidden/>
              </w:rPr>
              <w:fldChar w:fldCharType="end"/>
            </w:r>
          </w:hyperlink>
        </w:p>
        <w:p w14:paraId="5C7EDF1D" w14:textId="1610299B"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90" w:history="1">
            <w:r w:rsidR="00263FAA" w:rsidRPr="00A841A1">
              <w:rPr>
                <w:rStyle w:val="Hyperlink"/>
                <w:noProof/>
              </w:rPr>
              <w:t xml:space="preserve">Checking for Patterns: "received from: </w:t>
            </w:r>
            <w:r w:rsidR="00263FAA" w:rsidRPr="00A841A1">
              <w:rPr>
                <w:rStyle w:val="Hyperlink"/>
                <w:i/>
                <w:iCs/>
                <w:noProof/>
              </w:rPr>
              <w:t>eylqgodm.ybqkwiam@gmail.com</w:t>
            </w:r>
            <w:r w:rsidR="00263FAA" w:rsidRPr="00A841A1">
              <w:rPr>
                <w:rStyle w:val="Hyperlink"/>
                <w:noProof/>
              </w:rPr>
              <w:t>"</w:t>
            </w:r>
            <w:r w:rsidR="00263FAA">
              <w:rPr>
                <w:noProof/>
                <w:webHidden/>
              </w:rPr>
              <w:tab/>
            </w:r>
            <w:r w:rsidR="00263FAA">
              <w:rPr>
                <w:noProof/>
                <w:webHidden/>
              </w:rPr>
              <w:fldChar w:fldCharType="begin"/>
            </w:r>
            <w:r w:rsidR="00263FAA">
              <w:rPr>
                <w:noProof/>
                <w:webHidden/>
              </w:rPr>
              <w:instrText xml:space="preserve"> PAGEREF _Toc92537790 \h </w:instrText>
            </w:r>
            <w:r w:rsidR="00263FAA">
              <w:rPr>
                <w:noProof/>
                <w:webHidden/>
              </w:rPr>
            </w:r>
            <w:r w:rsidR="00263FAA">
              <w:rPr>
                <w:noProof/>
                <w:webHidden/>
              </w:rPr>
              <w:fldChar w:fldCharType="separate"/>
            </w:r>
            <w:r w:rsidR="00A23753">
              <w:rPr>
                <w:noProof/>
                <w:webHidden/>
              </w:rPr>
              <w:t>9</w:t>
            </w:r>
            <w:r w:rsidR="00263FAA">
              <w:rPr>
                <w:noProof/>
                <w:webHidden/>
              </w:rPr>
              <w:fldChar w:fldCharType="end"/>
            </w:r>
          </w:hyperlink>
        </w:p>
        <w:p w14:paraId="0A42353A" w14:textId="25526F92"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91" w:history="1">
            <w:r w:rsidR="00263FAA" w:rsidRPr="00A841A1">
              <w:rPr>
                <w:rStyle w:val="Hyperlink"/>
                <w:noProof/>
              </w:rPr>
              <w:t>Checking for Patterns: "email ids"</w:t>
            </w:r>
            <w:r w:rsidR="00263FAA">
              <w:rPr>
                <w:noProof/>
                <w:webHidden/>
              </w:rPr>
              <w:tab/>
            </w:r>
            <w:r w:rsidR="00263FAA">
              <w:rPr>
                <w:noProof/>
                <w:webHidden/>
              </w:rPr>
              <w:fldChar w:fldCharType="begin"/>
            </w:r>
            <w:r w:rsidR="00263FAA">
              <w:rPr>
                <w:noProof/>
                <w:webHidden/>
              </w:rPr>
              <w:instrText xml:space="preserve"> PAGEREF _Toc92537791 \h </w:instrText>
            </w:r>
            <w:r w:rsidR="00263FAA">
              <w:rPr>
                <w:noProof/>
                <w:webHidden/>
              </w:rPr>
            </w:r>
            <w:r w:rsidR="00263FAA">
              <w:rPr>
                <w:noProof/>
                <w:webHidden/>
              </w:rPr>
              <w:fldChar w:fldCharType="separate"/>
            </w:r>
            <w:r w:rsidR="00A23753">
              <w:rPr>
                <w:noProof/>
                <w:webHidden/>
              </w:rPr>
              <w:t>9</w:t>
            </w:r>
            <w:r w:rsidR="00263FAA">
              <w:rPr>
                <w:noProof/>
                <w:webHidden/>
              </w:rPr>
              <w:fldChar w:fldCharType="end"/>
            </w:r>
          </w:hyperlink>
        </w:p>
        <w:p w14:paraId="2900B5CF" w14:textId="17A452F7"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92" w:history="1">
            <w:r w:rsidR="00263FAA" w:rsidRPr="00A841A1">
              <w:rPr>
                <w:rStyle w:val="Hyperlink"/>
                <w:noProof/>
              </w:rPr>
              <w:t>Checking for Patterns: "Mail Format"</w:t>
            </w:r>
            <w:r w:rsidR="00263FAA">
              <w:rPr>
                <w:noProof/>
                <w:webHidden/>
              </w:rPr>
              <w:tab/>
            </w:r>
            <w:r w:rsidR="00263FAA">
              <w:rPr>
                <w:noProof/>
                <w:webHidden/>
              </w:rPr>
              <w:fldChar w:fldCharType="begin"/>
            </w:r>
            <w:r w:rsidR="00263FAA">
              <w:rPr>
                <w:noProof/>
                <w:webHidden/>
              </w:rPr>
              <w:instrText xml:space="preserve"> PAGEREF _Toc92537792 \h </w:instrText>
            </w:r>
            <w:r w:rsidR="00263FAA">
              <w:rPr>
                <w:noProof/>
                <w:webHidden/>
              </w:rPr>
            </w:r>
            <w:r w:rsidR="00263FAA">
              <w:rPr>
                <w:noProof/>
                <w:webHidden/>
              </w:rPr>
              <w:fldChar w:fldCharType="separate"/>
            </w:r>
            <w:r w:rsidR="00A23753">
              <w:rPr>
                <w:noProof/>
                <w:webHidden/>
              </w:rPr>
              <w:t>10</w:t>
            </w:r>
            <w:r w:rsidR="00263FAA">
              <w:rPr>
                <w:noProof/>
                <w:webHidden/>
              </w:rPr>
              <w:fldChar w:fldCharType="end"/>
            </w:r>
          </w:hyperlink>
        </w:p>
        <w:p w14:paraId="1B4B8178" w14:textId="701B2F0A"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93" w:history="1">
            <w:r w:rsidR="00263FAA" w:rsidRPr="00A841A1">
              <w:rPr>
                <w:rStyle w:val="Hyperlink"/>
                <w:noProof/>
              </w:rPr>
              <w:t>Checking for Patterns: &lt;mailto:&gt;</w:t>
            </w:r>
            <w:r w:rsidR="00263FAA">
              <w:rPr>
                <w:noProof/>
                <w:webHidden/>
              </w:rPr>
              <w:tab/>
            </w:r>
            <w:r w:rsidR="00263FAA">
              <w:rPr>
                <w:noProof/>
                <w:webHidden/>
              </w:rPr>
              <w:fldChar w:fldCharType="begin"/>
            </w:r>
            <w:r w:rsidR="00263FAA">
              <w:rPr>
                <w:noProof/>
                <w:webHidden/>
              </w:rPr>
              <w:instrText xml:space="preserve"> PAGEREF _Toc92537793 \h </w:instrText>
            </w:r>
            <w:r w:rsidR="00263FAA">
              <w:rPr>
                <w:noProof/>
                <w:webHidden/>
              </w:rPr>
            </w:r>
            <w:r w:rsidR="00263FAA">
              <w:rPr>
                <w:noProof/>
                <w:webHidden/>
              </w:rPr>
              <w:fldChar w:fldCharType="separate"/>
            </w:r>
            <w:r w:rsidR="00A23753">
              <w:rPr>
                <w:noProof/>
                <w:webHidden/>
              </w:rPr>
              <w:t>11</w:t>
            </w:r>
            <w:r w:rsidR="00263FAA">
              <w:rPr>
                <w:noProof/>
                <w:webHidden/>
              </w:rPr>
              <w:fldChar w:fldCharType="end"/>
            </w:r>
          </w:hyperlink>
        </w:p>
        <w:p w14:paraId="3AB2A612" w14:textId="3AC9965B"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94" w:history="1">
            <w:r w:rsidR="00263FAA" w:rsidRPr="00A841A1">
              <w:rPr>
                <w:rStyle w:val="Hyperlink"/>
                <w:noProof/>
              </w:rPr>
              <w:t>Checking for Patterns: template with name, language, browser, etc.</w:t>
            </w:r>
            <w:r w:rsidR="00263FAA">
              <w:rPr>
                <w:noProof/>
                <w:webHidden/>
              </w:rPr>
              <w:tab/>
            </w:r>
            <w:r w:rsidR="00263FAA">
              <w:rPr>
                <w:noProof/>
                <w:webHidden/>
              </w:rPr>
              <w:fldChar w:fldCharType="begin"/>
            </w:r>
            <w:r w:rsidR="00263FAA">
              <w:rPr>
                <w:noProof/>
                <w:webHidden/>
              </w:rPr>
              <w:instrText xml:space="preserve"> PAGEREF _Toc92537794 \h </w:instrText>
            </w:r>
            <w:r w:rsidR="00263FAA">
              <w:rPr>
                <w:noProof/>
                <w:webHidden/>
              </w:rPr>
            </w:r>
            <w:r w:rsidR="00263FAA">
              <w:rPr>
                <w:noProof/>
                <w:webHidden/>
              </w:rPr>
              <w:fldChar w:fldCharType="separate"/>
            </w:r>
            <w:r w:rsidR="00A23753">
              <w:rPr>
                <w:noProof/>
                <w:webHidden/>
              </w:rPr>
              <w:t>11</w:t>
            </w:r>
            <w:r w:rsidR="00263FAA">
              <w:rPr>
                <w:noProof/>
                <w:webHidden/>
              </w:rPr>
              <w:fldChar w:fldCharType="end"/>
            </w:r>
          </w:hyperlink>
        </w:p>
        <w:p w14:paraId="7299D355" w14:textId="48E4B399"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95" w:history="1">
            <w:r w:rsidR="00263FAA" w:rsidRPr="00A841A1">
              <w:rPr>
                <w:rStyle w:val="Hyperlink"/>
                <w:noProof/>
              </w:rPr>
              <w:t>Checking for Patterns: Checking for embedded images text</w:t>
            </w:r>
            <w:r w:rsidR="00263FAA">
              <w:rPr>
                <w:noProof/>
                <w:webHidden/>
              </w:rPr>
              <w:tab/>
            </w:r>
            <w:r w:rsidR="00263FAA">
              <w:rPr>
                <w:noProof/>
                <w:webHidden/>
              </w:rPr>
              <w:fldChar w:fldCharType="begin"/>
            </w:r>
            <w:r w:rsidR="00263FAA">
              <w:rPr>
                <w:noProof/>
                <w:webHidden/>
              </w:rPr>
              <w:instrText xml:space="preserve"> PAGEREF _Toc92537795 \h </w:instrText>
            </w:r>
            <w:r w:rsidR="00263FAA">
              <w:rPr>
                <w:noProof/>
                <w:webHidden/>
              </w:rPr>
            </w:r>
            <w:r w:rsidR="00263FAA">
              <w:rPr>
                <w:noProof/>
                <w:webHidden/>
              </w:rPr>
              <w:fldChar w:fldCharType="separate"/>
            </w:r>
            <w:r w:rsidR="00A23753">
              <w:rPr>
                <w:noProof/>
                <w:webHidden/>
              </w:rPr>
              <w:t>12</w:t>
            </w:r>
            <w:r w:rsidR="00263FAA">
              <w:rPr>
                <w:noProof/>
                <w:webHidden/>
              </w:rPr>
              <w:fldChar w:fldCharType="end"/>
            </w:r>
          </w:hyperlink>
        </w:p>
        <w:p w14:paraId="124D5912" w14:textId="655B4E0E"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96" w:history="1">
            <w:r w:rsidR="00263FAA" w:rsidRPr="00A841A1">
              <w:rPr>
                <w:rStyle w:val="Hyperlink"/>
                <w:noProof/>
              </w:rPr>
              <w:t>Checking for Patterns: Phrases</w:t>
            </w:r>
            <w:r w:rsidR="00263FAA">
              <w:rPr>
                <w:noProof/>
                <w:webHidden/>
              </w:rPr>
              <w:tab/>
            </w:r>
            <w:r w:rsidR="00263FAA">
              <w:rPr>
                <w:noProof/>
                <w:webHidden/>
              </w:rPr>
              <w:fldChar w:fldCharType="begin"/>
            </w:r>
            <w:r w:rsidR="00263FAA">
              <w:rPr>
                <w:noProof/>
                <w:webHidden/>
              </w:rPr>
              <w:instrText xml:space="preserve"> PAGEREF _Toc92537796 \h </w:instrText>
            </w:r>
            <w:r w:rsidR="00263FAA">
              <w:rPr>
                <w:noProof/>
                <w:webHidden/>
              </w:rPr>
            </w:r>
            <w:r w:rsidR="00263FAA">
              <w:rPr>
                <w:noProof/>
                <w:webHidden/>
              </w:rPr>
              <w:fldChar w:fldCharType="separate"/>
            </w:r>
            <w:r w:rsidR="00A23753">
              <w:rPr>
                <w:noProof/>
                <w:webHidden/>
              </w:rPr>
              <w:t>12</w:t>
            </w:r>
            <w:r w:rsidR="00263FAA">
              <w:rPr>
                <w:noProof/>
                <w:webHidden/>
              </w:rPr>
              <w:fldChar w:fldCharType="end"/>
            </w:r>
          </w:hyperlink>
        </w:p>
        <w:p w14:paraId="3C5EBE50" w14:textId="580F8F6A"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97" w:history="1">
            <w:r w:rsidR="00263FAA" w:rsidRPr="00A841A1">
              <w:rPr>
                <w:rStyle w:val="Hyperlink"/>
                <w:noProof/>
              </w:rPr>
              <w:t>Checking for Patterns: Expanding acronyms such as “pls” and replacing phrase such as “please help to”</w:t>
            </w:r>
            <w:r w:rsidR="00263FAA">
              <w:rPr>
                <w:noProof/>
                <w:webHidden/>
              </w:rPr>
              <w:tab/>
            </w:r>
            <w:r w:rsidR="00263FAA">
              <w:rPr>
                <w:noProof/>
                <w:webHidden/>
              </w:rPr>
              <w:fldChar w:fldCharType="begin"/>
            </w:r>
            <w:r w:rsidR="00263FAA">
              <w:rPr>
                <w:noProof/>
                <w:webHidden/>
              </w:rPr>
              <w:instrText xml:space="preserve"> PAGEREF _Toc92537797 \h </w:instrText>
            </w:r>
            <w:r w:rsidR="00263FAA">
              <w:rPr>
                <w:noProof/>
                <w:webHidden/>
              </w:rPr>
            </w:r>
            <w:r w:rsidR="00263FAA">
              <w:rPr>
                <w:noProof/>
                <w:webHidden/>
              </w:rPr>
              <w:fldChar w:fldCharType="separate"/>
            </w:r>
            <w:r w:rsidR="00A23753">
              <w:rPr>
                <w:noProof/>
                <w:webHidden/>
              </w:rPr>
              <w:t>13</w:t>
            </w:r>
            <w:r w:rsidR="00263FAA">
              <w:rPr>
                <w:noProof/>
                <w:webHidden/>
              </w:rPr>
              <w:fldChar w:fldCharType="end"/>
            </w:r>
          </w:hyperlink>
        </w:p>
        <w:p w14:paraId="19B7D470" w14:textId="0A9E769C"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98" w:history="1">
            <w:r w:rsidR="00263FAA" w:rsidRPr="00A841A1">
              <w:rPr>
                <w:rStyle w:val="Hyperlink"/>
                <w:noProof/>
              </w:rPr>
              <w:t>Expanding contractions</w:t>
            </w:r>
            <w:r w:rsidR="00263FAA">
              <w:rPr>
                <w:noProof/>
                <w:webHidden/>
              </w:rPr>
              <w:tab/>
            </w:r>
            <w:r w:rsidR="00263FAA">
              <w:rPr>
                <w:noProof/>
                <w:webHidden/>
              </w:rPr>
              <w:fldChar w:fldCharType="begin"/>
            </w:r>
            <w:r w:rsidR="00263FAA">
              <w:rPr>
                <w:noProof/>
                <w:webHidden/>
              </w:rPr>
              <w:instrText xml:space="preserve"> PAGEREF _Toc92537798 \h </w:instrText>
            </w:r>
            <w:r w:rsidR="00263FAA">
              <w:rPr>
                <w:noProof/>
                <w:webHidden/>
              </w:rPr>
            </w:r>
            <w:r w:rsidR="00263FAA">
              <w:rPr>
                <w:noProof/>
                <w:webHidden/>
              </w:rPr>
              <w:fldChar w:fldCharType="separate"/>
            </w:r>
            <w:r w:rsidR="00A23753">
              <w:rPr>
                <w:noProof/>
                <w:webHidden/>
              </w:rPr>
              <w:t>13</w:t>
            </w:r>
            <w:r w:rsidR="00263FAA">
              <w:rPr>
                <w:noProof/>
                <w:webHidden/>
              </w:rPr>
              <w:fldChar w:fldCharType="end"/>
            </w:r>
          </w:hyperlink>
        </w:p>
        <w:p w14:paraId="3C5D8A34" w14:textId="319CD73C"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799" w:history="1">
            <w:r w:rsidR="00263FAA" w:rsidRPr="00A841A1">
              <w:rPr>
                <w:rStyle w:val="Hyperlink"/>
                <w:noProof/>
              </w:rPr>
              <w:t>Removing Caller’s name</w:t>
            </w:r>
            <w:r w:rsidR="00263FAA">
              <w:rPr>
                <w:noProof/>
                <w:webHidden/>
              </w:rPr>
              <w:tab/>
            </w:r>
            <w:r w:rsidR="00263FAA">
              <w:rPr>
                <w:noProof/>
                <w:webHidden/>
              </w:rPr>
              <w:fldChar w:fldCharType="begin"/>
            </w:r>
            <w:r w:rsidR="00263FAA">
              <w:rPr>
                <w:noProof/>
                <w:webHidden/>
              </w:rPr>
              <w:instrText xml:space="preserve"> PAGEREF _Toc92537799 \h </w:instrText>
            </w:r>
            <w:r w:rsidR="00263FAA">
              <w:rPr>
                <w:noProof/>
                <w:webHidden/>
              </w:rPr>
            </w:r>
            <w:r w:rsidR="00263FAA">
              <w:rPr>
                <w:noProof/>
                <w:webHidden/>
              </w:rPr>
              <w:fldChar w:fldCharType="separate"/>
            </w:r>
            <w:r w:rsidR="00A23753">
              <w:rPr>
                <w:noProof/>
                <w:webHidden/>
              </w:rPr>
              <w:t>14</w:t>
            </w:r>
            <w:r w:rsidR="00263FAA">
              <w:rPr>
                <w:noProof/>
                <w:webHidden/>
              </w:rPr>
              <w:fldChar w:fldCharType="end"/>
            </w:r>
          </w:hyperlink>
        </w:p>
        <w:p w14:paraId="6B8BCB99" w14:textId="551548F5"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00" w:history="1">
            <w:r w:rsidR="00263FAA" w:rsidRPr="00A841A1">
              <w:rPr>
                <w:rStyle w:val="Hyperlink"/>
                <w:b/>
                <w:bCs/>
                <w:noProof/>
              </w:rPr>
              <w:t>Analysis of the data</w:t>
            </w:r>
            <w:r w:rsidR="00263FAA">
              <w:rPr>
                <w:noProof/>
                <w:webHidden/>
              </w:rPr>
              <w:tab/>
            </w:r>
            <w:r w:rsidR="00263FAA">
              <w:rPr>
                <w:noProof/>
                <w:webHidden/>
              </w:rPr>
              <w:fldChar w:fldCharType="begin"/>
            </w:r>
            <w:r w:rsidR="00263FAA">
              <w:rPr>
                <w:noProof/>
                <w:webHidden/>
              </w:rPr>
              <w:instrText xml:space="preserve"> PAGEREF _Toc92537800 \h </w:instrText>
            </w:r>
            <w:r w:rsidR="00263FAA">
              <w:rPr>
                <w:noProof/>
                <w:webHidden/>
              </w:rPr>
            </w:r>
            <w:r w:rsidR="00263FAA">
              <w:rPr>
                <w:noProof/>
                <w:webHidden/>
              </w:rPr>
              <w:fldChar w:fldCharType="separate"/>
            </w:r>
            <w:r w:rsidR="00A23753">
              <w:rPr>
                <w:noProof/>
                <w:webHidden/>
              </w:rPr>
              <w:t>14</w:t>
            </w:r>
            <w:r w:rsidR="00263FAA">
              <w:rPr>
                <w:noProof/>
                <w:webHidden/>
              </w:rPr>
              <w:fldChar w:fldCharType="end"/>
            </w:r>
          </w:hyperlink>
        </w:p>
        <w:p w14:paraId="6D0E9D32" w14:textId="17099E80"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01" w:history="1">
            <w:r w:rsidR="00263FAA" w:rsidRPr="00A841A1">
              <w:rPr>
                <w:rStyle w:val="Hyperlink"/>
                <w:noProof/>
              </w:rPr>
              <w:t>Distribution of tickets as per Assignment Group</w:t>
            </w:r>
            <w:r w:rsidR="00263FAA">
              <w:rPr>
                <w:noProof/>
                <w:webHidden/>
              </w:rPr>
              <w:tab/>
            </w:r>
            <w:r w:rsidR="00263FAA">
              <w:rPr>
                <w:noProof/>
                <w:webHidden/>
              </w:rPr>
              <w:fldChar w:fldCharType="begin"/>
            </w:r>
            <w:r w:rsidR="00263FAA">
              <w:rPr>
                <w:noProof/>
                <w:webHidden/>
              </w:rPr>
              <w:instrText xml:space="preserve"> PAGEREF _Toc92537801 \h </w:instrText>
            </w:r>
            <w:r w:rsidR="00263FAA">
              <w:rPr>
                <w:noProof/>
                <w:webHidden/>
              </w:rPr>
            </w:r>
            <w:r w:rsidR="00263FAA">
              <w:rPr>
                <w:noProof/>
                <w:webHidden/>
              </w:rPr>
              <w:fldChar w:fldCharType="separate"/>
            </w:r>
            <w:r w:rsidR="00A23753">
              <w:rPr>
                <w:noProof/>
                <w:webHidden/>
              </w:rPr>
              <w:t>14</w:t>
            </w:r>
            <w:r w:rsidR="00263FAA">
              <w:rPr>
                <w:noProof/>
                <w:webHidden/>
              </w:rPr>
              <w:fldChar w:fldCharType="end"/>
            </w:r>
          </w:hyperlink>
        </w:p>
        <w:p w14:paraId="64B187AA" w14:textId="45AA791C"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02" w:history="1">
            <w:r w:rsidR="00263FAA" w:rsidRPr="00A841A1">
              <w:rPr>
                <w:rStyle w:val="Hyperlink"/>
                <w:noProof/>
              </w:rPr>
              <w:t>Words/Characters analysis</w:t>
            </w:r>
            <w:r w:rsidR="00263FAA">
              <w:rPr>
                <w:noProof/>
                <w:webHidden/>
              </w:rPr>
              <w:tab/>
            </w:r>
            <w:r w:rsidR="00263FAA">
              <w:rPr>
                <w:noProof/>
                <w:webHidden/>
              </w:rPr>
              <w:fldChar w:fldCharType="begin"/>
            </w:r>
            <w:r w:rsidR="00263FAA">
              <w:rPr>
                <w:noProof/>
                <w:webHidden/>
              </w:rPr>
              <w:instrText xml:space="preserve"> PAGEREF _Toc92537802 \h </w:instrText>
            </w:r>
            <w:r w:rsidR="00263FAA">
              <w:rPr>
                <w:noProof/>
                <w:webHidden/>
              </w:rPr>
            </w:r>
            <w:r w:rsidR="00263FAA">
              <w:rPr>
                <w:noProof/>
                <w:webHidden/>
              </w:rPr>
              <w:fldChar w:fldCharType="separate"/>
            </w:r>
            <w:r w:rsidR="00A23753">
              <w:rPr>
                <w:noProof/>
                <w:webHidden/>
              </w:rPr>
              <w:t>14</w:t>
            </w:r>
            <w:r w:rsidR="00263FAA">
              <w:rPr>
                <w:noProof/>
                <w:webHidden/>
              </w:rPr>
              <w:fldChar w:fldCharType="end"/>
            </w:r>
          </w:hyperlink>
        </w:p>
        <w:p w14:paraId="09AE7262" w14:textId="4DA1DCD9"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03" w:history="1">
            <w:r w:rsidR="00263FAA" w:rsidRPr="00A841A1">
              <w:rPr>
                <w:rStyle w:val="Hyperlink"/>
                <w:noProof/>
              </w:rPr>
              <w:t>Word Cloud of Description (whole data set) for max 5000 words</w:t>
            </w:r>
            <w:r w:rsidR="00263FAA">
              <w:rPr>
                <w:noProof/>
                <w:webHidden/>
              </w:rPr>
              <w:tab/>
            </w:r>
            <w:r w:rsidR="00263FAA">
              <w:rPr>
                <w:noProof/>
                <w:webHidden/>
              </w:rPr>
              <w:fldChar w:fldCharType="begin"/>
            </w:r>
            <w:r w:rsidR="00263FAA">
              <w:rPr>
                <w:noProof/>
                <w:webHidden/>
              </w:rPr>
              <w:instrText xml:space="preserve"> PAGEREF _Toc92537803 \h </w:instrText>
            </w:r>
            <w:r w:rsidR="00263FAA">
              <w:rPr>
                <w:noProof/>
                <w:webHidden/>
              </w:rPr>
            </w:r>
            <w:r w:rsidR="00263FAA">
              <w:rPr>
                <w:noProof/>
                <w:webHidden/>
              </w:rPr>
              <w:fldChar w:fldCharType="separate"/>
            </w:r>
            <w:r w:rsidR="00A23753">
              <w:rPr>
                <w:noProof/>
                <w:webHidden/>
              </w:rPr>
              <w:t>17</w:t>
            </w:r>
            <w:r w:rsidR="00263FAA">
              <w:rPr>
                <w:noProof/>
                <w:webHidden/>
              </w:rPr>
              <w:fldChar w:fldCharType="end"/>
            </w:r>
          </w:hyperlink>
        </w:p>
        <w:p w14:paraId="0466C31E" w14:textId="4D8D805D"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04" w:history="1">
            <w:r w:rsidR="00263FAA" w:rsidRPr="00A841A1">
              <w:rPr>
                <w:rStyle w:val="Hyperlink"/>
                <w:noProof/>
              </w:rPr>
              <w:t>Word Cloud of Short Description (whole data set) for max 5000 words</w:t>
            </w:r>
            <w:r w:rsidR="00263FAA">
              <w:rPr>
                <w:noProof/>
                <w:webHidden/>
              </w:rPr>
              <w:tab/>
            </w:r>
            <w:r w:rsidR="00263FAA">
              <w:rPr>
                <w:noProof/>
                <w:webHidden/>
              </w:rPr>
              <w:fldChar w:fldCharType="begin"/>
            </w:r>
            <w:r w:rsidR="00263FAA">
              <w:rPr>
                <w:noProof/>
                <w:webHidden/>
              </w:rPr>
              <w:instrText xml:space="preserve"> PAGEREF _Toc92537804 \h </w:instrText>
            </w:r>
            <w:r w:rsidR="00263FAA">
              <w:rPr>
                <w:noProof/>
                <w:webHidden/>
              </w:rPr>
            </w:r>
            <w:r w:rsidR="00263FAA">
              <w:rPr>
                <w:noProof/>
                <w:webHidden/>
              </w:rPr>
              <w:fldChar w:fldCharType="separate"/>
            </w:r>
            <w:r w:rsidR="00A23753">
              <w:rPr>
                <w:noProof/>
                <w:webHidden/>
              </w:rPr>
              <w:t>17</w:t>
            </w:r>
            <w:r w:rsidR="00263FAA">
              <w:rPr>
                <w:noProof/>
                <w:webHidden/>
              </w:rPr>
              <w:fldChar w:fldCharType="end"/>
            </w:r>
          </w:hyperlink>
        </w:p>
        <w:p w14:paraId="7557FB23" w14:textId="4A24073A"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05" w:history="1">
            <w:r w:rsidR="00263FAA" w:rsidRPr="00A841A1">
              <w:rPr>
                <w:rStyle w:val="Hyperlink"/>
                <w:noProof/>
              </w:rPr>
              <w:t>Analyzing Ngram:</w:t>
            </w:r>
            <w:r w:rsidR="00263FAA">
              <w:rPr>
                <w:noProof/>
                <w:webHidden/>
              </w:rPr>
              <w:tab/>
            </w:r>
            <w:r w:rsidR="00263FAA">
              <w:rPr>
                <w:noProof/>
                <w:webHidden/>
              </w:rPr>
              <w:fldChar w:fldCharType="begin"/>
            </w:r>
            <w:r w:rsidR="00263FAA">
              <w:rPr>
                <w:noProof/>
                <w:webHidden/>
              </w:rPr>
              <w:instrText xml:space="preserve"> PAGEREF _Toc92537805 \h </w:instrText>
            </w:r>
            <w:r w:rsidR="00263FAA">
              <w:rPr>
                <w:noProof/>
                <w:webHidden/>
              </w:rPr>
            </w:r>
            <w:r w:rsidR="00263FAA">
              <w:rPr>
                <w:noProof/>
                <w:webHidden/>
              </w:rPr>
              <w:fldChar w:fldCharType="separate"/>
            </w:r>
            <w:r w:rsidR="00A23753">
              <w:rPr>
                <w:noProof/>
                <w:webHidden/>
              </w:rPr>
              <w:t>17</w:t>
            </w:r>
            <w:r w:rsidR="00263FAA">
              <w:rPr>
                <w:noProof/>
                <w:webHidden/>
              </w:rPr>
              <w:fldChar w:fldCharType="end"/>
            </w:r>
          </w:hyperlink>
        </w:p>
        <w:p w14:paraId="4B4A521E" w14:textId="2D2CDABB"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06" w:history="1">
            <w:r w:rsidR="00263FAA" w:rsidRPr="00A841A1">
              <w:rPr>
                <w:rStyle w:val="Hyperlink"/>
                <w:noProof/>
              </w:rPr>
              <w:t xml:space="preserve">Replacing </w:t>
            </w:r>
            <w:r w:rsidR="00263FAA" w:rsidRPr="00A841A1">
              <w:rPr>
                <w:rStyle w:val="Hyperlink"/>
                <w:noProof/>
                <w:lang w:eastAsia="en-US"/>
              </w:rPr>
              <w:t>"at: // ::" pattern with “Time”</w:t>
            </w:r>
            <w:r w:rsidR="00263FAA">
              <w:rPr>
                <w:noProof/>
                <w:webHidden/>
              </w:rPr>
              <w:tab/>
            </w:r>
            <w:r w:rsidR="00263FAA">
              <w:rPr>
                <w:noProof/>
                <w:webHidden/>
              </w:rPr>
              <w:fldChar w:fldCharType="begin"/>
            </w:r>
            <w:r w:rsidR="00263FAA">
              <w:rPr>
                <w:noProof/>
                <w:webHidden/>
              </w:rPr>
              <w:instrText xml:space="preserve"> PAGEREF _Toc92537806 \h </w:instrText>
            </w:r>
            <w:r w:rsidR="00263FAA">
              <w:rPr>
                <w:noProof/>
                <w:webHidden/>
              </w:rPr>
            </w:r>
            <w:r w:rsidR="00263FAA">
              <w:rPr>
                <w:noProof/>
                <w:webHidden/>
              </w:rPr>
              <w:fldChar w:fldCharType="separate"/>
            </w:r>
            <w:r w:rsidR="00A23753">
              <w:rPr>
                <w:noProof/>
                <w:webHidden/>
              </w:rPr>
              <w:t>18</w:t>
            </w:r>
            <w:r w:rsidR="00263FAA">
              <w:rPr>
                <w:noProof/>
                <w:webHidden/>
              </w:rPr>
              <w:fldChar w:fldCharType="end"/>
            </w:r>
          </w:hyperlink>
        </w:p>
        <w:p w14:paraId="7D3D3205" w14:textId="445AF535"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07" w:history="1">
            <w:r w:rsidR="00263FAA" w:rsidRPr="00A841A1">
              <w:rPr>
                <w:rStyle w:val="Hyperlink"/>
                <w:noProof/>
                <w:lang w:eastAsia="en-US"/>
              </w:rPr>
              <w:t>Feature Engineering</w:t>
            </w:r>
            <w:r w:rsidR="00263FAA">
              <w:rPr>
                <w:noProof/>
                <w:webHidden/>
              </w:rPr>
              <w:tab/>
            </w:r>
            <w:r w:rsidR="00263FAA">
              <w:rPr>
                <w:noProof/>
                <w:webHidden/>
              </w:rPr>
              <w:fldChar w:fldCharType="begin"/>
            </w:r>
            <w:r w:rsidR="00263FAA">
              <w:rPr>
                <w:noProof/>
                <w:webHidden/>
              </w:rPr>
              <w:instrText xml:space="preserve"> PAGEREF _Toc92537807 \h </w:instrText>
            </w:r>
            <w:r w:rsidR="00263FAA">
              <w:rPr>
                <w:noProof/>
                <w:webHidden/>
              </w:rPr>
            </w:r>
            <w:r w:rsidR="00263FAA">
              <w:rPr>
                <w:noProof/>
                <w:webHidden/>
              </w:rPr>
              <w:fldChar w:fldCharType="separate"/>
            </w:r>
            <w:r w:rsidR="00A23753">
              <w:rPr>
                <w:noProof/>
                <w:webHidden/>
              </w:rPr>
              <w:t>18</w:t>
            </w:r>
            <w:r w:rsidR="00263FAA">
              <w:rPr>
                <w:noProof/>
                <w:webHidden/>
              </w:rPr>
              <w:fldChar w:fldCharType="end"/>
            </w:r>
          </w:hyperlink>
        </w:p>
        <w:p w14:paraId="2FB4E3F3" w14:textId="23E093D8"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08" w:history="1">
            <w:r w:rsidR="00263FAA" w:rsidRPr="00A841A1">
              <w:rPr>
                <w:rStyle w:val="Hyperlink"/>
                <w:noProof/>
              </w:rPr>
              <w:t>Some stats on words and characters</w:t>
            </w:r>
            <w:r w:rsidR="00263FAA">
              <w:rPr>
                <w:noProof/>
                <w:webHidden/>
              </w:rPr>
              <w:tab/>
            </w:r>
            <w:r w:rsidR="00263FAA">
              <w:rPr>
                <w:noProof/>
                <w:webHidden/>
              </w:rPr>
              <w:fldChar w:fldCharType="begin"/>
            </w:r>
            <w:r w:rsidR="00263FAA">
              <w:rPr>
                <w:noProof/>
                <w:webHidden/>
              </w:rPr>
              <w:instrText xml:space="preserve"> PAGEREF _Toc92537808 \h </w:instrText>
            </w:r>
            <w:r w:rsidR="00263FAA">
              <w:rPr>
                <w:noProof/>
                <w:webHidden/>
              </w:rPr>
            </w:r>
            <w:r w:rsidR="00263FAA">
              <w:rPr>
                <w:noProof/>
                <w:webHidden/>
              </w:rPr>
              <w:fldChar w:fldCharType="separate"/>
            </w:r>
            <w:r w:rsidR="00A23753">
              <w:rPr>
                <w:noProof/>
                <w:webHidden/>
              </w:rPr>
              <w:t>19</w:t>
            </w:r>
            <w:r w:rsidR="00263FAA">
              <w:rPr>
                <w:noProof/>
                <w:webHidden/>
              </w:rPr>
              <w:fldChar w:fldCharType="end"/>
            </w:r>
          </w:hyperlink>
        </w:p>
        <w:p w14:paraId="4999BE1D" w14:textId="50E222B9"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09" w:history="1">
            <w:r w:rsidR="00263FAA" w:rsidRPr="00A841A1">
              <w:rPr>
                <w:rStyle w:val="Hyperlink"/>
                <w:noProof/>
              </w:rPr>
              <w:t>Outputs from the Data-Preprocessing and EDA</w:t>
            </w:r>
            <w:r w:rsidR="00263FAA">
              <w:rPr>
                <w:noProof/>
                <w:webHidden/>
              </w:rPr>
              <w:tab/>
            </w:r>
            <w:r w:rsidR="00263FAA">
              <w:rPr>
                <w:noProof/>
                <w:webHidden/>
              </w:rPr>
              <w:fldChar w:fldCharType="begin"/>
            </w:r>
            <w:r w:rsidR="00263FAA">
              <w:rPr>
                <w:noProof/>
                <w:webHidden/>
              </w:rPr>
              <w:instrText xml:space="preserve"> PAGEREF _Toc92537809 \h </w:instrText>
            </w:r>
            <w:r w:rsidR="00263FAA">
              <w:rPr>
                <w:noProof/>
                <w:webHidden/>
              </w:rPr>
            </w:r>
            <w:r w:rsidR="00263FAA">
              <w:rPr>
                <w:noProof/>
                <w:webHidden/>
              </w:rPr>
              <w:fldChar w:fldCharType="separate"/>
            </w:r>
            <w:r w:rsidR="00A23753">
              <w:rPr>
                <w:noProof/>
                <w:webHidden/>
              </w:rPr>
              <w:t>19</w:t>
            </w:r>
            <w:r w:rsidR="00263FAA">
              <w:rPr>
                <w:noProof/>
                <w:webHidden/>
              </w:rPr>
              <w:fldChar w:fldCharType="end"/>
            </w:r>
          </w:hyperlink>
        </w:p>
        <w:p w14:paraId="2A1F3A66" w14:textId="5116B91A"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10" w:history="1">
            <w:r w:rsidR="00263FAA" w:rsidRPr="00A841A1">
              <w:rPr>
                <w:rStyle w:val="Hyperlink"/>
                <w:noProof/>
              </w:rPr>
              <w:t>Handling Imbalance of dataset</w:t>
            </w:r>
            <w:r w:rsidR="00263FAA">
              <w:rPr>
                <w:noProof/>
                <w:webHidden/>
              </w:rPr>
              <w:tab/>
            </w:r>
            <w:r w:rsidR="00263FAA">
              <w:rPr>
                <w:noProof/>
                <w:webHidden/>
              </w:rPr>
              <w:fldChar w:fldCharType="begin"/>
            </w:r>
            <w:r w:rsidR="00263FAA">
              <w:rPr>
                <w:noProof/>
                <w:webHidden/>
              </w:rPr>
              <w:instrText xml:space="preserve"> PAGEREF _Toc92537810 \h </w:instrText>
            </w:r>
            <w:r w:rsidR="00263FAA">
              <w:rPr>
                <w:noProof/>
                <w:webHidden/>
              </w:rPr>
            </w:r>
            <w:r w:rsidR="00263FAA">
              <w:rPr>
                <w:noProof/>
                <w:webHidden/>
              </w:rPr>
              <w:fldChar w:fldCharType="separate"/>
            </w:r>
            <w:r w:rsidR="00A23753">
              <w:rPr>
                <w:noProof/>
                <w:webHidden/>
              </w:rPr>
              <w:t>20</w:t>
            </w:r>
            <w:r w:rsidR="00263FAA">
              <w:rPr>
                <w:noProof/>
                <w:webHidden/>
              </w:rPr>
              <w:fldChar w:fldCharType="end"/>
            </w:r>
          </w:hyperlink>
        </w:p>
        <w:p w14:paraId="0B10290F" w14:textId="63443997"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11" w:history="1">
            <w:r w:rsidR="00263FAA" w:rsidRPr="00A841A1">
              <w:rPr>
                <w:rStyle w:val="Hyperlink"/>
                <w:noProof/>
              </w:rPr>
              <w:t>Algorithms used</w:t>
            </w:r>
            <w:r w:rsidR="00263FAA">
              <w:rPr>
                <w:noProof/>
                <w:webHidden/>
              </w:rPr>
              <w:tab/>
            </w:r>
            <w:r w:rsidR="00263FAA">
              <w:rPr>
                <w:noProof/>
                <w:webHidden/>
              </w:rPr>
              <w:fldChar w:fldCharType="begin"/>
            </w:r>
            <w:r w:rsidR="00263FAA">
              <w:rPr>
                <w:noProof/>
                <w:webHidden/>
              </w:rPr>
              <w:instrText xml:space="preserve"> PAGEREF _Toc92537811 \h </w:instrText>
            </w:r>
            <w:r w:rsidR="00263FAA">
              <w:rPr>
                <w:noProof/>
                <w:webHidden/>
              </w:rPr>
            </w:r>
            <w:r w:rsidR="00263FAA">
              <w:rPr>
                <w:noProof/>
                <w:webHidden/>
              </w:rPr>
              <w:fldChar w:fldCharType="separate"/>
            </w:r>
            <w:r w:rsidR="00A23753">
              <w:rPr>
                <w:noProof/>
                <w:webHidden/>
              </w:rPr>
              <w:t>20</w:t>
            </w:r>
            <w:r w:rsidR="00263FAA">
              <w:rPr>
                <w:noProof/>
                <w:webHidden/>
              </w:rPr>
              <w:fldChar w:fldCharType="end"/>
            </w:r>
          </w:hyperlink>
        </w:p>
        <w:p w14:paraId="0603DB4D" w14:textId="11620A9D"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12" w:history="1">
            <w:r w:rsidR="00263FAA" w:rsidRPr="00A841A1">
              <w:rPr>
                <w:rStyle w:val="Hyperlink"/>
                <w:noProof/>
              </w:rPr>
              <w:t>UI Creation</w:t>
            </w:r>
            <w:r w:rsidR="00263FAA">
              <w:rPr>
                <w:noProof/>
                <w:webHidden/>
              </w:rPr>
              <w:tab/>
            </w:r>
            <w:r w:rsidR="00263FAA">
              <w:rPr>
                <w:noProof/>
                <w:webHidden/>
              </w:rPr>
              <w:fldChar w:fldCharType="begin"/>
            </w:r>
            <w:r w:rsidR="00263FAA">
              <w:rPr>
                <w:noProof/>
                <w:webHidden/>
              </w:rPr>
              <w:instrText xml:space="preserve"> PAGEREF _Toc92537812 \h </w:instrText>
            </w:r>
            <w:r w:rsidR="00263FAA">
              <w:rPr>
                <w:noProof/>
                <w:webHidden/>
              </w:rPr>
            </w:r>
            <w:r w:rsidR="00263FAA">
              <w:rPr>
                <w:noProof/>
                <w:webHidden/>
              </w:rPr>
              <w:fldChar w:fldCharType="separate"/>
            </w:r>
            <w:r w:rsidR="00A23753">
              <w:rPr>
                <w:noProof/>
                <w:webHidden/>
              </w:rPr>
              <w:t>20</w:t>
            </w:r>
            <w:r w:rsidR="00263FAA">
              <w:rPr>
                <w:noProof/>
                <w:webHidden/>
              </w:rPr>
              <w:fldChar w:fldCharType="end"/>
            </w:r>
          </w:hyperlink>
        </w:p>
        <w:p w14:paraId="5D00CAF3" w14:textId="5791849F" w:rsidR="00263FAA" w:rsidRDefault="005E30FC">
          <w:pPr>
            <w:pStyle w:val="TOC1"/>
            <w:rPr>
              <w:rFonts w:asciiTheme="minorHAnsi" w:eastAsiaTheme="minorEastAsia" w:hAnsiTheme="minorHAnsi" w:cstheme="minorBidi"/>
              <w:noProof/>
              <w:szCs w:val="22"/>
              <w:lang w:eastAsia="en-US"/>
            </w:rPr>
          </w:pPr>
          <w:hyperlink w:anchor="_Toc92537813" w:history="1">
            <w:r w:rsidR="00263FAA" w:rsidRPr="00A841A1">
              <w:rPr>
                <w:rStyle w:val="Hyperlink"/>
                <w:noProof/>
              </w:rPr>
              <w:t>Model evaluation</w:t>
            </w:r>
            <w:r w:rsidR="00263FAA">
              <w:rPr>
                <w:noProof/>
                <w:webHidden/>
              </w:rPr>
              <w:tab/>
            </w:r>
            <w:r w:rsidR="00263FAA">
              <w:rPr>
                <w:noProof/>
                <w:webHidden/>
              </w:rPr>
              <w:fldChar w:fldCharType="begin"/>
            </w:r>
            <w:r w:rsidR="00263FAA">
              <w:rPr>
                <w:noProof/>
                <w:webHidden/>
              </w:rPr>
              <w:instrText xml:space="preserve"> PAGEREF _Toc92537813 \h </w:instrText>
            </w:r>
            <w:r w:rsidR="00263FAA">
              <w:rPr>
                <w:noProof/>
                <w:webHidden/>
              </w:rPr>
            </w:r>
            <w:r w:rsidR="00263FAA">
              <w:rPr>
                <w:noProof/>
                <w:webHidden/>
              </w:rPr>
              <w:fldChar w:fldCharType="separate"/>
            </w:r>
            <w:r w:rsidR="00A23753">
              <w:rPr>
                <w:noProof/>
                <w:webHidden/>
              </w:rPr>
              <w:t>20</w:t>
            </w:r>
            <w:r w:rsidR="00263FAA">
              <w:rPr>
                <w:noProof/>
                <w:webHidden/>
              </w:rPr>
              <w:fldChar w:fldCharType="end"/>
            </w:r>
          </w:hyperlink>
        </w:p>
        <w:p w14:paraId="0276AC0A" w14:textId="140A6BEE"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14" w:history="1">
            <w:r w:rsidR="00263FAA" w:rsidRPr="00A841A1">
              <w:rPr>
                <w:rStyle w:val="Hyperlink"/>
                <w:noProof/>
              </w:rPr>
              <w:t>Process flow for the model development</w:t>
            </w:r>
            <w:r w:rsidR="00263FAA">
              <w:rPr>
                <w:noProof/>
                <w:webHidden/>
              </w:rPr>
              <w:tab/>
            </w:r>
            <w:r w:rsidR="00263FAA">
              <w:rPr>
                <w:noProof/>
                <w:webHidden/>
              </w:rPr>
              <w:fldChar w:fldCharType="begin"/>
            </w:r>
            <w:r w:rsidR="00263FAA">
              <w:rPr>
                <w:noProof/>
                <w:webHidden/>
              </w:rPr>
              <w:instrText xml:space="preserve"> PAGEREF _Toc92537814 \h </w:instrText>
            </w:r>
            <w:r w:rsidR="00263FAA">
              <w:rPr>
                <w:noProof/>
                <w:webHidden/>
              </w:rPr>
            </w:r>
            <w:r w:rsidR="00263FAA">
              <w:rPr>
                <w:noProof/>
                <w:webHidden/>
              </w:rPr>
              <w:fldChar w:fldCharType="separate"/>
            </w:r>
            <w:r w:rsidR="00A23753">
              <w:rPr>
                <w:noProof/>
                <w:webHidden/>
              </w:rPr>
              <w:t>20</w:t>
            </w:r>
            <w:r w:rsidR="00263FAA">
              <w:rPr>
                <w:noProof/>
                <w:webHidden/>
              </w:rPr>
              <w:fldChar w:fldCharType="end"/>
            </w:r>
          </w:hyperlink>
        </w:p>
        <w:p w14:paraId="1DB2B45B" w14:textId="6FE52502"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15" w:history="1">
            <w:r w:rsidR="00263FAA" w:rsidRPr="00A841A1">
              <w:rPr>
                <w:rStyle w:val="Hyperlink"/>
                <w:noProof/>
              </w:rPr>
              <w:t>Tokenization and Text to Sequence</w:t>
            </w:r>
            <w:r w:rsidR="00263FAA">
              <w:rPr>
                <w:noProof/>
                <w:webHidden/>
              </w:rPr>
              <w:tab/>
            </w:r>
            <w:r w:rsidR="00263FAA">
              <w:rPr>
                <w:noProof/>
                <w:webHidden/>
              </w:rPr>
              <w:fldChar w:fldCharType="begin"/>
            </w:r>
            <w:r w:rsidR="00263FAA">
              <w:rPr>
                <w:noProof/>
                <w:webHidden/>
              </w:rPr>
              <w:instrText xml:space="preserve"> PAGEREF _Toc92537815 \h </w:instrText>
            </w:r>
            <w:r w:rsidR="00263FAA">
              <w:rPr>
                <w:noProof/>
                <w:webHidden/>
              </w:rPr>
            </w:r>
            <w:r w:rsidR="00263FAA">
              <w:rPr>
                <w:noProof/>
                <w:webHidden/>
              </w:rPr>
              <w:fldChar w:fldCharType="separate"/>
            </w:r>
            <w:r w:rsidR="00A23753">
              <w:rPr>
                <w:noProof/>
                <w:webHidden/>
              </w:rPr>
              <w:t>20</w:t>
            </w:r>
            <w:r w:rsidR="00263FAA">
              <w:rPr>
                <w:noProof/>
                <w:webHidden/>
              </w:rPr>
              <w:fldChar w:fldCharType="end"/>
            </w:r>
          </w:hyperlink>
        </w:p>
        <w:p w14:paraId="6BBDCDCA" w14:textId="062CD764"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16" w:history="1">
            <w:r w:rsidR="00263FAA" w:rsidRPr="00A841A1">
              <w:rPr>
                <w:rStyle w:val="Hyperlink"/>
                <w:noProof/>
              </w:rPr>
              <w:t>Getting max length of a sequence</w:t>
            </w:r>
            <w:r w:rsidR="00263FAA">
              <w:rPr>
                <w:noProof/>
                <w:webHidden/>
              </w:rPr>
              <w:tab/>
            </w:r>
            <w:r w:rsidR="00263FAA">
              <w:rPr>
                <w:noProof/>
                <w:webHidden/>
              </w:rPr>
              <w:fldChar w:fldCharType="begin"/>
            </w:r>
            <w:r w:rsidR="00263FAA">
              <w:rPr>
                <w:noProof/>
                <w:webHidden/>
              </w:rPr>
              <w:instrText xml:space="preserve"> PAGEREF _Toc92537816 \h </w:instrText>
            </w:r>
            <w:r w:rsidR="00263FAA">
              <w:rPr>
                <w:noProof/>
                <w:webHidden/>
              </w:rPr>
            </w:r>
            <w:r w:rsidR="00263FAA">
              <w:rPr>
                <w:noProof/>
                <w:webHidden/>
              </w:rPr>
              <w:fldChar w:fldCharType="separate"/>
            </w:r>
            <w:r w:rsidR="00A23753">
              <w:rPr>
                <w:noProof/>
                <w:webHidden/>
              </w:rPr>
              <w:t>21</w:t>
            </w:r>
            <w:r w:rsidR="00263FAA">
              <w:rPr>
                <w:noProof/>
                <w:webHidden/>
              </w:rPr>
              <w:fldChar w:fldCharType="end"/>
            </w:r>
          </w:hyperlink>
        </w:p>
        <w:p w14:paraId="6B8CC135" w14:textId="6C46BC77"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17" w:history="1">
            <w:r w:rsidR="00263FAA" w:rsidRPr="00A841A1">
              <w:rPr>
                <w:rStyle w:val="Hyperlink"/>
                <w:noProof/>
              </w:rPr>
              <w:t>Padding the sequence</w:t>
            </w:r>
            <w:r w:rsidR="00263FAA">
              <w:rPr>
                <w:noProof/>
                <w:webHidden/>
              </w:rPr>
              <w:tab/>
            </w:r>
            <w:r w:rsidR="00263FAA">
              <w:rPr>
                <w:noProof/>
                <w:webHidden/>
              </w:rPr>
              <w:fldChar w:fldCharType="begin"/>
            </w:r>
            <w:r w:rsidR="00263FAA">
              <w:rPr>
                <w:noProof/>
                <w:webHidden/>
              </w:rPr>
              <w:instrText xml:space="preserve"> PAGEREF _Toc92537817 \h </w:instrText>
            </w:r>
            <w:r w:rsidR="00263FAA">
              <w:rPr>
                <w:noProof/>
                <w:webHidden/>
              </w:rPr>
            </w:r>
            <w:r w:rsidR="00263FAA">
              <w:rPr>
                <w:noProof/>
                <w:webHidden/>
              </w:rPr>
              <w:fldChar w:fldCharType="separate"/>
            </w:r>
            <w:r w:rsidR="00A23753">
              <w:rPr>
                <w:noProof/>
                <w:webHidden/>
              </w:rPr>
              <w:t>21</w:t>
            </w:r>
            <w:r w:rsidR="00263FAA">
              <w:rPr>
                <w:noProof/>
                <w:webHidden/>
              </w:rPr>
              <w:fldChar w:fldCharType="end"/>
            </w:r>
          </w:hyperlink>
        </w:p>
        <w:p w14:paraId="11DCEDCA" w14:textId="05030D8E"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18" w:history="1">
            <w:r w:rsidR="00263FAA" w:rsidRPr="00A841A1">
              <w:rPr>
                <w:rStyle w:val="Hyperlink"/>
                <w:noProof/>
              </w:rPr>
              <w:t>Inverting the word index to recreate a short description</w:t>
            </w:r>
            <w:r w:rsidR="00263FAA">
              <w:rPr>
                <w:noProof/>
                <w:webHidden/>
              </w:rPr>
              <w:tab/>
            </w:r>
            <w:r w:rsidR="00263FAA">
              <w:rPr>
                <w:noProof/>
                <w:webHidden/>
              </w:rPr>
              <w:fldChar w:fldCharType="begin"/>
            </w:r>
            <w:r w:rsidR="00263FAA">
              <w:rPr>
                <w:noProof/>
                <w:webHidden/>
              </w:rPr>
              <w:instrText xml:space="preserve"> PAGEREF _Toc92537818 \h </w:instrText>
            </w:r>
            <w:r w:rsidR="00263FAA">
              <w:rPr>
                <w:noProof/>
                <w:webHidden/>
              </w:rPr>
            </w:r>
            <w:r w:rsidR="00263FAA">
              <w:rPr>
                <w:noProof/>
                <w:webHidden/>
              </w:rPr>
              <w:fldChar w:fldCharType="separate"/>
            </w:r>
            <w:r w:rsidR="00A23753">
              <w:rPr>
                <w:noProof/>
                <w:webHidden/>
              </w:rPr>
              <w:t>22</w:t>
            </w:r>
            <w:r w:rsidR="00263FAA">
              <w:rPr>
                <w:noProof/>
                <w:webHidden/>
              </w:rPr>
              <w:fldChar w:fldCharType="end"/>
            </w:r>
          </w:hyperlink>
        </w:p>
        <w:p w14:paraId="639B28A3" w14:textId="62CA70F3"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19" w:history="1">
            <w:r w:rsidR="00263FAA" w:rsidRPr="00A841A1">
              <w:rPr>
                <w:rStyle w:val="Hyperlink"/>
                <w:noProof/>
              </w:rPr>
              <w:t>Applying Glove embeddings</w:t>
            </w:r>
            <w:r w:rsidR="00263FAA">
              <w:rPr>
                <w:noProof/>
                <w:webHidden/>
              </w:rPr>
              <w:tab/>
            </w:r>
            <w:r w:rsidR="00263FAA">
              <w:rPr>
                <w:noProof/>
                <w:webHidden/>
              </w:rPr>
              <w:fldChar w:fldCharType="begin"/>
            </w:r>
            <w:r w:rsidR="00263FAA">
              <w:rPr>
                <w:noProof/>
                <w:webHidden/>
              </w:rPr>
              <w:instrText xml:space="preserve"> PAGEREF _Toc92537819 \h </w:instrText>
            </w:r>
            <w:r w:rsidR="00263FAA">
              <w:rPr>
                <w:noProof/>
                <w:webHidden/>
              </w:rPr>
            </w:r>
            <w:r w:rsidR="00263FAA">
              <w:rPr>
                <w:noProof/>
                <w:webHidden/>
              </w:rPr>
              <w:fldChar w:fldCharType="separate"/>
            </w:r>
            <w:r w:rsidR="00A23753">
              <w:rPr>
                <w:noProof/>
                <w:webHidden/>
              </w:rPr>
              <w:t>22</w:t>
            </w:r>
            <w:r w:rsidR="00263FAA">
              <w:rPr>
                <w:noProof/>
                <w:webHidden/>
              </w:rPr>
              <w:fldChar w:fldCharType="end"/>
            </w:r>
          </w:hyperlink>
        </w:p>
        <w:p w14:paraId="5272CF47" w14:textId="66683E40"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20" w:history="1">
            <w:r w:rsidR="00263FAA" w:rsidRPr="00A841A1">
              <w:rPr>
                <w:rStyle w:val="Hyperlink"/>
                <w:noProof/>
              </w:rPr>
              <w:t>Label Encoding to encode the target</w:t>
            </w:r>
            <w:r w:rsidR="00263FAA">
              <w:rPr>
                <w:noProof/>
                <w:webHidden/>
              </w:rPr>
              <w:tab/>
            </w:r>
            <w:r w:rsidR="00263FAA">
              <w:rPr>
                <w:noProof/>
                <w:webHidden/>
              </w:rPr>
              <w:fldChar w:fldCharType="begin"/>
            </w:r>
            <w:r w:rsidR="00263FAA">
              <w:rPr>
                <w:noProof/>
                <w:webHidden/>
              </w:rPr>
              <w:instrText xml:space="preserve"> PAGEREF _Toc92537820 \h </w:instrText>
            </w:r>
            <w:r w:rsidR="00263FAA">
              <w:rPr>
                <w:noProof/>
                <w:webHidden/>
              </w:rPr>
            </w:r>
            <w:r w:rsidR="00263FAA">
              <w:rPr>
                <w:noProof/>
                <w:webHidden/>
              </w:rPr>
              <w:fldChar w:fldCharType="separate"/>
            </w:r>
            <w:r w:rsidR="00A23753">
              <w:rPr>
                <w:noProof/>
                <w:webHidden/>
              </w:rPr>
              <w:t>23</w:t>
            </w:r>
            <w:r w:rsidR="00263FAA">
              <w:rPr>
                <w:noProof/>
                <w:webHidden/>
              </w:rPr>
              <w:fldChar w:fldCharType="end"/>
            </w:r>
          </w:hyperlink>
        </w:p>
        <w:p w14:paraId="1986BD5F" w14:textId="6B9E0558"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21" w:history="1">
            <w:r w:rsidR="00263FAA" w:rsidRPr="00A841A1">
              <w:rPr>
                <w:rStyle w:val="Hyperlink"/>
                <w:noProof/>
              </w:rPr>
              <w:t>Train Val Test split</w:t>
            </w:r>
            <w:r w:rsidR="00263FAA">
              <w:rPr>
                <w:noProof/>
                <w:webHidden/>
              </w:rPr>
              <w:tab/>
            </w:r>
            <w:r w:rsidR="00263FAA">
              <w:rPr>
                <w:noProof/>
                <w:webHidden/>
              </w:rPr>
              <w:fldChar w:fldCharType="begin"/>
            </w:r>
            <w:r w:rsidR="00263FAA">
              <w:rPr>
                <w:noProof/>
                <w:webHidden/>
              </w:rPr>
              <w:instrText xml:space="preserve"> PAGEREF _Toc92537821 \h </w:instrText>
            </w:r>
            <w:r w:rsidR="00263FAA">
              <w:rPr>
                <w:noProof/>
                <w:webHidden/>
              </w:rPr>
            </w:r>
            <w:r w:rsidR="00263FAA">
              <w:rPr>
                <w:noProof/>
                <w:webHidden/>
              </w:rPr>
              <w:fldChar w:fldCharType="separate"/>
            </w:r>
            <w:r w:rsidR="00A23753">
              <w:rPr>
                <w:noProof/>
                <w:webHidden/>
              </w:rPr>
              <w:t>23</w:t>
            </w:r>
            <w:r w:rsidR="00263FAA">
              <w:rPr>
                <w:noProof/>
                <w:webHidden/>
              </w:rPr>
              <w:fldChar w:fldCharType="end"/>
            </w:r>
          </w:hyperlink>
        </w:p>
        <w:p w14:paraId="611BB289" w14:textId="3AECC18F"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22" w:history="1">
            <w:r w:rsidR="00263FAA" w:rsidRPr="00A841A1">
              <w:rPr>
                <w:rStyle w:val="Hyperlink"/>
                <w:noProof/>
              </w:rPr>
              <w:t>Optimizer</w:t>
            </w:r>
            <w:r w:rsidR="00263FAA">
              <w:rPr>
                <w:noProof/>
                <w:webHidden/>
              </w:rPr>
              <w:tab/>
            </w:r>
            <w:r w:rsidR="00263FAA">
              <w:rPr>
                <w:noProof/>
                <w:webHidden/>
              </w:rPr>
              <w:fldChar w:fldCharType="begin"/>
            </w:r>
            <w:r w:rsidR="00263FAA">
              <w:rPr>
                <w:noProof/>
                <w:webHidden/>
              </w:rPr>
              <w:instrText xml:space="preserve"> PAGEREF _Toc92537822 \h </w:instrText>
            </w:r>
            <w:r w:rsidR="00263FAA">
              <w:rPr>
                <w:noProof/>
                <w:webHidden/>
              </w:rPr>
            </w:r>
            <w:r w:rsidR="00263FAA">
              <w:rPr>
                <w:noProof/>
                <w:webHidden/>
              </w:rPr>
              <w:fldChar w:fldCharType="separate"/>
            </w:r>
            <w:r w:rsidR="00A23753">
              <w:rPr>
                <w:noProof/>
                <w:webHidden/>
              </w:rPr>
              <w:t>23</w:t>
            </w:r>
            <w:r w:rsidR="00263FAA">
              <w:rPr>
                <w:noProof/>
                <w:webHidden/>
              </w:rPr>
              <w:fldChar w:fldCharType="end"/>
            </w:r>
          </w:hyperlink>
        </w:p>
        <w:p w14:paraId="7E9D277A" w14:textId="19CE9377"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23" w:history="1">
            <w:r w:rsidR="00263FAA" w:rsidRPr="00A841A1">
              <w:rPr>
                <w:rStyle w:val="Hyperlink"/>
                <w:noProof/>
              </w:rPr>
              <w:t>Model Summary</w:t>
            </w:r>
            <w:r w:rsidR="00263FAA">
              <w:rPr>
                <w:noProof/>
                <w:webHidden/>
              </w:rPr>
              <w:tab/>
            </w:r>
            <w:r w:rsidR="00263FAA">
              <w:rPr>
                <w:noProof/>
                <w:webHidden/>
              </w:rPr>
              <w:fldChar w:fldCharType="begin"/>
            </w:r>
            <w:r w:rsidR="00263FAA">
              <w:rPr>
                <w:noProof/>
                <w:webHidden/>
              </w:rPr>
              <w:instrText xml:space="preserve"> PAGEREF _Toc92537823 \h </w:instrText>
            </w:r>
            <w:r w:rsidR="00263FAA">
              <w:rPr>
                <w:noProof/>
                <w:webHidden/>
              </w:rPr>
            </w:r>
            <w:r w:rsidR="00263FAA">
              <w:rPr>
                <w:noProof/>
                <w:webHidden/>
              </w:rPr>
              <w:fldChar w:fldCharType="separate"/>
            </w:r>
            <w:r w:rsidR="00A23753">
              <w:rPr>
                <w:noProof/>
                <w:webHidden/>
              </w:rPr>
              <w:t>24</w:t>
            </w:r>
            <w:r w:rsidR="00263FAA">
              <w:rPr>
                <w:noProof/>
                <w:webHidden/>
              </w:rPr>
              <w:fldChar w:fldCharType="end"/>
            </w:r>
          </w:hyperlink>
        </w:p>
        <w:p w14:paraId="6E00813B" w14:textId="6FFCA65D"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24" w:history="1">
            <w:r w:rsidR="00263FAA" w:rsidRPr="00A841A1">
              <w:rPr>
                <w:rStyle w:val="Hyperlink"/>
                <w:noProof/>
              </w:rPr>
              <w:t>Model Compilation and Execution</w:t>
            </w:r>
            <w:r w:rsidR="00263FAA">
              <w:rPr>
                <w:noProof/>
                <w:webHidden/>
              </w:rPr>
              <w:tab/>
            </w:r>
            <w:r w:rsidR="00263FAA">
              <w:rPr>
                <w:noProof/>
                <w:webHidden/>
              </w:rPr>
              <w:fldChar w:fldCharType="begin"/>
            </w:r>
            <w:r w:rsidR="00263FAA">
              <w:rPr>
                <w:noProof/>
                <w:webHidden/>
              </w:rPr>
              <w:instrText xml:space="preserve"> PAGEREF _Toc92537824 \h </w:instrText>
            </w:r>
            <w:r w:rsidR="00263FAA">
              <w:rPr>
                <w:noProof/>
                <w:webHidden/>
              </w:rPr>
            </w:r>
            <w:r w:rsidR="00263FAA">
              <w:rPr>
                <w:noProof/>
                <w:webHidden/>
              </w:rPr>
              <w:fldChar w:fldCharType="separate"/>
            </w:r>
            <w:r w:rsidR="00A23753">
              <w:rPr>
                <w:noProof/>
                <w:webHidden/>
              </w:rPr>
              <w:t>24</w:t>
            </w:r>
            <w:r w:rsidR="00263FAA">
              <w:rPr>
                <w:noProof/>
                <w:webHidden/>
              </w:rPr>
              <w:fldChar w:fldCharType="end"/>
            </w:r>
          </w:hyperlink>
        </w:p>
        <w:p w14:paraId="246AB5D6" w14:textId="3F149F3E"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25" w:history="1">
            <w:r w:rsidR="00263FAA" w:rsidRPr="00A841A1">
              <w:rPr>
                <w:rStyle w:val="Hyperlink"/>
                <w:noProof/>
              </w:rPr>
              <w:t>Execution Results</w:t>
            </w:r>
            <w:r w:rsidR="00263FAA">
              <w:rPr>
                <w:noProof/>
                <w:webHidden/>
              </w:rPr>
              <w:tab/>
            </w:r>
            <w:r w:rsidR="00263FAA">
              <w:rPr>
                <w:noProof/>
                <w:webHidden/>
              </w:rPr>
              <w:fldChar w:fldCharType="begin"/>
            </w:r>
            <w:r w:rsidR="00263FAA">
              <w:rPr>
                <w:noProof/>
                <w:webHidden/>
              </w:rPr>
              <w:instrText xml:space="preserve"> PAGEREF _Toc92537825 \h </w:instrText>
            </w:r>
            <w:r w:rsidR="00263FAA">
              <w:rPr>
                <w:noProof/>
                <w:webHidden/>
              </w:rPr>
            </w:r>
            <w:r w:rsidR="00263FAA">
              <w:rPr>
                <w:noProof/>
                <w:webHidden/>
              </w:rPr>
              <w:fldChar w:fldCharType="separate"/>
            </w:r>
            <w:r w:rsidR="00A23753">
              <w:rPr>
                <w:noProof/>
                <w:webHidden/>
              </w:rPr>
              <w:t>25</w:t>
            </w:r>
            <w:r w:rsidR="00263FAA">
              <w:rPr>
                <w:noProof/>
                <w:webHidden/>
              </w:rPr>
              <w:fldChar w:fldCharType="end"/>
            </w:r>
          </w:hyperlink>
        </w:p>
        <w:p w14:paraId="2CCEA0E5" w14:textId="1F36B3C2"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26" w:history="1">
            <w:r w:rsidR="00263FAA" w:rsidRPr="00A841A1">
              <w:rPr>
                <w:rStyle w:val="Hyperlink"/>
                <w:noProof/>
              </w:rPr>
              <w:t>Training &amp; Validation Loss and Accuracy plots</w:t>
            </w:r>
            <w:r w:rsidR="00263FAA">
              <w:rPr>
                <w:noProof/>
                <w:webHidden/>
              </w:rPr>
              <w:tab/>
            </w:r>
            <w:r w:rsidR="00263FAA">
              <w:rPr>
                <w:noProof/>
                <w:webHidden/>
              </w:rPr>
              <w:fldChar w:fldCharType="begin"/>
            </w:r>
            <w:r w:rsidR="00263FAA">
              <w:rPr>
                <w:noProof/>
                <w:webHidden/>
              </w:rPr>
              <w:instrText xml:space="preserve"> PAGEREF _Toc92537826 \h </w:instrText>
            </w:r>
            <w:r w:rsidR="00263FAA">
              <w:rPr>
                <w:noProof/>
                <w:webHidden/>
              </w:rPr>
            </w:r>
            <w:r w:rsidR="00263FAA">
              <w:rPr>
                <w:noProof/>
                <w:webHidden/>
              </w:rPr>
              <w:fldChar w:fldCharType="separate"/>
            </w:r>
            <w:r w:rsidR="00A23753">
              <w:rPr>
                <w:noProof/>
                <w:webHidden/>
              </w:rPr>
              <w:t>25</w:t>
            </w:r>
            <w:r w:rsidR="00263FAA">
              <w:rPr>
                <w:noProof/>
                <w:webHidden/>
              </w:rPr>
              <w:fldChar w:fldCharType="end"/>
            </w:r>
          </w:hyperlink>
        </w:p>
        <w:p w14:paraId="0DFF35FB" w14:textId="206A3F26"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27" w:history="1">
            <w:r w:rsidR="00263FAA" w:rsidRPr="00A841A1">
              <w:rPr>
                <w:rStyle w:val="Hyperlink"/>
                <w:noProof/>
              </w:rPr>
              <w:t>Saving Model so that it can be used in UI</w:t>
            </w:r>
            <w:r w:rsidR="00263FAA">
              <w:rPr>
                <w:noProof/>
                <w:webHidden/>
              </w:rPr>
              <w:tab/>
            </w:r>
            <w:r w:rsidR="00263FAA">
              <w:rPr>
                <w:noProof/>
                <w:webHidden/>
              </w:rPr>
              <w:fldChar w:fldCharType="begin"/>
            </w:r>
            <w:r w:rsidR="00263FAA">
              <w:rPr>
                <w:noProof/>
                <w:webHidden/>
              </w:rPr>
              <w:instrText xml:space="preserve"> PAGEREF _Toc92537827 \h </w:instrText>
            </w:r>
            <w:r w:rsidR="00263FAA">
              <w:rPr>
                <w:noProof/>
                <w:webHidden/>
              </w:rPr>
            </w:r>
            <w:r w:rsidR="00263FAA">
              <w:rPr>
                <w:noProof/>
                <w:webHidden/>
              </w:rPr>
              <w:fldChar w:fldCharType="separate"/>
            </w:r>
            <w:r w:rsidR="00A23753">
              <w:rPr>
                <w:noProof/>
                <w:webHidden/>
              </w:rPr>
              <w:t>25</w:t>
            </w:r>
            <w:r w:rsidR="00263FAA">
              <w:rPr>
                <w:noProof/>
                <w:webHidden/>
              </w:rPr>
              <w:fldChar w:fldCharType="end"/>
            </w:r>
          </w:hyperlink>
        </w:p>
        <w:p w14:paraId="12C687EC" w14:textId="11455D3C"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28" w:history="1">
            <w:r w:rsidR="00263FAA" w:rsidRPr="00A841A1">
              <w:rPr>
                <w:rStyle w:val="Hyperlink"/>
                <w:noProof/>
              </w:rPr>
              <w:t>Classification Report</w:t>
            </w:r>
            <w:r w:rsidR="00263FAA">
              <w:rPr>
                <w:noProof/>
                <w:webHidden/>
              </w:rPr>
              <w:tab/>
            </w:r>
            <w:r w:rsidR="00263FAA">
              <w:rPr>
                <w:noProof/>
                <w:webHidden/>
              </w:rPr>
              <w:fldChar w:fldCharType="begin"/>
            </w:r>
            <w:r w:rsidR="00263FAA">
              <w:rPr>
                <w:noProof/>
                <w:webHidden/>
              </w:rPr>
              <w:instrText xml:space="preserve"> PAGEREF _Toc92537828 \h </w:instrText>
            </w:r>
            <w:r w:rsidR="00263FAA">
              <w:rPr>
                <w:noProof/>
                <w:webHidden/>
              </w:rPr>
            </w:r>
            <w:r w:rsidR="00263FAA">
              <w:rPr>
                <w:noProof/>
                <w:webHidden/>
              </w:rPr>
              <w:fldChar w:fldCharType="separate"/>
            </w:r>
            <w:r w:rsidR="00A23753">
              <w:rPr>
                <w:noProof/>
                <w:webHidden/>
              </w:rPr>
              <w:t>26</w:t>
            </w:r>
            <w:r w:rsidR="00263FAA">
              <w:rPr>
                <w:noProof/>
                <w:webHidden/>
              </w:rPr>
              <w:fldChar w:fldCharType="end"/>
            </w:r>
          </w:hyperlink>
        </w:p>
        <w:p w14:paraId="655922E0" w14:textId="554BDF59"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29" w:history="1">
            <w:r w:rsidR="00263FAA" w:rsidRPr="00A841A1">
              <w:rPr>
                <w:rStyle w:val="Hyperlink"/>
                <w:noProof/>
              </w:rPr>
              <w:t>Summary</w:t>
            </w:r>
            <w:r w:rsidR="00263FAA">
              <w:rPr>
                <w:noProof/>
                <w:webHidden/>
              </w:rPr>
              <w:tab/>
            </w:r>
            <w:r w:rsidR="00263FAA">
              <w:rPr>
                <w:noProof/>
                <w:webHidden/>
              </w:rPr>
              <w:fldChar w:fldCharType="begin"/>
            </w:r>
            <w:r w:rsidR="00263FAA">
              <w:rPr>
                <w:noProof/>
                <w:webHidden/>
              </w:rPr>
              <w:instrText xml:space="preserve"> PAGEREF _Toc92537829 \h </w:instrText>
            </w:r>
            <w:r w:rsidR="00263FAA">
              <w:rPr>
                <w:noProof/>
                <w:webHidden/>
              </w:rPr>
            </w:r>
            <w:r w:rsidR="00263FAA">
              <w:rPr>
                <w:noProof/>
                <w:webHidden/>
              </w:rPr>
              <w:fldChar w:fldCharType="separate"/>
            </w:r>
            <w:r w:rsidR="00A23753">
              <w:rPr>
                <w:noProof/>
                <w:webHidden/>
              </w:rPr>
              <w:t>27</w:t>
            </w:r>
            <w:r w:rsidR="00263FAA">
              <w:rPr>
                <w:noProof/>
                <w:webHidden/>
              </w:rPr>
              <w:fldChar w:fldCharType="end"/>
            </w:r>
          </w:hyperlink>
        </w:p>
        <w:p w14:paraId="279BE9C8" w14:textId="33A413E4" w:rsidR="00263FAA" w:rsidRDefault="005E30FC">
          <w:pPr>
            <w:pStyle w:val="TOC1"/>
            <w:rPr>
              <w:rFonts w:asciiTheme="minorHAnsi" w:eastAsiaTheme="minorEastAsia" w:hAnsiTheme="minorHAnsi" w:cstheme="minorBidi"/>
              <w:noProof/>
              <w:szCs w:val="22"/>
              <w:lang w:eastAsia="en-US"/>
            </w:rPr>
          </w:pPr>
          <w:hyperlink w:anchor="_Toc92537830" w:history="1">
            <w:r w:rsidR="00263FAA" w:rsidRPr="00A841A1">
              <w:rPr>
                <w:rStyle w:val="Hyperlink"/>
                <w:noProof/>
              </w:rPr>
              <w:t>Comparison with Benchmark</w:t>
            </w:r>
            <w:r w:rsidR="00263FAA">
              <w:rPr>
                <w:noProof/>
                <w:webHidden/>
              </w:rPr>
              <w:tab/>
            </w:r>
            <w:r w:rsidR="00263FAA">
              <w:rPr>
                <w:noProof/>
                <w:webHidden/>
              </w:rPr>
              <w:fldChar w:fldCharType="begin"/>
            </w:r>
            <w:r w:rsidR="00263FAA">
              <w:rPr>
                <w:noProof/>
                <w:webHidden/>
              </w:rPr>
              <w:instrText xml:space="preserve"> PAGEREF _Toc92537830 \h </w:instrText>
            </w:r>
            <w:r w:rsidR="00263FAA">
              <w:rPr>
                <w:noProof/>
                <w:webHidden/>
              </w:rPr>
            </w:r>
            <w:r w:rsidR="00263FAA">
              <w:rPr>
                <w:noProof/>
                <w:webHidden/>
              </w:rPr>
              <w:fldChar w:fldCharType="separate"/>
            </w:r>
            <w:r w:rsidR="00A23753">
              <w:rPr>
                <w:noProof/>
                <w:webHidden/>
              </w:rPr>
              <w:t>27</w:t>
            </w:r>
            <w:r w:rsidR="00263FAA">
              <w:rPr>
                <w:noProof/>
                <w:webHidden/>
              </w:rPr>
              <w:fldChar w:fldCharType="end"/>
            </w:r>
          </w:hyperlink>
        </w:p>
        <w:p w14:paraId="2364618B" w14:textId="4ECCC664"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31" w:history="1">
            <w:r w:rsidR="00263FAA" w:rsidRPr="00A841A1">
              <w:rPr>
                <w:rStyle w:val="Hyperlink"/>
                <w:noProof/>
              </w:rPr>
              <w:t>Accuracy Comparison of different models</w:t>
            </w:r>
            <w:r w:rsidR="00263FAA">
              <w:rPr>
                <w:noProof/>
                <w:webHidden/>
              </w:rPr>
              <w:tab/>
            </w:r>
            <w:r w:rsidR="00263FAA">
              <w:rPr>
                <w:noProof/>
                <w:webHidden/>
              </w:rPr>
              <w:fldChar w:fldCharType="begin"/>
            </w:r>
            <w:r w:rsidR="00263FAA">
              <w:rPr>
                <w:noProof/>
                <w:webHidden/>
              </w:rPr>
              <w:instrText xml:space="preserve"> PAGEREF _Toc92537831 \h </w:instrText>
            </w:r>
            <w:r w:rsidR="00263FAA">
              <w:rPr>
                <w:noProof/>
                <w:webHidden/>
              </w:rPr>
            </w:r>
            <w:r w:rsidR="00263FAA">
              <w:rPr>
                <w:noProof/>
                <w:webHidden/>
              </w:rPr>
              <w:fldChar w:fldCharType="separate"/>
            </w:r>
            <w:r w:rsidR="00A23753">
              <w:rPr>
                <w:noProof/>
                <w:webHidden/>
              </w:rPr>
              <w:t>27</w:t>
            </w:r>
            <w:r w:rsidR="00263FAA">
              <w:rPr>
                <w:noProof/>
                <w:webHidden/>
              </w:rPr>
              <w:fldChar w:fldCharType="end"/>
            </w:r>
          </w:hyperlink>
        </w:p>
        <w:p w14:paraId="5CFEDAB3" w14:textId="5C7F1C14" w:rsidR="00263FAA" w:rsidRDefault="005E30FC">
          <w:pPr>
            <w:pStyle w:val="TOC1"/>
            <w:rPr>
              <w:rFonts w:asciiTheme="minorHAnsi" w:eastAsiaTheme="minorEastAsia" w:hAnsiTheme="minorHAnsi" w:cstheme="minorBidi"/>
              <w:noProof/>
              <w:szCs w:val="22"/>
              <w:lang w:eastAsia="en-US"/>
            </w:rPr>
          </w:pPr>
          <w:hyperlink w:anchor="_Toc92537832" w:history="1">
            <w:r w:rsidR="00263FAA" w:rsidRPr="00A841A1">
              <w:rPr>
                <w:rStyle w:val="Hyperlink"/>
                <w:noProof/>
              </w:rPr>
              <w:t>Visualizations:</w:t>
            </w:r>
            <w:r w:rsidR="00263FAA">
              <w:rPr>
                <w:noProof/>
                <w:webHidden/>
              </w:rPr>
              <w:tab/>
            </w:r>
            <w:r w:rsidR="00263FAA">
              <w:rPr>
                <w:noProof/>
                <w:webHidden/>
              </w:rPr>
              <w:fldChar w:fldCharType="begin"/>
            </w:r>
            <w:r w:rsidR="00263FAA">
              <w:rPr>
                <w:noProof/>
                <w:webHidden/>
              </w:rPr>
              <w:instrText xml:space="preserve"> PAGEREF _Toc92537832 \h </w:instrText>
            </w:r>
            <w:r w:rsidR="00263FAA">
              <w:rPr>
                <w:noProof/>
                <w:webHidden/>
              </w:rPr>
            </w:r>
            <w:r w:rsidR="00263FAA">
              <w:rPr>
                <w:noProof/>
                <w:webHidden/>
              </w:rPr>
              <w:fldChar w:fldCharType="separate"/>
            </w:r>
            <w:r w:rsidR="00A23753">
              <w:rPr>
                <w:noProof/>
                <w:webHidden/>
              </w:rPr>
              <w:t>28</w:t>
            </w:r>
            <w:r w:rsidR="00263FAA">
              <w:rPr>
                <w:noProof/>
                <w:webHidden/>
              </w:rPr>
              <w:fldChar w:fldCharType="end"/>
            </w:r>
          </w:hyperlink>
        </w:p>
        <w:p w14:paraId="3818F0A0" w14:textId="254B10F1"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33" w:history="1">
            <w:r w:rsidR="00263FAA" w:rsidRPr="00A841A1">
              <w:rPr>
                <w:rStyle w:val="Hyperlink"/>
                <w:noProof/>
              </w:rPr>
              <w:t>Flask application workflow:</w:t>
            </w:r>
            <w:r w:rsidR="00263FAA">
              <w:rPr>
                <w:noProof/>
                <w:webHidden/>
              </w:rPr>
              <w:tab/>
            </w:r>
            <w:r w:rsidR="00263FAA">
              <w:rPr>
                <w:noProof/>
                <w:webHidden/>
              </w:rPr>
              <w:fldChar w:fldCharType="begin"/>
            </w:r>
            <w:r w:rsidR="00263FAA">
              <w:rPr>
                <w:noProof/>
                <w:webHidden/>
              </w:rPr>
              <w:instrText xml:space="preserve"> PAGEREF _Toc92537833 \h </w:instrText>
            </w:r>
            <w:r w:rsidR="00263FAA">
              <w:rPr>
                <w:noProof/>
                <w:webHidden/>
              </w:rPr>
            </w:r>
            <w:r w:rsidR="00263FAA">
              <w:rPr>
                <w:noProof/>
                <w:webHidden/>
              </w:rPr>
              <w:fldChar w:fldCharType="separate"/>
            </w:r>
            <w:r w:rsidR="00A23753">
              <w:rPr>
                <w:noProof/>
                <w:webHidden/>
              </w:rPr>
              <w:t>28</w:t>
            </w:r>
            <w:r w:rsidR="00263FAA">
              <w:rPr>
                <w:noProof/>
                <w:webHidden/>
              </w:rPr>
              <w:fldChar w:fldCharType="end"/>
            </w:r>
          </w:hyperlink>
        </w:p>
        <w:p w14:paraId="2FD3FDAC" w14:textId="5DBA7946"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34" w:history="1">
            <w:r w:rsidR="00263FAA" w:rsidRPr="00A841A1">
              <w:rPr>
                <w:rStyle w:val="Hyperlink"/>
                <w:noProof/>
              </w:rPr>
              <w:t>Flask application folder structure:</w:t>
            </w:r>
            <w:r w:rsidR="00263FAA">
              <w:rPr>
                <w:noProof/>
                <w:webHidden/>
              </w:rPr>
              <w:tab/>
            </w:r>
            <w:r w:rsidR="00263FAA">
              <w:rPr>
                <w:noProof/>
                <w:webHidden/>
              </w:rPr>
              <w:fldChar w:fldCharType="begin"/>
            </w:r>
            <w:r w:rsidR="00263FAA">
              <w:rPr>
                <w:noProof/>
                <w:webHidden/>
              </w:rPr>
              <w:instrText xml:space="preserve"> PAGEREF _Toc92537834 \h </w:instrText>
            </w:r>
            <w:r w:rsidR="00263FAA">
              <w:rPr>
                <w:noProof/>
                <w:webHidden/>
              </w:rPr>
            </w:r>
            <w:r w:rsidR="00263FAA">
              <w:rPr>
                <w:noProof/>
                <w:webHidden/>
              </w:rPr>
              <w:fldChar w:fldCharType="separate"/>
            </w:r>
            <w:r w:rsidR="00A23753">
              <w:rPr>
                <w:noProof/>
                <w:webHidden/>
              </w:rPr>
              <w:t>28</w:t>
            </w:r>
            <w:r w:rsidR="00263FAA">
              <w:rPr>
                <w:noProof/>
                <w:webHidden/>
              </w:rPr>
              <w:fldChar w:fldCharType="end"/>
            </w:r>
          </w:hyperlink>
        </w:p>
        <w:p w14:paraId="72B77743" w14:textId="75648BC7"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35" w:history="1">
            <w:r w:rsidR="00263FAA" w:rsidRPr="00A841A1">
              <w:rPr>
                <w:rStyle w:val="Hyperlink"/>
                <w:noProof/>
              </w:rPr>
              <w:t>Flask application Visualization:</w:t>
            </w:r>
            <w:r w:rsidR="00263FAA">
              <w:rPr>
                <w:noProof/>
                <w:webHidden/>
              </w:rPr>
              <w:tab/>
            </w:r>
            <w:r w:rsidR="00263FAA">
              <w:rPr>
                <w:noProof/>
                <w:webHidden/>
              </w:rPr>
              <w:fldChar w:fldCharType="begin"/>
            </w:r>
            <w:r w:rsidR="00263FAA">
              <w:rPr>
                <w:noProof/>
                <w:webHidden/>
              </w:rPr>
              <w:instrText xml:space="preserve"> PAGEREF _Toc92537835 \h </w:instrText>
            </w:r>
            <w:r w:rsidR="00263FAA">
              <w:rPr>
                <w:noProof/>
                <w:webHidden/>
              </w:rPr>
            </w:r>
            <w:r w:rsidR="00263FAA">
              <w:rPr>
                <w:noProof/>
                <w:webHidden/>
              </w:rPr>
              <w:fldChar w:fldCharType="separate"/>
            </w:r>
            <w:r w:rsidR="00A23753">
              <w:rPr>
                <w:noProof/>
                <w:webHidden/>
              </w:rPr>
              <w:t>29</w:t>
            </w:r>
            <w:r w:rsidR="00263FAA">
              <w:rPr>
                <w:noProof/>
                <w:webHidden/>
              </w:rPr>
              <w:fldChar w:fldCharType="end"/>
            </w:r>
          </w:hyperlink>
        </w:p>
        <w:p w14:paraId="036745FF" w14:textId="6C23183B" w:rsidR="00263FAA" w:rsidRDefault="005E30FC">
          <w:pPr>
            <w:pStyle w:val="TOC2"/>
            <w:tabs>
              <w:tab w:val="left" w:pos="660"/>
              <w:tab w:val="right" w:leader="dot" w:pos="9063"/>
            </w:tabs>
            <w:rPr>
              <w:rFonts w:asciiTheme="minorHAnsi" w:eastAsiaTheme="minorEastAsia" w:hAnsiTheme="minorHAnsi" w:cstheme="minorBidi"/>
              <w:noProof/>
              <w:szCs w:val="22"/>
              <w:lang w:eastAsia="en-US"/>
            </w:rPr>
          </w:pPr>
          <w:hyperlink w:anchor="_Toc92537836" w:history="1">
            <w:r w:rsidR="00263FAA" w:rsidRPr="00A841A1">
              <w:rPr>
                <w:rStyle w:val="Hyperlink"/>
                <w:noProof/>
              </w:rPr>
              <w:t>1.</w:t>
            </w:r>
            <w:r w:rsidR="00263FAA">
              <w:rPr>
                <w:rFonts w:asciiTheme="minorHAnsi" w:eastAsiaTheme="minorEastAsia" w:hAnsiTheme="minorHAnsi" w:cstheme="minorBidi"/>
                <w:noProof/>
                <w:szCs w:val="22"/>
                <w:lang w:eastAsia="en-US"/>
              </w:rPr>
              <w:tab/>
            </w:r>
            <w:r w:rsidR="00263FAA" w:rsidRPr="00A841A1">
              <w:rPr>
                <w:rStyle w:val="Hyperlink"/>
                <w:noProof/>
              </w:rPr>
              <w:t>Select Input File:</w:t>
            </w:r>
            <w:r w:rsidR="00263FAA">
              <w:rPr>
                <w:noProof/>
                <w:webHidden/>
              </w:rPr>
              <w:tab/>
            </w:r>
            <w:r w:rsidR="00263FAA">
              <w:rPr>
                <w:noProof/>
                <w:webHidden/>
              </w:rPr>
              <w:fldChar w:fldCharType="begin"/>
            </w:r>
            <w:r w:rsidR="00263FAA">
              <w:rPr>
                <w:noProof/>
                <w:webHidden/>
              </w:rPr>
              <w:instrText xml:space="preserve"> PAGEREF _Toc92537836 \h </w:instrText>
            </w:r>
            <w:r w:rsidR="00263FAA">
              <w:rPr>
                <w:noProof/>
                <w:webHidden/>
              </w:rPr>
            </w:r>
            <w:r w:rsidR="00263FAA">
              <w:rPr>
                <w:noProof/>
                <w:webHidden/>
              </w:rPr>
              <w:fldChar w:fldCharType="separate"/>
            </w:r>
            <w:r w:rsidR="00A23753">
              <w:rPr>
                <w:noProof/>
                <w:webHidden/>
              </w:rPr>
              <w:t>29</w:t>
            </w:r>
            <w:r w:rsidR="00263FAA">
              <w:rPr>
                <w:noProof/>
                <w:webHidden/>
              </w:rPr>
              <w:fldChar w:fldCharType="end"/>
            </w:r>
          </w:hyperlink>
        </w:p>
        <w:p w14:paraId="2BF4F678" w14:textId="641F81C2" w:rsidR="00263FAA" w:rsidRDefault="005E30FC">
          <w:pPr>
            <w:pStyle w:val="TOC2"/>
            <w:tabs>
              <w:tab w:val="left" w:pos="660"/>
              <w:tab w:val="right" w:leader="dot" w:pos="9063"/>
            </w:tabs>
            <w:rPr>
              <w:rFonts w:asciiTheme="minorHAnsi" w:eastAsiaTheme="minorEastAsia" w:hAnsiTheme="minorHAnsi" w:cstheme="minorBidi"/>
              <w:noProof/>
              <w:szCs w:val="22"/>
              <w:lang w:eastAsia="en-US"/>
            </w:rPr>
          </w:pPr>
          <w:hyperlink w:anchor="_Toc92537837" w:history="1">
            <w:r w:rsidR="00263FAA" w:rsidRPr="00A841A1">
              <w:rPr>
                <w:rStyle w:val="Hyperlink"/>
                <w:noProof/>
              </w:rPr>
              <w:t>2.</w:t>
            </w:r>
            <w:r w:rsidR="00263FAA">
              <w:rPr>
                <w:rFonts w:asciiTheme="minorHAnsi" w:eastAsiaTheme="minorEastAsia" w:hAnsiTheme="minorHAnsi" w:cstheme="minorBidi"/>
                <w:noProof/>
                <w:szCs w:val="22"/>
                <w:lang w:eastAsia="en-US"/>
              </w:rPr>
              <w:tab/>
            </w:r>
            <w:r w:rsidR="00263FAA" w:rsidRPr="00A841A1">
              <w:rPr>
                <w:rStyle w:val="Hyperlink"/>
                <w:noProof/>
              </w:rPr>
              <w:t>Upload input file:</w:t>
            </w:r>
            <w:r w:rsidR="00263FAA">
              <w:rPr>
                <w:noProof/>
                <w:webHidden/>
              </w:rPr>
              <w:tab/>
            </w:r>
            <w:r w:rsidR="00263FAA">
              <w:rPr>
                <w:noProof/>
                <w:webHidden/>
              </w:rPr>
              <w:fldChar w:fldCharType="begin"/>
            </w:r>
            <w:r w:rsidR="00263FAA">
              <w:rPr>
                <w:noProof/>
                <w:webHidden/>
              </w:rPr>
              <w:instrText xml:space="preserve"> PAGEREF _Toc92537837 \h </w:instrText>
            </w:r>
            <w:r w:rsidR="00263FAA">
              <w:rPr>
                <w:noProof/>
                <w:webHidden/>
              </w:rPr>
            </w:r>
            <w:r w:rsidR="00263FAA">
              <w:rPr>
                <w:noProof/>
                <w:webHidden/>
              </w:rPr>
              <w:fldChar w:fldCharType="separate"/>
            </w:r>
            <w:r w:rsidR="00A23753">
              <w:rPr>
                <w:noProof/>
                <w:webHidden/>
              </w:rPr>
              <w:t>29</w:t>
            </w:r>
            <w:r w:rsidR="00263FAA">
              <w:rPr>
                <w:noProof/>
                <w:webHidden/>
              </w:rPr>
              <w:fldChar w:fldCharType="end"/>
            </w:r>
          </w:hyperlink>
        </w:p>
        <w:p w14:paraId="6FA02139" w14:textId="50469ABE" w:rsidR="00263FAA" w:rsidRDefault="005E30FC">
          <w:pPr>
            <w:pStyle w:val="TOC2"/>
            <w:tabs>
              <w:tab w:val="left" w:pos="660"/>
              <w:tab w:val="right" w:leader="dot" w:pos="9063"/>
            </w:tabs>
            <w:rPr>
              <w:rFonts w:asciiTheme="minorHAnsi" w:eastAsiaTheme="minorEastAsia" w:hAnsiTheme="minorHAnsi" w:cstheme="minorBidi"/>
              <w:noProof/>
              <w:szCs w:val="22"/>
              <w:lang w:eastAsia="en-US"/>
            </w:rPr>
          </w:pPr>
          <w:hyperlink w:anchor="_Toc92537838" w:history="1">
            <w:r w:rsidR="00263FAA" w:rsidRPr="00A841A1">
              <w:rPr>
                <w:rStyle w:val="Hyperlink"/>
                <w:noProof/>
              </w:rPr>
              <w:t>3.</w:t>
            </w:r>
            <w:r w:rsidR="00263FAA">
              <w:rPr>
                <w:rFonts w:asciiTheme="minorHAnsi" w:eastAsiaTheme="minorEastAsia" w:hAnsiTheme="minorHAnsi" w:cstheme="minorBidi"/>
                <w:noProof/>
                <w:szCs w:val="22"/>
                <w:lang w:eastAsia="en-US"/>
              </w:rPr>
              <w:tab/>
            </w:r>
            <w:r w:rsidR="00263FAA" w:rsidRPr="00A841A1">
              <w:rPr>
                <w:rStyle w:val="Hyperlink"/>
                <w:noProof/>
              </w:rPr>
              <w:t>Predict Assignment Group:</w:t>
            </w:r>
            <w:r w:rsidR="00263FAA">
              <w:rPr>
                <w:noProof/>
                <w:webHidden/>
              </w:rPr>
              <w:tab/>
            </w:r>
            <w:r w:rsidR="00263FAA">
              <w:rPr>
                <w:noProof/>
                <w:webHidden/>
              </w:rPr>
              <w:fldChar w:fldCharType="begin"/>
            </w:r>
            <w:r w:rsidR="00263FAA">
              <w:rPr>
                <w:noProof/>
                <w:webHidden/>
              </w:rPr>
              <w:instrText xml:space="preserve"> PAGEREF _Toc92537838 \h </w:instrText>
            </w:r>
            <w:r w:rsidR="00263FAA">
              <w:rPr>
                <w:noProof/>
                <w:webHidden/>
              </w:rPr>
            </w:r>
            <w:r w:rsidR="00263FAA">
              <w:rPr>
                <w:noProof/>
                <w:webHidden/>
              </w:rPr>
              <w:fldChar w:fldCharType="separate"/>
            </w:r>
            <w:r w:rsidR="00A23753">
              <w:rPr>
                <w:noProof/>
                <w:webHidden/>
              </w:rPr>
              <w:t>29</w:t>
            </w:r>
            <w:r w:rsidR="00263FAA">
              <w:rPr>
                <w:noProof/>
                <w:webHidden/>
              </w:rPr>
              <w:fldChar w:fldCharType="end"/>
            </w:r>
          </w:hyperlink>
        </w:p>
        <w:p w14:paraId="6D277A6B" w14:textId="2B82E12B" w:rsidR="00263FAA" w:rsidRDefault="005E30FC">
          <w:pPr>
            <w:pStyle w:val="TOC1"/>
            <w:rPr>
              <w:rFonts w:asciiTheme="minorHAnsi" w:eastAsiaTheme="minorEastAsia" w:hAnsiTheme="minorHAnsi" w:cstheme="minorBidi"/>
              <w:noProof/>
              <w:szCs w:val="22"/>
              <w:lang w:eastAsia="en-US"/>
            </w:rPr>
          </w:pPr>
          <w:hyperlink w:anchor="_Toc92537839" w:history="1">
            <w:r w:rsidR="00263FAA" w:rsidRPr="00A841A1">
              <w:rPr>
                <w:rStyle w:val="Hyperlink"/>
                <w:noProof/>
              </w:rPr>
              <w:t>Implications</w:t>
            </w:r>
            <w:r w:rsidR="00263FAA">
              <w:rPr>
                <w:noProof/>
                <w:webHidden/>
              </w:rPr>
              <w:tab/>
            </w:r>
            <w:r w:rsidR="00263FAA">
              <w:rPr>
                <w:noProof/>
                <w:webHidden/>
              </w:rPr>
              <w:fldChar w:fldCharType="begin"/>
            </w:r>
            <w:r w:rsidR="00263FAA">
              <w:rPr>
                <w:noProof/>
                <w:webHidden/>
              </w:rPr>
              <w:instrText xml:space="preserve"> PAGEREF _Toc92537839 \h </w:instrText>
            </w:r>
            <w:r w:rsidR="00263FAA">
              <w:rPr>
                <w:noProof/>
                <w:webHidden/>
              </w:rPr>
            </w:r>
            <w:r w:rsidR="00263FAA">
              <w:rPr>
                <w:noProof/>
                <w:webHidden/>
              </w:rPr>
              <w:fldChar w:fldCharType="separate"/>
            </w:r>
            <w:r w:rsidR="00A23753">
              <w:rPr>
                <w:noProof/>
                <w:webHidden/>
              </w:rPr>
              <w:t>30</w:t>
            </w:r>
            <w:r w:rsidR="00263FAA">
              <w:rPr>
                <w:noProof/>
                <w:webHidden/>
              </w:rPr>
              <w:fldChar w:fldCharType="end"/>
            </w:r>
          </w:hyperlink>
        </w:p>
        <w:p w14:paraId="1E905EAC" w14:textId="77A98275" w:rsidR="00263FAA" w:rsidRDefault="005E30FC">
          <w:pPr>
            <w:pStyle w:val="TOC1"/>
            <w:rPr>
              <w:rFonts w:asciiTheme="minorHAnsi" w:eastAsiaTheme="minorEastAsia" w:hAnsiTheme="minorHAnsi" w:cstheme="minorBidi"/>
              <w:noProof/>
              <w:szCs w:val="22"/>
              <w:lang w:eastAsia="en-US"/>
            </w:rPr>
          </w:pPr>
          <w:hyperlink w:anchor="_Toc92537840" w:history="1">
            <w:r w:rsidR="00263FAA" w:rsidRPr="00A841A1">
              <w:rPr>
                <w:rStyle w:val="Hyperlink"/>
                <w:noProof/>
              </w:rPr>
              <w:t>Limitations</w:t>
            </w:r>
            <w:r w:rsidR="00263FAA">
              <w:rPr>
                <w:noProof/>
                <w:webHidden/>
              </w:rPr>
              <w:tab/>
            </w:r>
            <w:r w:rsidR="00263FAA">
              <w:rPr>
                <w:noProof/>
                <w:webHidden/>
              </w:rPr>
              <w:fldChar w:fldCharType="begin"/>
            </w:r>
            <w:r w:rsidR="00263FAA">
              <w:rPr>
                <w:noProof/>
                <w:webHidden/>
              </w:rPr>
              <w:instrText xml:space="preserve"> PAGEREF _Toc92537840 \h </w:instrText>
            </w:r>
            <w:r w:rsidR="00263FAA">
              <w:rPr>
                <w:noProof/>
                <w:webHidden/>
              </w:rPr>
            </w:r>
            <w:r w:rsidR="00263FAA">
              <w:rPr>
                <w:noProof/>
                <w:webHidden/>
              </w:rPr>
              <w:fldChar w:fldCharType="separate"/>
            </w:r>
            <w:r w:rsidR="00A23753">
              <w:rPr>
                <w:noProof/>
                <w:webHidden/>
              </w:rPr>
              <w:t>30</w:t>
            </w:r>
            <w:r w:rsidR="00263FAA">
              <w:rPr>
                <w:noProof/>
                <w:webHidden/>
              </w:rPr>
              <w:fldChar w:fldCharType="end"/>
            </w:r>
          </w:hyperlink>
        </w:p>
        <w:p w14:paraId="238CB372" w14:textId="14274F70"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41" w:history="1">
            <w:r w:rsidR="00263FAA" w:rsidRPr="00A841A1">
              <w:rPr>
                <w:rStyle w:val="Hyperlink"/>
                <w:noProof/>
              </w:rPr>
              <w:t>Data Volume</w:t>
            </w:r>
            <w:r w:rsidR="00263FAA">
              <w:rPr>
                <w:noProof/>
                <w:webHidden/>
              </w:rPr>
              <w:tab/>
            </w:r>
            <w:r w:rsidR="00263FAA">
              <w:rPr>
                <w:noProof/>
                <w:webHidden/>
              </w:rPr>
              <w:fldChar w:fldCharType="begin"/>
            </w:r>
            <w:r w:rsidR="00263FAA">
              <w:rPr>
                <w:noProof/>
                <w:webHidden/>
              </w:rPr>
              <w:instrText xml:space="preserve"> PAGEREF _Toc92537841 \h </w:instrText>
            </w:r>
            <w:r w:rsidR="00263FAA">
              <w:rPr>
                <w:noProof/>
                <w:webHidden/>
              </w:rPr>
            </w:r>
            <w:r w:rsidR="00263FAA">
              <w:rPr>
                <w:noProof/>
                <w:webHidden/>
              </w:rPr>
              <w:fldChar w:fldCharType="separate"/>
            </w:r>
            <w:r w:rsidR="00A23753">
              <w:rPr>
                <w:noProof/>
                <w:webHidden/>
              </w:rPr>
              <w:t>30</w:t>
            </w:r>
            <w:r w:rsidR="00263FAA">
              <w:rPr>
                <w:noProof/>
                <w:webHidden/>
              </w:rPr>
              <w:fldChar w:fldCharType="end"/>
            </w:r>
          </w:hyperlink>
        </w:p>
        <w:p w14:paraId="67CCD06A" w14:textId="2035BADA" w:rsidR="00263FAA" w:rsidRDefault="005E30FC">
          <w:pPr>
            <w:pStyle w:val="TOC2"/>
            <w:tabs>
              <w:tab w:val="right" w:leader="dot" w:pos="9063"/>
            </w:tabs>
            <w:rPr>
              <w:rFonts w:asciiTheme="minorHAnsi" w:eastAsiaTheme="minorEastAsia" w:hAnsiTheme="minorHAnsi" w:cstheme="minorBidi"/>
              <w:noProof/>
              <w:szCs w:val="22"/>
              <w:lang w:eastAsia="en-US"/>
            </w:rPr>
          </w:pPr>
          <w:hyperlink w:anchor="_Toc92537842" w:history="1">
            <w:r w:rsidR="00263FAA" w:rsidRPr="00A841A1">
              <w:rPr>
                <w:rStyle w:val="Hyperlink"/>
                <w:noProof/>
              </w:rPr>
              <w:t>Data Quality</w:t>
            </w:r>
            <w:r w:rsidR="00263FAA">
              <w:rPr>
                <w:noProof/>
                <w:webHidden/>
              </w:rPr>
              <w:tab/>
            </w:r>
            <w:r w:rsidR="00263FAA">
              <w:rPr>
                <w:noProof/>
                <w:webHidden/>
              </w:rPr>
              <w:fldChar w:fldCharType="begin"/>
            </w:r>
            <w:r w:rsidR="00263FAA">
              <w:rPr>
                <w:noProof/>
                <w:webHidden/>
              </w:rPr>
              <w:instrText xml:space="preserve"> PAGEREF _Toc92537842 \h </w:instrText>
            </w:r>
            <w:r w:rsidR="00263FAA">
              <w:rPr>
                <w:noProof/>
                <w:webHidden/>
              </w:rPr>
            </w:r>
            <w:r w:rsidR="00263FAA">
              <w:rPr>
                <w:noProof/>
                <w:webHidden/>
              </w:rPr>
              <w:fldChar w:fldCharType="separate"/>
            </w:r>
            <w:r w:rsidR="00A23753">
              <w:rPr>
                <w:noProof/>
                <w:webHidden/>
              </w:rPr>
              <w:t>30</w:t>
            </w:r>
            <w:r w:rsidR="00263FAA">
              <w:rPr>
                <w:noProof/>
                <w:webHidden/>
              </w:rPr>
              <w:fldChar w:fldCharType="end"/>
            </w:r>
          </w:hyperlink>
        </w:p>
        <w:p w14:paraId="37644E98" w14:textId="73D70878" w:rsidR="00263FAA" w:rsidRDefault="005E30FC">
          <w:pPr>
            <w:pStyle w:val="TOC1"/>
            <w:rPr>
              <w:rFonts w:asciiTheme="minorHAnsi" w:eastAsiaTheme="minorEastAsia" w:hAnsiTheme="minorHAnsi" w:cstheme="minorBidi"/>
              <w:noProof/>
              <w:szCs w:val="22"/>
              <w:lang w:eastAsia="en-US"/>
            </w:rPr>
          </w:pPr>
          <w:hyperlink w:anchor="_Toc92537843" w:history="1">
            <w:r w:rsidR="00263FAA" w:rsidRPr="00A841A1">
              <w:rPr>
                <w:rStyle w:val="Hyperlink"/>
                <w:noProof/>
              </w:rPr>
              <w:t>Closing Reflections</w:t>
            </w:r>
            <w:r w:rsidR="00263FAA">
              <w:rPr>
                <w:noProof/>
                <w:webHidden/>
              </w:rPr>
              <w:tab/>
            </w:r>
            <w:r w:rsidR="00263FAA">
              <w:rPr>
                <w:noProof/>
                <w:webHidden/>
              </w:rPr>
              <w:fldChar w:fldCharType="begin"/>
            </w:r>
            <w:r w:rsidR="00263FAA">
              <w:rPr>
                <w:noProof/>
                <w:webHidden/>
              </w:rPr>
              <w:instrText xml:space="preserve"> PAGEREF _Toc92537843 \h </w:instrText>
            </w:r>
            <w:r w:rsidR="00263FAA">
              <w:rPr>
                <w:noProof/>
                <w:webHidden/>
              </w:rPr>
            </w:r>
            <w:r w:rsidR="00263FAA">
              <w:rPr>
                <w:noProof/>
                <w:webHidden/>
              </w:rPr>
              <w:fldChar w:fldCharType="separate"/>
            </w:r>
            <w:r w:rsidR="00A23753">
              <w:rPr>
                <w:noProof/>
                <w:webHidden/>
              </w:rPr>
              <w:t>31</w:t>
            </w:r>
            <w:r w:rsidR="00263FAA">
              <w:rPr>
                <w:noProof/>
                <w:webHidden/>
              </w:rPr>
              <w:fldChar w:fldCharType="end"/>
            </w:r>
          </w:hyperlink>
        </w:p>
        <w:p w14:paraId="50A39E5B" w14:textId="1E280020" w:rsidR="00995D7F" w:rsidRDefault="00995D7F" w:rsidP="00567C16">
          <w:pPr>
            <w:jc w:val="both"/>
          </w:pPr>
          <w:r>
            <w:rPr>
              <w:b/>
              <w:bCs/>
              <w:noProof/>
            </w:rPr>
            <w:fldChar w:fldCharType="end"/>
          </w:r>
        </w:p>
      </w:sdtContent>
    </w:sdt>
    <w:p w14:paraId="105FB6B8" w14:textId="77777777" w:rsidR="00995D7F" w:rsidRDefault="00995D7F" w:rsidP="00567C16">
      <w:pPr>
        <w:pStyle w:val="Heading2"/>
        <w:jc w:val="both"/>
      </w:pPr>
    </w:p>
    <w:p w14:paraId="7C7E6C83" w14:textId="15DE5FAA" w:rsidR="004E6ADD" w:rsidRPr="00AB6EDB" w:rsidRDefault="004E6ADD" w:rsidP="00567C16">
      <w:pPr>
        <w:pStyle w:val="Heading1"/>
        <w:jc w:val="both"/>
      </w:pPr>
      <w:bookmarkStart w:id="0" w:name="_Toc92537771"/>
      <w:r w:rsidRPr="00AB6EDB">
        <w:t>The Real Problem</w:t>
      </w:r>
      <w:bookmarkEnd w:id="0"/>
    </w:p>
    <w:p w14:paraId="10B0B347" w14:textId="048DBC89" w:rsidR="004E6ADD" w:rsidRDefault="004E6ADD" w:rsidP="00567C16">
      <w:pPr>
        <w:jc w:val="both"/>
      </w:pPr>
      <w:r>
        <w:t xml:space="preserve">One of the key activities of any IT function is to “Keep the lights on” to ensure there is no impact to the Business operations. IT leverages Incident Management process to achieve the above Objective. An incident is something that is unplanned interruption to an IT service or reduction in the quality of an IT service that affects the Users and the Business. The main goal of Incident Management process is to provide a quick fix / workarounds or solutions that resolves the interruption and restores the service to its full capacity to ensure no business impact. In most of the organizations, incidents are created by various Business and IT Users, End Users/ Vendors if they have access to ticketing systems, and from </w:t>
      </w:r>
      <w:r>
        <w:lastRenderedPageBreak/>
        <w:t>the integrated monitoring systems and tools. Assigning the incidents to the appropriate person or unit in the support team has critical importance to provide improved user satisfaction while ensuring better allocation of support resources. The assignment of incidents to appropriate IT groups is still a manual process in many of the IT organizations. Manual assignment of incidents is time consuming and requires human efforts. There may be mistakes due to human errors and resource consumption is carried out ineffectively because of the misaddressing. On the other hand, manual assignment increases the response and resolution times which result in user satisfaction deterioration / poor customer service.</w:t>
      </w:r>
    </w:p>
    <w:p w14:paraId="00DBA3B7" w14:textId="6C7623D3" w:rsidR="00CC1BFA" w:rsidRDefault="00CC1BFA" w:rsidP="00567C16">
      <w:pPr>
        <w:pStyle w:val="Heading1"/>
        <w:jc w:val="both"/>
      </w:pPr>
      <w:bookmarkStart w:id="1" w:name="_Toc92537772"/>
      <w:r>
        <w:t>Business Domain Value</w:t>
      </w:r>
      <w:bookmarkEnd w:id="1"/>
    </w:p>
    <w:p w14:paraId="0B494B12" w14:textId="1F018489" w:rsidR="00CC1BFA" w:rsidRPr="00CC1BFA" w:rsidRDefault="00AC53A5" w:rsidP="00567C16">
      <w:pPr>
        <w:jc w:val="both"/>
      </w:pPr>
      <w:r>
        <w:t>In the support process, incoming incidents are analyzed and assessed by organization’s support teams to fulfill the request. In many organizations, better allocation and effective usage of the valuable support resources will directly result in substantial cost savings. Currently the incidents are created by various stakeholders (Business Users, IT Users and Monitoring Tools) within IT Service Management Tool and are assigned to Service Desk teams (L1 / L2 teams). This team will review the incidents for right ticket categorization, priorities and then carry out initial diagnosis to see if they can resolve. Around ~54% of the incidents are resolved by L1 / L2 teams. Incase L1 / L2 is unable to resolve, they will then escalate / assign the tickets to Functional teams from Applications and Infrastructure (L3 teams). Some portions of incidents are directly assigned to L3 teams by either Monitoring tools or Callers / Requestors. L3 teams will carry out detailed diagnosis and resolve the incidents. Around ~56% of incidents are resolved by Functional / L3 teams. Incase if vendor support is needed, they will reach out for their support towards incident closure. L1 / L2 needs to spend time reviewing Standard Operating Procedures (SOPs) before assigning to Functional teams (Minimum ~25-30% of incidents needs to be reviewed for SOPs before ticket assignment). 15 min is being spent for SOP review for each incident. Minimum of ~1 FTE effort needed only for incident assignment to L3 teams. Proprietary content. ©Great Learning. All Rights Reserved. Unauthorized use or distribution prohibited During the process of incident assignments by L1 / L2 teams to functional groups, there were multiple instances of incidents getting assigned to wrong functional groups. Around ~25% of Incidents are wrongly assigned to functional teams. Additional effort needed for Functional teams to re-assign to right functional groups. During this process, some of the incidents are in queue and not addressed timely resulting in poor customer service. Guided by powerful AI techniques that can classify incidents to right functional groups can help organizations to reduce the resolving time of the issue and can focus on more productive tasks.</w:t>
      </w:r>
    </w:p>
    <w:p w14:paraId="1465EC7C" w14:textId="24D5B8AD" w:rsidR="009C6E8C" w:rsidRDefault="00454810" w:rsidP="00567C16">
      <w:pPr>
        <w:pStyle w:val="Heading1"/>
        <w:jc w:val="both"/>
      </w:pPr>
      <w:bookmarkStart w:id="2" w:name="_Toc92537773"/>
      <w:r>
        <w:t xml:space="preserve">Summary of problem statement, </w:t>
      </w:r>
      <w:r w:rsidR="00AA7C5A">
        <w:t>data,</w:t>
      </w:r>
      <w:r>
        <w:t xml:space="preserve"> and findings</w:t>
      </w:r>
      <w:bookmarkEnd w:id="2"/>
    </w:p>
    <w:p w14:paraId="0ADF1648" w14:textId="2C74865C" w:rsidR="00AC53A5" w:rsidRDefault="00B34B4E" w:rsidP="00567C16">
      <w:pPr>
        <w:jc w:val="both"/>
      </w:pPr>
      <w:r w:rsidRPr="00B34B4E">
        <w:t>A</w:t>
      </w:r>
      <w:r>
        <w:t xml:space="preserve">utomatic </w:t>
      </w:r>
      <w:r w:rsidRPr="00B34B4E">
        <w:t>T</w:t>
      </w:r>
      <w:r>
        <w:t xml:space="preserve">icket </w:t>
      </w:r>
      <w:r w:rsidRPr="00B34B4E">
        <w:t>A</w:t>
      </w:r>
      <w:r>
        <w:t>ssignment (ATA)</w:t>
      </w:r>
      <w:r w:rsidRPr="00B34B4E">
        <w:t xml:space="preserve"> is a classification problem which comes under the Supervised Machine Learning category</w:t>
      </w:r>
      <w:r>
        <w:t xml:space="preserve"> &amp;</w:t>
      </w:r>
      <w:r w:rsidRPr="00B34B4E">
        <w:t xml:space="preserve"> plays </w:t>
      </w:r>
      <w:r>
        <w:t xml:space="preserve">a </w:t>
      </w:r>
      <w:r w:rsidRPr="00B34B4E">
        <w:t xml:space="preserve">key role for successfully running any </w:t>
      </w:r>
      <w:r w:rsidR="00B86BC3">
        <w:t xml:space="preserve">Incident Management </w:t>
      </w:r>
      <w:r w:rsidR="00B86BC3">
        <w:lastRenderedPageBreak/>
        <w:t>System</w:t>
      </w:r>
      <w:r w:rsidR="00AB6EDB">
        <w:t>,</w:t>
      </w:r>
      <w:r w:rsidRPr="00B34B4E">
        <w:t xml:space="preserve"> </w:t>
      </w:r>
      <w:r w:rsidR="00AB6EDB">
        <w:t>e</w:t>
      </w:r>
      <w:r w:rsidRPr="00B34B4E">
        <w:t xml:space="preserve">specially in very large system that provides numerous </w:t>
      </w:r>
      <w:r w:rsidR="00AA7C5A" w:rsidRPr="00B34B4E">
        <w:t>services,</w:t>
      </w:r>
      <w:r w:rsidRPr="00B34B4E">
        <w:t xml:space="preserve"> and each service has multiple categor</w:t>
      </w:r>
      <w:r w:rsidR="00B86BC3">
        <w:t>ies</w:t>
      </w:r>
      <w:r w:rsidRPr="00B34B4E">
        <w:t xml:space="preserve"> and sub</w:t>
      </w:r>
      <w:r w:rsidR="00AA7C5A">
        <w:t>-</w:t>
      </w:r>
      <w:r w:rsidRPr="00B34B4E">
        <w:t>categor</w:t>
      </w:r>
      <w:r w:rsidR="00B86BC3">
        <w:t>ies</w:t>
      </w:r>
      <w:r w:rsidR="005929B0">
        <w:t>.</w:t>
      </w:r>
      <w:r w:rsidRPr="00B34B4E">
        <w:t xml:space="preserve"> Manually tagging </w:t>
      </w:r>
      <w:r w:rsidR="005929B0">
        <w:t xml:space="preserve">of </w:t>
      </w:r>
      <w:r w:rsidRPr="00B34B4E">
        <w:t>task to specific category and sub</w:t>
      </w:r>
      <w:r w:rsidR="00AA7C5A">
        <w:t>-</w:t>
      </w:r>
      <w:r w:rsidRPr="00B34B4E">
        <w:t>category require</w:t>
      </w:r>
      <w:r w:rsidR="005929B0">
        <w:t>s</w:t>
      </w:r>
      <w:r w:rsidRPr="00B34B4E">
        <w:t xml:space="preserve"> user training, manpower </w:t>
      </w:r>
      <w:proofErr w:type="gramStart"/>
      <w:r w:rsidRPr="00B34B4E">
        <w:t>and also</w:t>
      </w:r>
      <w:proofErr w:type="gramEnd"/>
      <w:r w:rsidRPr="00B34B4E">
        <w:t xml:space="preserve"> prone to human error that can impact over all service delivery. ATA uses machine learning technique to assign task to appropriate group automatically that can improve overall turnaround time of service delivery.</w:t>
      </w:r>
    </w:p>
    <w:p w14:paraId="0D534221" w14:textId="684AA367" w:rsidR="00AB6EDB" w:rsidRDefault="00AB6EDB" w:rsidP="00567C16">
      <w:pPr>
        <w:pStyle w:val="Heading2"/>
        <w:jc w:val="both"/>
      </w:pPr>
      <w:bookmarkStart w:id="3" w:name="_Toc92537774"/>
      <w:r>
        <w:t>Other business use case of text classification</w:t>
      </w:r>
      <w:bookmarkEnd w:id="3"/>
    </w:p>
    <w:p w14:paraId="126BA054" w14:textId="7B6DF065" w:rsidR="00A27DC0" w:rsidRDefault="00A27DC0" w:rsidP="00567C16">
      <w:pPr>
        <w:pStyle w:val="ListParagraph"/>
        <w:numPr>
          <w:ilvl w:val="0"/>
          <w:numId w:val="4"/>
        </w:numPr>
        <w:jc w:val="both"/>
      </w:pPr>
      <w:r w:rsidRPr="00A27DC0">
        <w:t>categori</w:t>
      </w:r>
      <w:r w:rsidR="003717EE">
        <w:t>z</w:t>
      </w:r>
      <w:r w:rsidRPr="00A27DC0">
        <w:t xml:space="preserve">e Code review comments </w:t>
      </w:r>
      <w:r w:rsidR="00225F0C">
        <w:t xml:space="preserve">so that patterns of review comments can be identified and </w:t>
      </w:r>
      <w:r w:rsidR="003717EE">
        <w:t>automated</w:t>
      </w:r>
    </w:p>
    <w:p w14:paraId="4520190D" w14:textId="0AC8C1C5" w:rsidR="003717EE" w:rsidRDefault="003566ED" w:rsidP="00567C16">
      <w:pPr>
        <w:pStyle w:val="ListParagraph"/>
        <w:numPr>
          <w:ilvl w:val="0"/>
          <w:numId w:val="4"/>
        </w:numPr>
        <w:jc w:val="both"/>
      </w:pPr>
      <w:r w:rsidRPr="003566ED">
        <w:t xml:space="preserve">Post incident resolution in incident management system like SNOW, </w:t>
      </w:r>
      <w:r w:rsidR="00F13687">
        <w:t xml:space="preserve">a </w:t>
      </w:r>
      <w:r w:rsidRPr="003566ED">
        <w:t>user has to tag resolution comments to certain category</w:t>
      </w:r>
      <w:r w:rsidR="00F13687">
        <w:t>.  For e.g.</w:t>
      </w:r>
      <w:r w:rsidRPr="003566ED">
        <w:t xml:space="preserve"> in software incidents these categor</w:t>
      </w:r>
      <w:r w:rsidR="003E20CE">
        <w:t>ies</w:t>
      </w:r>
      <w:r w:rsidRPr="003566ED">
        <w:t xml:space="preserve"> may be (code issue, environment issue, Auto resolved, user training issue etc). Most often user misse</w:t>
      </w:r>
      <w:r>
        <w:t>s</w:t>
      </w:r>
      <w:r w:rsidRPr="003566ED">
        <w:t xml:space="preserve"> to tag</w:t>
      </w:r>
      <w:r>
        <w:t xml:space="preserve"> the</w:t>
      </w:r>
      <w:r w:rsidRPr="003566ED">
        <w:t xml:space="preserve"> comments to appropriate category. We can automate this process by creating model that can predict appropriate category for any resolution comment.</w:t>
      </w:r>
    </w:p>
    <w:p w14:paraId="52BE61BB" w14:textId="21C4A074" w:rsidR="003E20CE" w:rsidRPr="00A27DC0" w:rsidRDefault="003E20CE" w:rsidP="00567C16">
      <w:pPr>
        <w:pStyle w:val="ListParagraph"/>
        <w:numPr>
          <w:ilvl w:val="0"/>
          <w:numId w:val="4"/>
        </w:numPr>
        <w:jc w:val="both"/>
      </w:pPr>
      <w:r w:rsidRPr="003E20CE">
        <w:t>After sales support in product based companies, assignment of correct service personnel so that cost can be optimized and customer satisfaction can be enhanced</w:t>
      </w:r>
    </w:p>
    <w:p w14:paraId="3EA056F6" w14:textId="318A2D5E" w:rsidR="00293FBB" w:rsidRDefault="00051488" w:rsidP="00567C16">
      <w:pPr>
        <w:pStyle w:val="Heading2"/>
        <w:jc w:val="both"/>
      </w:pPr>
      <w:bookmarkStart w:id="4" w:name="_Toc92537775"/>
      <w:r>
        <w:t>Data Shape</w:t>
      </w:r>
      <w:bookmarkEnd w:id="4"/>
    </w:p>
    <w:p w14:paraId="64CD1C45" w14:textId="2977E372" w:rsidR="00051488" w:rsidRDefault="008C4072" w:rsidP="00567C16">
      <w:pPr>
        <w:ind w:left="227" w:hanging="227"/>
        <w:jc w:val="both"/>
      </w:pPr>
      <w:r>
        <w:t xml:space="preserve">There are </w:t>
      </w:r>
      <w:r w:rsidR="00CD7F42">
        <w:t>8,500 rows and 4 columns in the base data set</w:t>
      </w:r>
    </w:p>
    <w:p w14:paraId="2A2AD9E1" w14:textId="0369DFB2" w:rsidR="00CD7F42" w:rsidRDefault="00CD7F42" w:rsidP="00567C16">
      <w:pPr>
        <w:ind w:left="227" w:hanging="227"/>
        <w:jc w:val="both"/>
      </w:pPr>
      <w:r>
        <w:rPr>
          <w:noProof/>
        </w:rPr>
        <w:drawing>
          <wp:inline distT="0" distB="0" distL="0" distR="0" wp14:anchorId="4972316C" wp14:editId="10D33028">
            <wp:extent cx="5761355" cy="528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355" cy="528955"/>
                    </a:xfrm>
                    <a:prstGeom prst="rect">
                      <a:avLst/>
                    </a:prstGeom>
                  </pic:spPr>
                </pic:pic>
              </a:graphicData>
            </a:graphic>
          </wp:inline>
        </w:drawing>
      </w:r>
    </w:p>
    <w:p w14:paraId="6FDA6649" w14:textId="18B8AFB3" w:rsidR="00004602" w:rsidRDefault="00004602" w:rsidP="00567C16">
      <w:pPr>
        <w:pStyle w:val="Heading2"/>
        <w:jc w:val="both"/>
      </w:pPr>
      <w:bookmarkStart w:id="5" w:name="_Toc92537776"/>
      <w:r w:rsidRPr="00004602">
        <w:t>Some more info on the dataset</w:t>
      </w:r>
      <w:bookmarkEnd w:id="5"/>
    </w:p>
    <w:p w14:paraId="003934C8" w14:textId="3C785C17" w:rsidR="00004602" w:rsidRDefault="00CE7714" w:rsidP="00567C16">
      <w:pPr>
        <w:jc w:val="both"/>
      </w:pPr>
      <w:r>
        <w:t xml:space="preserve">The four columns </w:t>
      </w:r>
      <w:proofErr w:type="gramStart"/>
      <w:r>
        <w:t>are:-</w:t>
      </w:r>
      <w:proofErr w:type="gramEnd"/>
    </w:p>
    <w:p w14:paraId="6228E99D" w14:textId="0E49CCAB" w:rsidR="00DE33AB" w:rsidRDefault="00DE33AB" w:rsidP="00567C16">
      <w:pPr>
        <w:jc w:val="both"/>
      </w:pPr>
      <w:r>
        <w:rPr>
          <w:noProof/>
        </w:rPr>
        <w:drawing>
          <wp:inline distT="0" distB="0" distL="0" distR="0" wp14:anchorId="403D851A" wp14:editId="42B502AF">
            <wp:extent cx="5761355" cy="19951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355" cy="1995170"/>
                    </a:xfrm>
                    <a:prstGeom prst="rect">
                      <a:avLst/>
                    </a:prstGeom>
                  </pic:spPr>
                </pic:pic>
              </a:graphicData>
            </a:graphic>
          </wp:inline>
        </w:drawing>
      </w:r>
    </w:p>
    <w:p w14:paraId="3C42DD59" w14:textId="289302EB" w:rsidR="00051488" w:rsidRDefault="00FD2006" w:rsidP="00567C16">
      <w:pPr>
        <w:pStyle w:val="Heading2"/>
        <w:jc w:val="both"/>
      </w:pPr>
      <w:bookmarkStart w:id="6" w:name="_Toc92537777"/>
      <w:r>
        <w:t>Quick peek into data</w:t>
      </w:r>
      <w:bookmarkEnd w:id="6"/>
    </w:p>
    <w:p w14:paraId="325F84BB" w14:textId="1573CAA2" w:rsidR="00C87160" w:rsidRDefault="00C87160" w:rsidP="00567C16">
      <w:pPr>
        <w:jc w:val="both"/>
      </w:pPr>
    </w:p>
    <w:p w14:paraId="16317462" w14:textId="2171B8E8" w:rsidR="00C87160" w:rsidRDefault="00C87160" w:rsidP="00567C16">
      <w:pPr>
        <w:jc w:val="both"/>
      </w:pPr>
      <w:r>
        <w:rPr>
          <w:noProof/>
        </w:rPr>
        <w:lastRenderedPageBreak/>
        <w:drawing>
          <wp:inline distT="0" distB="0" distL="0" distR="0" wp14:anchorId="0A2984C5" wp14:editId="01D05CF1">
            <wp:extent cx="5761355" cy="1145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355" cy="1145540"/>
                    </a:xfrm>
                    <a:prstGeom prst="rect">
                      <a:avLst/>
                    </a:prstGeom>
                  </pic:spPr>
                </pic:pic>
              </a:graphicData>
            </a:graphic>
          </wp:inline>
        </w:drawing>
      </w:r>
    </w:p>
    <w:p w14:paraId="22CF5707" w14:textId="00DD14E1" w:rsidR="00C87160" w:rsidRDefault="00C87160" w:rsidP="00567C16">
      <w:pPr>
        <w:jc w:val="both"/>
      </w:pPr>
    </w:p>
    <w:p w14:paraId="3C769D88" w14:textId="43A27B71" w:rsidR="00C87160" w:rsidRDefault="005D41F1" w:rsidP="00567C16">
      <w:pPr>
        <w:jc w:val="both"/>
      </w:pPr>
      <w:r>
        <w:rPr>
          <w:noProof/>
        </w:rPr>
        <w:drawing>
          <wp:inline distT="0" distB="0" distL="0" distR="0" wp14:anchorId="2F5A94A8" wp14:editId="080C20AB">
            <wp:extent cx="5761355" cy="1106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355" cy="1106805"/>
                    </a:xfrm>
                    <a:prstGeom prst="rect">
                      <a:avLst/>
                    </a:prstGeom>
                  </pic:spPr>
                </pic:pic>
              </a:graphicData>
            </a:graphic>
          </wp:inline>
        </w:drawing>
      </w:r>
    </w:p>
    <w:p w14:paraId="4B667737" w14:textId="4014E13B" w:rsidR="00993671" w:rsidRDefault="00993671" w:rsidP="00567C16">
      <w:pPr>
        <w:jc w:val="both"/>
      </w:pPr>
    </w:p>
    <w:p w14:paraId="7C115984" w14:textId="051F1834" w:rsidR="00993671" w:rsidRDefault="00993671" w:rsidP="00993671">
      <w:pPr>
        <w:pStyle w:val="Heading2"/>
      </w:pPr>
      <w:bookmarkStart w:id="7" w:name="_Toc92537778"/>
      <w:r>
        <w:t>Initial impression of data</w:t>
      </w:r>
      <w:bookmarkEnd w:id="7"/>
    </w:p>
    <w:p w14:paraId="57074617" w14:textId="77777777" w:rsidR="00011A2D" w:rsidRDefault="00993671" w:rsidP="00993671">
      <w:pPr>
        <w:pStyle w:val="ListParagraph"/>
        <w:numPr>
          <w:ilvl w:val="0"/>
          <w:numId w:val="20"/>
        </w:numPr>
      </w:pPr>
      <w:r>
        <w:t xml:space="preserve">Presence of </w:t>
      </w:r>
    </w:p>
    <w:p w14:paraId="14F0353F" w14:textId="31E8A670" w:rsidR="00993671" w:rsidRDefault="00993671" w:rsidP="00011A2D">
      <w:pPr>
        <w:pStyle w:val="ListParagraph"/>
        <w:numPr>
          <w:ilvl w:val="1"/>
          <w:numId w:val="20"/>
        </w:numPr>
      </w:pPr>
      <w:r>
        <w:t>null values</w:t>
      </w:r>
    </w:p>
    <w:p w14:paraId="4545E97C" w14:textId="0BB4C724" w:rsidR="00011A2D" w:rsidRDefault="00011A2D" w:rsidP="00011A2D">
      <w:pPr>
        <w:pStyle w:val="ListParagraph"/>
        <w:numPr>
          <w:ilvl w:val="1"/>
          <w:numId w:val="20"/>
        </w:numPr>
      </w:pPr>
      <w:r>
        <w:t>duplicate values</w:t>
      </w:r>
    </w:p>
    <w:p w14:paraId="17AB6E0D" w14:textId="31622E16" w:rsidR="00011A2D" w:rsidRDefault="00011A2D" w:rsidP="00011A2D">
      <w:pPr>
        <w:pStyle w:val="ListParagraph"/>
        <w:numPr>
          <w:ilvl w:val="1"/>
          <w:numId w:val="20"/>
        </w:numPr>
      </w:pPr>
      <w:r>
        <w:t>mojibake text</w:t>
      </w:r>
    </w:p>
    <w:p w14:paraId="486A4433" w14:textId="2186B6EB" w:rsidR="00472358" w:rsidRDefault="00011A2D" w:rsidP="00472358">
      <w:pPr>
        <w:pStyle w:val="ListParagraph"/>
        <w:numPr>
          <w:ilvl w:val="1"/>
          <w:numId w:val="20"/>
        </w:numPr>
      </w:pPr>
      <w:r>
        <w:t>text in different languages</w:t>
      </w:r>
    </w:p>
    <w:p w14:paraId="34C071FE" w14:textId="5F98FF24" w:rsidR="00993671" w:rsidRPr="00993671" w:rsidRDefault="00011A2D" w:rsidP="00472358">
      <w:pPr>
        <w:pStyle w:val="ListParagraph"/>
        <w:numPr>
          <w:ilvl w:val="1"/>
          <w:numId w:val="20"/>
        </w:numPr>
      </w:pPr>
      <w:r>
        <w:t>highly imbalanced dataset</w:t>
      </w:r>
    </w:p>
    <w:p w14:paraId="1B7376A2" w14:textId="5611ED10" w:rsidR="00FD2006" w:rsidRDefault="001C29FF" w:rsidP="001C29FF">
      <w:pPr>
        <w:pStyle w:val="Heading1"/>
      </w:pPr>
      <w:bookmarkStart w:id="8" w:name="_Toc92537779"/>
      <w:r>
        <w:t>Overview of the final process</w:t>
      </w:r>
      <w:bookmarkEnd w:id="8"/>
    </w:p>
    <w:p w14:paraId="08C061F2" w14:textId="77777777" w:rsidR="00B1369E" w:rsidRPr="00B1369E" w:rsidRDefault="00B1369E" w:rsidP="00B1369E"/>
    <w:p w14:paraId="45CD4801" w14:textId="711B210B" w:rsidR="00B1369E" w:rsidRDefault="00B1369E" w:rsidP="00B1369E">
      <w:pPr>
        <w:pStyle w:val="Heading2"/>
      </w:pPr>
      <w:bookmarkStart w:id="9" w:name="_Toc92537780"/>
      <w:r>
        <w:t>Overall process flow</w:t>
      </w:r>
      <w:bookmarkEnd w:id="9"/>
    </w:p>
    <w:p w14:paraId="40F82BD5" w14:textId="0BB654C9" w:rsidR="00353BAB" w:rsidRDefault="00353BAB" w:rsidP="00353BAB"/>
    <w:p w14:paraId="6CDF64A8" w14:textId="4AD5C9C3" w:rsidR="00353BAB" w:rsidRDefault="00227361" w:rsidP="00353BAB">
      <w:r>
        <w:rPr>
          <w:noProof/>
        </w:rPr>
        <w:drawing>
          <wp:inline distT="0" distB="0" distL="0" distR="0" wp14:anchorId="06AA1DD4" wp14:editId="38B8D962">
            <wp:extent cx="6392833" cy="1014095"/>
            <wp:effectExtent l="19050" t="0" r="46355" b="14605"/>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F7394EB" w14:textId="1024E8B2" w:rsidR="00D72F14" w:rsidRDefault="00D72F14" w:rsidP="00D72F14"/>
    <w:p w14:paraId="72FFA8BD" w14:textId="32C2C473" w:rsidR="00D72F14" w:rsidRDefault="00D72F14" w:rsidP="00D72F14">
      <w:pPr>
        <w:pStyle w:val="Heading2"/>
      </w:pPr>
      <w:bookmarkStart w:id="10" w:name="_Toc92537781"/>
      <w:r>
        <w:t>Data pre-processing steps</w:t>
      </w:r>
      <w:bookmarkEnd w:id="10"/>
    </w:p>
    <w:p w14:paraId="74F73C47" w14:textId="24AF6FF8" w:rsidR="00D72F14" w:rsidRDefault="00EC2EDC" w:rsidP="00D72F14">
      <w:r>
        <w:rPr>
          <w:noProof/>
        </w:rPr>
        <w:drawing>
          <wp:inline distT="0" distB="0" distL="0" distR="0" wp14:anchorId="08DFC0A3" wp14:editId="40EE8ACB">
            <wp:extent cx="6392545" cy="1014095"/>
            <wp:effectExtent l="19050" t="0" r="46355" b="0"/>
            <wp:docPr id="51" name="Diagram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14534E42" w14:textId="6F25913E" w:rsidR="00CD15DD" w:rsidRDefault="00E200A0" w:rsidP="00CD15DD">
      <w:pPr>
        <w:pStyle w:val="Heading1"/>
      </w:pPr>
      <w:bookmarkStart w:id="11" w:name="_Toc92537782"/>
      <w:r>
        <w:t>Step by Step Walkthrough the solution</w:t>
      </w:r>
      <w:bookmarkEnd w:id="11"/>
    </w:p>
    <w:p w14:paraId="0F41F6AE" w14:textId="70A12E20" w:rsidR="00DC3E59" w:rsidRDefault="00DC3E59" w:rsidP="00DC3E59"/>
    <w:p w14:paraId="72737550" w14:textId="33AC38E0" w:rsidR="00DC3E59" w:rsidRPr="00DC3E59" w:rsidRDefault="00DC3E59" w:rsidP="00DC3E59">
      <w:pPr>
        <w:pStyle w:val="Heading2"/>
        <w:rPr>
          <w:rStyle w:val="Strong"/>
        </w:rPr>
      </w:pPr>
      <w:bookmarkStart w:id="12" w:name="_Toc92537783"/>
      <w:r w:rsidRPr="00DC3E59">
        <w:rPr>
          <w:rStyle w:val="Strong"/>
        </w:rPr>
        <w:lastRenderedPageBreak/>
        <w:t>Challenges faced in cleaning data</w:t>
      </w:r>
      <w:bookmarkEnd w:id="12"/>
    </w:p>
    <w:p w14:paraId="5C1C60E7" w14:textId="77777777" w:rsidR="00DC3E59" w:rsidRDefault="00DC3E59" w:rsidP="00DC3E59">
      <w:pPr>
        <w:pStyle w:val="Heading2"/>
        <w:jc w:val="both"/>
      </w:pPr>
      <w:bookmarkStart w:id="13" w:name="_Toc92537784"/>
      <w:r>
        <w:t>Check for nulls</w:t>
      </w:r>
      <w:bookmarkEnd w:id="13"/>
    </w:p>
    <w:p w14:paraId="47BE7654" w14:textId="77777777" w:rsidR="00DC3E59" w:rsidRDefault="00DC3E59" w:rsidP="00DC3E59">
      <w:pPr>
        <w:jc w:val="both"/>
      </w:pPr>
      <w:r>
        <w:t>8 values in Short Description and 1 in Description are null values</w:t>
      </w:r>
    </w:p>
    <w:p w14:paraId="70CE4A61" w14:textId="77777777" w:rsidR="00DC3E59" w:rsidRDefault="00DC3E59" w:rsidP="00DC3E59">
      <w:pPr>
        <w:jc w:val="both"/>
      </w:pPr>
      <w:r>
        <w:rPr>
          <w:noProof/>
        </w:rPr>
        <w:drawing>
          <wp:inline distT="0" distB="0" distL="0" distR="0" wp14:anchorId="478F1787" wp14:editId="57865E0C">
            <wp:extent cx="5761355" cy="979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355" cy="979170"/>
                    </a:xfrm>
                    <a:prstGeom prst="rect">
                      <a:avLst/>
                    </a:prstGeom>
                  </pic:spPr>
                </pic:pic>
              </a:graphicData>
            </a:graphic>
          </wp:inline>
        </w:drawing>
      </w:r>
    </w:p>
    <w:p w14:paraId="35087196" w14:textId="77777777" w:rsidR="00DC3E59" w:rsidRDefault="00DC3E59" w:rsidP="00DC3E59">
      <w:pPr>
        <w:jc w:val="both"/>
      </w:pPr>
    </w:p>
    <w:p w14:paraId="1FFA5532" w14:textId="77777777" w:rsidR="00DC3E59" w:rsidRDefault="00DC3E59" w:rsidP="00DC3E59">
      <w:pPr>
        <w:jc w:val="both"/>
      </w:pPr>
      <w:r>
        <w:rPr>
          <w:noProof/>
        </w:rPr>
        <w:drawing>
          <wp:inline distT="0" distB="0" distL="0" distR="0" wp14:anchorId="58D2E18D" wp14:editId="2D23CD58">
            <wp:extent cx="5761355" cy="669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355" cy="669925"/>
                    </a:xfrm>
                    <a:prstGeom prst="rect">
                      <a:avLst/>
                    </a:prstGeom>
                  </pic:spPr>
                </pic:pic>
              </a:graphicData>
            </a:graphic>
          </wp:inline>
        </w:drawing>
      </w:r>
    </w:p>
    <w:p w14:paraId="61A32080" w14:textId="77777777" w:rsidR="00DC3E59" w:rsidRDefault="00DC3E59" w:rsidP="00DC3E59">
      <w:pPr>
        <w:jc w:val="both"/>
      </w:pPr>
    </w:p>
    <w:p w14:paraId="4A22B753" w14:textId="77777777" w:rsidR="00DC3E59" w:rsidRDefault="00DC3E59" w:rsidP="00DC3E59">
      <w:pPr>
        <w:jc w:val="both"/>
      </w:pPr>
      <w:r>
        <w:rPr>
          <w:noProof/>
        </w:rPr>
        <w:drawing>
          <wp:inline distT="0" distB="0" distL="0" distR="0" wp14:anchorId="51896AC1" wp14:editId="1FD15A63">
            <wp:extent cx="5761355" cy="1480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355" cy="1480820"/>
                    </a:xfrm>
                    <a:prstGeom prst="rect">
                      <a:avLst/>
                    </a:prstGeom>
                  </pic:spPr>
                </pic:pic>
              </a:graphicData>
            </a:graphic>
          </wp:inline>
        </w:drawing>
      </w:r>
    </w:p>
    <w:p w14:paraId="30DFC96A" w14:textId="77777777" w:rsidR="00DC3E59" w:rsidRDefault="00DC3E59" w:rsidP="00DC3E59">
      <w:pPr>
        <w:pStyle w:val="Heading2"/>
        <w:jc w:val="both"/>
      </w:pPr>
      <w:bookmarkStart w:id="14" w:name="_Toc92537785"/>
      <w:r>
        <w:t>Handling Nulls</w:t>
      </w:r>
      <w:bookmarkEnd w:id="14"/>
    </w:p>
    <w:p w14:paraId="143EAE51" w14:textId="77777777" w:rsidR="00DC3E59" w:rsidRDefault="00DC3E59" w:rsidP="00DC3E59">
      <w:pPr>
        <w:jc w:val="both"/>
      </w:pPr>
      <w:r>
        <w:t xml:space="preserve">Wherever short description is null, replacing it with description and vice versa.  The data is put in another column </w:t>
      </w:r>
      <w:proofErr w:type="spellStart"/>
      <w:r>
        <w:t>short_desc_analysis</w:t>
      </w:r>
      <w:proofErr w:type="spellEnd"/>
      <w:r>
        <w:t xml:space="preserve"> and </w:t>
      </w:r>
      <w:proofErr w:type="spellStart"/>
      <w:r>
        <w:t>desc_analysis</w:t>
      </w:r>
      <w:proofErr w:type="spellEnd"/>
      <w:r>
        <w:t xml:space="preserve"> which will be used for further analysis.  The base columns are kept intact</w:t>
      </w:r>
    </w:p>
    <w:p w14:paraId="43B225DA" w14:textId="77777777" w:rsidR="00DC3E59" w:rsidRDefault="00DC3E59" w:rsidP="00DC3E59">
      <w:pPr>
        <w:jc w:val="both"/>
      </w:pPr>
      <w:r>
        <w:rPr>
          <w:noProof/>
        </w:rPr>
        <w:drawing>
          <wp:inline distT="0" distB="0" distL="0" distR="0" wp14:anchorId="3D854D80" wp14:editId="3DFAF08E">
            <wp:extent cx="5761355" cy="2101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355" cy="2101850"/>
                    </a:xfrm>
                    <a:prstGeom prst="rect">
                      <a:avLst/>
                    </a:prstGeom>
                  </pic:spPr>
                </pic:pic>
              </a:graphicData>
            </a:graphic>
          </wp:inline>
        </w:drawing>
      </w:r>
    </w:p>
    <w:p w14:paraId="24630087" w14:textId="77777777" w:rsidR="00DC3E59" w:rsidRDefault="00DC3E59" w:rsidP="00DC3E59">
      <w:pPr>
        <w:pStyle w:val="Heading2"/>
        <w:jc w:val="both"/>
      </w:pPr>
      <w:bookmarkStart w:id="15" w:name="_Toc92537786"/>
      <w:r>
        <w:lastRenderedPageBreak/>
        <w:t>Identifying Duplicates</w:t>
      </w:r>
      <w:bookmarkEnd w:id="15"/>
    </w:p>
    <w:p w14:paraId="0517F6D7" w14:textId="77777777" w:rsidR="00DC3E59" w:rsidRPr="0045577F" w:rsidRDefault="00DC3E59" w:rsidP="00DC3E59">
      <w:r w:rsidRPr="0045577F">
        <w:rPr>
          <w:noProof/>
        </w:rPr>
        <w:drawing>
          <wp:inline distT="0" distB="0" distL="0" distR="0" wp14:anchorId="5EEB553F" wp14:editId="05322DAE">
            <wp:extent cx="5761355" cy="1495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355" cy="1495425"/>
                    </a:xfrm>
                    <a:prstGeom prst="rect">
                      <a:avLst/>
                    </a:prstGeom>
                  </pic:spPr>
                </pic:pic>
              </a:graphicData>
            </a:graphic>
          </wp:inline>
        </w:drawing>
      </w:r>
    </w:p>
    <w:p w14:paraId="036547A3" w14:textId="77777777" w:rsidR="00DC3E59" w:rsidRDefault="00DC3E59" w:rsidP="00DC3E59">
      <w:pPr>
        <w:pStyle w:val="Heading2"/>
      </w:pPr>
      <w:bookmarkStart w:id="16" w:name="_Toc92537787"/>
      <w:r>
        <w:t>Removing duplicates</w:t>
      </w:r>
      <w:bookmarkEnd w:id="16"/>
    </w:p>
    <w:p w14:paraId="5F79EE29" w14:textId="77777777" w:rsidR="00DC3E59" w:rsidRDefault="00DC3E59" w:rsidP="00DC3E59">
      <w:pPr>
        <w:jc w:val="both"/>
      </w:pPr>
      <w:r>
        <w:t>After removing duplicates remaining records: 8417</w:t>
      </w:r>
    </w:p>
    <w:p w14:paraId="63B292B4" w14:textId="77777777" w:rsidR="00DC3E59" w:rsidRPr="004C3161" w:rsidRDefault="00DC3E59" w:rsidP="00DC3E59">
      <w:pPr>
        <w:jc w:val="both"/>
      </w:pPr>
      <w:r w:rsidRPr="0045577F">
        <w:rPr>
          <w:noProof/>
        </w:rPr>
        <w:drawing>
          <wp:inline distT="0" distB="0" distL="0" distR="0" wp14:anchorId="710F0CE1" wp14:editId="696DF511">
            <wp:extent cx="5761355" cy="861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355" cy="861695"/>
                    </a:xfrm>
                    <a:prstGeom prst="rect">
                      <a:avLst/>
                    </a:prstGeom>
                  </pic:spPr>
                </pic:pic>
              </a:graphicData>
            </a:graphic>
          </wp:inline>
        </w:drawing>
      </w:r>
    </w:p>
    <w:p w14:paraId="54B2EE3D" w14:textId="77777777" w:rsidR="00DC3E59" w:rsidRDefault="00DC3E59" w:rsidP="00DC3E59">
      <w:pPr>
        <w:pStyle w:val="Heading2"/>
        <w:jc w:val="both"/>
      </w:pPr>
      <w:bookmarkStart w:id="17" w:name="_Toc92537788"/>
      <w:r>
        <w:t>Mojibake</w:t>
      </w:r>
      <w:bookmarkEnd w:id="17"/>
    </w:p>
    <w:p w14:paraId="6F6A74BF" w14:textId="77777777" w:rsidR="00DC3E59" w:rsidRDefault="00DC3E59" w:rsidP="00DC3E59">
      <w:pPr>
        <w:jc w:val="both"/>
      </w:pPr>
      <w:r>
        <w:t>The base data has presence of scrambled text called Mojibake.  Example given below.  It occurs when we try to read text in some other encodings</w:t>
      </w:r>
    </w:p>
    <w:p w14:paraId="620DB460" w14:textId="77777777" w:rsidR="00DC3E59" w:rsidRDefault="00DC3E59" w:rsidP="00DC3E59">
      <w:pPr>
        <w:jc w:val="both"/>
      </w:pPr>
      <w:r>
        <w:rPr>
          <w:noProof/>
        </w:rPr>
        <w:drawing>
          <wp:inline distT="0" distB="0" distL="0" distR="0" wp14:anchorId="3A5F8B95" wp14:editId="7E7A9703">
            <wp:extent cx="339090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90900" cy="295275"/>
                    </a:xfrm>
                    <a:prstGeom prst="rect">
                      <a:avLst/>
                    </a:prstGeom>
                  </pic:spPr>
                </pic:pic>
              </a:graphicData>
            </a:graphic>
          </wp:inline>
        </w:drawing>
      </w:r>
    </w:p>
    <w:p w14:paraId="42CDC3C8" w14:textId="77777777" w:rsidR="00DC3E59" w:rsidRDefault="00DC3E59" w:rsidP="00DC3E59">
      <w:pPr>
        <w:jc w:val="both"/>
      </w:pPr>
      <w:r>
        <w:t>Reference:</w:t>
      </w:r>
      <w:r w:rsidRPr="0055426F">
        <w:t xml:space="preserve"> </w:t>
      </w:r>
      <w:hyperlink r:id="rId34" w:history="1">
        <w:r w:rsidRPr="00CC2793">
          <w:rPr>
            <w:rStyle w:val="Hyperlink"/>
          </w:rPr>
          <w:t>https://www.kaggle.com/rtatman/data-cleaning-challenge-character-encodings</w:t>
        </w:r>
      </w:hyperlink>
    </w:p>
    <w:p w14:paraId="6ADCA1A0" w14:textId="77777777" w:rsidR="00DC3E59" w:rsidRDefault="00DC3E59" w:rsidP="00DC3E59">
      <w:pPr>
        <w:jc w:val="both"/>
      </w:pPr>
      <w:r w:rsidRPr="00B31F1A">
        <w:rPr>
          <w:b/>
          <w:bCs/>
        </w:rPr>
        <w:t>Package FTFY</w:t>
      </w:r>
      <w:r>
        <w:rPr>
          <w:b/>
          <w:bCs/>
        </w:rPr>
        <w:t xml:space="preserve"> </w:t>
      </w:r>
      <w:r>
        <w:t xml:space="preserve">is used to clean the Mojibake text.  The below code snippet shows that Mojibake texts are indeed </w:t>
      </w:r>
      <w:proofErr w:type="spellStart"/>
      <w:r>
        <w:t>non-english</w:t>
      </w:r>
      <w:proofErr w:type="spellEnd"/>
      <w:r>
        <w:t xml:space="preserve"> text</w:t>
      </w:r>
    </w:p>
    <w:p w14:paraId="2D316C64" w14:textId="77777777" w:rsidR="00DC3E59" w:rsidRDefault="00DC3E59" w:rsidP="00DC3E59">
      <w:pPr>
        <w:jc w:val="both"/>
      </w:pPr>
      <w:r>
        <w:rPr>
          <w:noProof/>
        </w:rPr>
        <w:drawing>
          <wp:inline distT="0" distB="0" distL="0" distR="0" wp14:anchorId="40003DA9" wp14:editId="644A41B4">
            <wp:extent cx="5761355" cy="6388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355" cy="638810"/>
                    </a:xfrm>
                    <a:prstGeom prst="rect">
                      <a:avLst/>
                    </a:prstGeom>
                  </pic:spPr>
                </pic:pic>
              </a:graphicData>
            </a:graphic>
          </wp:inline>
        </w:drawing>
      </w:r>
    </w:p>
    <w:p w14:paraId="5C17F625" w14:textId="77777777" w:rsidR="00DC3E59" w:rsidRDefault="00DC3E59" w:rsidP="00DC3E59">
      <w:pPr>
        <w:jc w:val="both"/>
      </w:pPr>
    </w:p>
    <w:p w14:paraId="1E4ABDAA" w14:textId="77777777" w:rsidR="00DC3E59" w:rsidRDefault="00DC3E59" w:rsidP="00DC3E59">
      <w:pPr>
        <w:pStyle w:val="Heading2"/>
        <w:jc w:val="both"/>
      </w:pPr>
      <w:bookmarkStart w:id="18" w:name="_Toc92537789"/>
      <w:r>
        <w:t>Presence of non-English language</w:t>
      </w:r>
      <w:bookmarkEnd w:id="18"/>
    </w:p>
    <w:p w14:paraId="345ADC87" w14:textId="77777777" w:rsidR="00DC3E59" w:rsidRDefault="00DC3E59" w:rsidP="00DC3E59">
      <w:pPr>
        <w:jc w:val="both"/>
      </w:pPr>
    </w:p>
    <w:p w14:paraId="1CCB029C" w14:textId="77777777" w:rsidR="00DC3E59" w:rsidRDefault="00DC3E59" w:rsidP="00DC3E59">
      <w:pPr>
        <w:jc w:val="both"/>
      </w:pPr>
      <w:r>
        <w:t>Cleaning Mojibake text helps us understand that there are non-English texts.  But apart from cleaned Mojibake as well, we can find non-English text in corpus</w:t>
      </w:r>
    </w:p>
    <w:p w14:paraId="332FCCCD" w14:textId="77777777" w:rsidR="00DC3E59" w:rsidRDefault="00DC3E59" w:rsidP="00DC3E59">
      <w:pPr>
        <w:jc w:val="both"/>
      </w:pPr>
      <w:r>
        <w:rPr>
          <w:noProof/>
        </w:rPr>
        <w:drawing>
          <wp:inline distT="0" distB="0" distL="0" distR="0" wp14:anchorId="0FC770E8" wp14:editId="714337F0">
            <wp:extent cx="5761355" cy="7994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355" cy="799465"/>
                    </a:xfrm>
                    <a:prstGeom prst="rect">
                      <a:avLst/>
                    </a:prstGeom>
                  </pic:spPr>
                </pic:pic>
              </a:graphicData>
            </a:graphic>
          </wp:inline>
        </w:drawing>
      </w:r>
    </w:p>
    <w:p w14:paraId="4BD09BCE" w14:textId="63C9BDE1" w:rsidR="00DC3E59" w:rsidRDefault="00263FAA" w:rsidP="00DC3E59">
      <w:pPr>
        <w:jc w:val="both"/>
      </w:pPr>
      <w:r w:rsidRPr="00ED3E75">
        <w:rPr>
          <w:b/>
          <w:bCs/>
        </w:rPr>
        <w:t>Google Translator</w:t>
      </w:r>
      <w:r w:rsidR="00DC3E59">
        <w:t xml:space="preserve"> is used to translate non-English text to English</w:t>
      </w:r>
    </w:p>
    <w:p w14:paraId="1CF604AE" w14:textId="77777777" w:rsidR="00DC3E59" w:rsidRDefault="00DC3E59" w:rsidP="00DC3E59">
      <w:pPr>
        <w:jc w:val="both"/>
      </w:pPr>
      <w:r>
        <w:rPr>
          <w:noProof/>
        </w:rPr>
        <w:lastRenderedPageBreak/>
        <w:drawing>
          <wp:inline distT="0" distB="0" distL="0" distR="0" wp14:anchorId="3AC5F337" wp14:editId="571056BA">
            <wp:extent cx="5761355" cy="745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355" cy="745490"/>
                    </a:xfrm>
                    <a:prstGeom prst="rect">
                      <a:avLst/>
                    </a:prstGeom>
                  </pic:spPr>
                </pic:pic>
              </a:graphicData>
            </a:graphic>
          </wp:inline>
        </w:drawing>
      </w:r>
    </w:p>
    <w:p w14:paraId="251E4EB2" w14:textId="77777777" w:rsidR="00DC3E59" w:rsidRDefault="00DC3E59" w:rsidP="00DC3E59">
      <w:pPr>
        <w:jc w:val="both"/>
      </w:pPr>
      <w:r>
        <w:rPr>
          <w:noProof/>
        </w:rPr>
        <w:drawing>
          <wp:inline distT="0" distB="0" distL="0" distR="0" wp14:anchorId="28DBFDEE" wp14:editId="1AA95D91">
            <wp:extent cx="5761355" cy="967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355" cy="967105"/>
                    </a:xfrm>
                    <a:prstGeom prst="rect">
                      <a:avLst/>
                    </a:prstGeom>
                  </pic:spPr>
                </pic:pic>
              </a:graphicData>
            </a:graphic>
          </wp:inline>
        </w:drawing>
      </w:r>
    </w:p>
    <w:p w14:paraId="16BDC115" w14:textId="77777777" w:rsidR="00DC3E59" w:rsidRDefault="00DC3E59" w:rsidP="00DC3E59">
      <w:pPr>
        <w:jc w:val="both"/>
      </w:pPr>
    </w:p>
    <w:p w14:paraId="08A501DF" w14:textId="77777777" w:rsidR="00DC3E59" w:rsidRDefault="00DC3E59" w:rsidP="00DC3E59">
      <w:pPr>
        <w:pStyle w:val="Heading2"/>
        <w:jc w:val="both"/>
      </w:pPr>
      <w:bookmarkStart w:id="19" w:name="_Toc92537790"/>
      <w:r>
        <w:t xml:space="preserve">Checking for Patterns: </w:t>
      </w:r>
      <w:r w:rsidRPr="00CA601D">
        <w:t xml:space="preserve">"received from: </w:t>
      </w:r>
      <w:hyperlink r:id="rId39" w:history="1">
        <w:r w:rsidRPr="00931A13">
          <w:rPr>
            <w:rStyle w:val="Hyperlink"/>
            <w:i/>
            <w:iCs/>
          </w:rPr>
          <w:t>eylqgodm.ybqkwiam@gmail.com</w:t>
        </w:r>
      </w:hyperlink>
      <w:r w:rsidRPr="00CA601D">
        <w:t>"</w:t>
      </w:r>
      <w:bookmarkEnd w:id="19"/>
    </w:p>
    <w:p w14:paraId="3D45872D" w14:textId="77777777" w:rsidR="00DC3E59" w:rsidRDefault="00DC3E59" w:rsidP="00DC3E59">
      <w:pPr>
        <w:jc w:val="both"/>
      </w:pPr>
      <w:r>
        <w:t>T</w:t>
      </w:r>
      <w:r w:rsidRPr="003E4F87">
        <w:t>he portion in italics can be any mail id. Further investigation showed there are 2251 such records out of 8500</w:t>
      </w:r>
      <w:r>
        <w:t>.</w:t>
      </w:r>
    </w:p>
    <w:p w14:paraId="2F5FA7E9" w14:textId="77777777" w:rsidR="00DC3E59" w:rsidRDefault="00DC3E59" w:rsidP="00DC3E59">
      <w:pPr>
        <w:jc w:val="both"/>
      </w:pPr>
      <w:r>
        <w:t xml:space="preserve">The pattern is removed from the text and the email id is added to another </w:t>
      </w:r>
      <w:proofErr w:type="spellStart"/>
      <w:r>
        <w:t>mail_received_from</w:t>
      </w:r>
      <w:proofErr w:type="spellEnd"/>
    </w:p>
    <w:p w14:paraId="03B951F7" w14:textId="77777777" w:rsidR="00DC3E59" w:rsidRDefault="00DC3E59" w:rsidP="00DC3E59">
      <w:pPr>
        <w:jc w:val="both"/>
      </w:pPr>
      <w:r>
        <w:rPr>
          <w:noProof/>
        </w:rPr>
        <w:drawing>
          <wp:inline distT="0" distB="0" distL="0" distR="0" wp14:anchorId="6E774FCD" wp14:editId="723D5A4A">
            <wp:extent cx="5761355" cy="1089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355" cy="1089025"/>
                    </a:xfrm>
                    <a:prstGeom prst="rect">
                      <a:avLst/>
                    </a:prstGeom>
                  </pic:spPr>
                </pic:pic>
              </a:graphicData>
            </a:graphic>
          </wp:inline>
        </w:drawing>
      </w:r>
    </w:p>
    <w:p w14:paraId="778A2CAC" w14:textId="77777777" w:rsidR="00DC3E59" w:rsidRPr="00CA601D" w:rsidRDefault="00DC3E59" w:rsidP="00DC3E59">
      <w:pPr>
        <w:jc w:val="both"/>
      </w:pPr>
      <w:r>
        <w:t xml:space="preserve">Analyzing the mails received from indicates that </w:t>
      </w:r>
      <w:r w:rsidRPr="00A72588">
        <w:t>there are 961 records where initially issue was triggered due to system generated mail from monitoring_tool@company.com</w:t>
      </w:r>
    </w:p>
    <w:p w14:paraId="0AE0A851" w14:textId="77777777" w:rsidR="00DC3E59" w:rsidRDefault="00DC3E59" w:rsidP="00DC3E59">
      <w:pPr>
        <w:jc w:val="both"/>
      </w:pPr>
      <w:r>
        <w:rPr>
          <w:noProof/>
        </w:rPr>
        <w:drawing>
          <wp:inline distT="0" distB="0" distL="0" distR="0" wp14:anchorId="36BDBB99" wp14:editId="27D2BA05">
            <wp:extent cx="5761355" cy="18554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355" cy="1855470"/>
                    </a:xfrm>
                    <a:prstGeom prst="rect">
                      <a:avLst/>
                    </a:prstGeom>
                  </pic:spPr>
                </pic:pic>
              </a:graphicData>
            </a:graphic>
          </wp:inline>
        </w:drawing>
      </w:r>
    </w:p>
    <w:p w14:paraId="67A5D934" w14:textId="77777777" w:rsidR="00DC3E59" w:rsidRDefault="00DC3E59" w:rsidP="00DC3E59">
      <w:pPr>
        <w:pStyle w:val="Heading2"/>
        <w:jc w:val="both"/>
      </w:pPr>
      <w:bookmarkStart w:id="20" w:name="_Toc92537791"/>
      <w:r>
        <w:t xml:space="preserve">Checking for Patterns: </w:t>
      </w:r>
      <w:r w:rsidRPr="00CA601D">
        <w:t>"</w:t>
      </w:r>
      <w:r>
        <w:t>email ids</w:t>
      </w:r>
      <w:r w:rsidRPr="00CA601D">
        <w:t>"</w:t>
      </w:r>
      <w:bookmarkEnd w:id="20"/>
    </w:p>
    <w:p w14:paraId="608A9F6B" w14:textId="77777777" w:rsidR="00DC3E59" w:rsidRDefault="00DC3E59" w:rsidP="00DC3E59">
      <w:pPr>
        <w:jc w:val="both"/>
      </w:pPr>
      <w:r>
        <w:t>A description could contain multiple email ids.  Removing that pattern and replacing with blank</w:t>
      </w:r>
    </w:p>
    <w:p w14:paraId="4112AB8E" w14:textId="77777777" w:rsidR="00DC3E59" w:rsidRDefault="00DC3E59" w:rsidP="00DC3E59">
      <w:pPr>
        <w:jc w:val="both"/>
      </w:pPr>
      <w:r>
        <w:rPr>
          <w:noProof/>
        </w:rPr>
        <w:drawing>
          <wp:inline distT="0" distB="0" distL="0" distR="0" wp14:anchorId="5A3718B3" wp14:editId="0EBB5E6D">
            <wp:extent cx="5761355" cy="12312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355" cy="1231265"/>
                    </a:xfrm>
                    <a:prstGeom prst="rect">
                      <a:avLst/>
                    </a:prstGeom>
                  </pic:spPr>
                </pic:pic>
              </a:graphicData>
            </a:graphic>
          </wp:inline>
        </w:drawing>
      </w:r>
    </w:p>
    <w:p w14:paraId="044C3EB5" w14:textId="77777777" w:rsidR="00DC3E59" w:rsidRDefault="00DC3E59" w:rsidP="00DC3E59">
      <w:pPr>
        <w:pStyle w:val="Heading2"/>
        <w:jc w:val="both"/>
      </w:pPr>
      <w:bookmarkStart w:id="21" w:name="_Toc92537792"/>
      <w:r>
        <w:lastRenderedPageBreak/>
        <w:t xml:space="preserve">Checking for Patterns: </w:t>
      </w:r>
      <w:r w:rsidRPr="00CA601D">
        <w:t>"</w:t>
      </w:r>
      <w:r>
        <w:t>Mail Format</w:t>
      </w:r>
      <w:r w:rsidRPr="00CA601D">
        <w:t>"</w:t>
      </w:r>
      <w:bookmarkEnd w:id="21"/>
    </w:p>
    <w:p w14:paraId="7C0E4A3E" w14:textId="77777777" w:rsidR="00DC3E59" w:rsidRDefault="00DC3E59" w:rsidP="00DC3E59">
      <w:pPr>
        <w:jc w:val="both"/>
      </w:pPr>
      <w:r>
        <w:t>Some of the Description have pattern like that of mail</w:t>
      </w:r>
    </w:p>
    <w:p w14:paraId="4B4317F8" w14:textId="77777777" w:rsidR="00DC3E59" w:rsidRDefault="00DC3E59" w:rsidP="00DC3E59">
      <w:pPr>
        <w:pStyle w:val="ListParagraph"/>
        <w:numPr>
          <w:ilvl w:val="0"/>
          <w:numId w:val="5"/>
        </w:numPr>
        <w:jc w:val="both"/>
      </w:pPr>
      <w:r>
        <w:t>From</w:t>
      </w:r>
    </w:p>
    <w:p w14:paraId="67FB7137" w14:textId="77777777" w:rsidR="00DC3E59" w:rsidRDefault="00DC3E59" w:rsidP="00DC3E59">
      <w:pPr>
        <w:pStyle w:val="ListParagraph"/>
        <w:numPr>
          <w:ilvl w:val="0"/>
          <w:numId w:val="5"/>
        </w:numPr>
        <w:jc w:val="both"/>
      </w:pPr>
      <w:r>
        <w:t>Sent</w:t>
      </w:r>
    </w:p>
    <w:p w14:paraId="343328F1" w14:textId="77777777" w:rsidR="00DC3E59" w:rsidRDefault="00DC3E59" w:rsidP="00DC3E59">
      <w:pPr>
        <w:pStyle w:val="ListParagraph"/>
        <w:numPr>
          <w:ilvl w:val="0"/>
          <w:numId w:val="5"/>
        </w:numPr>
        <w:jc w:val="both"/>
      </w:pPr>
      <w:r>
        <w:t>To</w:t>
      </w:r>
    </w:p>
    <w:p w14:paraId="29B676DA" w14:textId="77777777" w:rsidR="00DC3E59" w:rsidRDefault="00DC3E59" w:rsidP="00DC3E59">
      <w:pPr>
        <w:pStyle w:val="ListParagraph"/>
        <w:numPr>
          <w:ilvl w:val="0"/>
          <w:numId w:val="5"/>
        </w:numPr>
        <w:jc w:val="both"/>
      </w:pPr>
      <w:r>
        <w:t>Subject</w:t>
      </w:r>
    </w:p>
    <w:p w14:paraId="57FA3FBE" w14:textId="77777777" w:rsidR="00DC3E59" w:rsidRDefault="00DC3E59" w:rsidP="00DC3E59">
      <w:pPr>
        <w:pStyle w:val="ListParagraph"/>
        <w:numPr>
          <w:ilvl w:val="0"/>
          <w:numId w:val="5"/>
        </w:numPr>
        <w:jc w:val="both"/>
      </w:pPr>
      <w:r>
        <w:t>Cc</w:t>
      </w:r>
    </w:p>
    <w:p w14:paraId="366C3EDB" w14:textId="77777777" w:rsidR="00DC3E59" w:rsidRDefault="00DC3E59" w:rsidP="00DC3E59">
      <w:pPr>
        <w:pStyle w:val="ListParagraph"/>
        <w:numPr>
          <w:ilvl w:val="0"/>
          <w:numId w:val="5"/>
        </w:numPr>
        <w:jc w:val="both"/>
      </w:pPr>
      <w:r>
        <w:t>importance</w:t>
      </w:r>
    </w:p>
    <w:p w14:paraId="71B4216F" w14:textId="77777777" w:rsidR="00DC3E59" w:rsidRPr="00C63779" w:rsidRDefault="00DC3E59" w:rsidP="00DC3E59">
      <w:pPr>
        <w:jc w:val="both"/>
      </w:pPr>
      <w:r>
        <w:rPr>
          <w:noProof/>
        </w:rPr>
        <w:drawing>
          <wp:inline distT="0" distB="0" distL="0" distR="0" wp14:anchorId="45223571" wp14:editId="4C691295">
            <wp:extent cx="5741323" cy="20274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2553" cy="2059683"/>
                    </a:xfrm>
                    <a:prstGeom prst="rect">
                      <a:avLst/>
                    </a:prstGeom>
                  </pic:spPr>
                </pic:pic>
              </a:graphicData>
            </a:graphic>
          </wp:inline>
        </w:drawing>
      </w:r>
    </w:p>
    <w:p w14:paraId="2673A346" w14:textId="77777777" w:rsidR="00DC3E59" w:rsidRDefault="00DC3E59" w:rsidP="00DC3E59">
      <w:pPr>
        <w:jc w:val="both"/>
      </w:pPr>
    </w:p>
    <w:p w14:paraId="3D4B8953" w14:textId="77777777" w:rsidR="00DC3E59" w:rsidRDefault="00DC3E59" w:rsidP="00DC3E59">
      <w:pPr>
        <w:jc w:val="both"/>
      </w:pPr>
      <w:r>
        <w:t xml:space="preserve">Removing such patterns using regex and replacing with blanks.  </w:t>
      </w:r>
      <w:proofErr w:type="gramStart"/>
      <w:r>
        <w:t>Also</w:t>
      </w:r>
      <w:proofErr w:type="gramEnd"/>
      <w:r>
        <w:t xml:space="preserve"> the subject is copied into another column </w:t>
      </w:r>
      <w:proofErr w:type="spellStart"/>
      <w:r>
        <w:t>mail_subject_mentioned</w:t>
      </w:r>
      <w:proofErr w:type="spellEnd"/>
    </w:p>
    <w:p w14:paraId="15E00747" w14:textId="77777777" w:rsidR="00DC3E59" w:rsidRDefault="00DC3E59" w:rsidP="00DC3E59">
      <w:pPr>
        <w:jc w:val="both"/>
      </w:pPr>
      <w:r>
        <w:rPr>
          <w:noProof/>
        </w:rPr>
        <w:drawing>
          <wp:inline distT="0" distB="0" distL="0" distR="0" wp14:anchorId="75FAB27F" wp14:editId="2D9EA035">
            <wp:extent cx="5048250" cy="1333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8250" cy="1333500"/>
                    </a:xfrm>
                    <a:prstGeom prst="rect">
                      <a:avLst/>
                    </a:prstGeom>
                  </pic:spPr>
                </pic:pic>
              </a:graphicData>
            </a:graphic>
          </wp:inline>
        </w:drawing>
      </w:r>
    </w:p>
    <w:p w14:paraId="4E83E544" w14:textId="77777777" w:rsidR="00DC3E59" w:rsidRDefault="00DC3E59" w:rsidP="00DC3E59">
      <w:pPr>
        <w:jc w:val="both"/>
      </w:pPr>
    </w:p>
    <w:p w14:paraId="34FF3D91" w14:textId="77777777" w:rsidR="00DC3E59" w:rsidRDefault="00DC3E59" w:rsidP="00DC3E59">
      <w:pPr>
        <w:jc w:val="both"/>
      </w:pPr>
      <w:r>
        <w:t>Clean text</w:t>
      </w:r>
    </w:p>
    <w:p w14:paraId="3EE9B1AD" w14:textId="77777777" w:rsidR="00DC3E59" w:rsidRDefault="00DC3E59" w:rsidP="00DC3E59">
      <w:pPr>
        <w:jc w:val="both"/>
      </w:pPr>
      <w:r>
        <w:rPr>
          <w:noProof/>
        </w:rPr>
        <w:drawing>
          <wp:inline distT="0" distB="0" distL="0" distR="0" wp14:anchorId="3974E4A6" wp14:editId="54749483">
            <wp:extent cx="5761355" cy="20186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355" cy="2018665"/>
                    </a:xfrm>
                    <a:prstGeom prst="rect">
                      <a:avLst/>
                    </a:prstGeom>
                  </pic:spPr>
                </pic:pic>
              </a:graphicData>
            </a:graphic>
          </wp:inline>
        </w:drawing>
      </w:r>
    </w:p>
    <w:p w14:paraId="2652170F" w14:textId="77777777" w:rsidR="00DC3E59" w:rsidRDefault="00DC3E59" w:rsidP="00DC3E59">
      <w:pPr>
        <w:pStyle w:val="Heading2"/>
        <w:jc w:val="both"/>
      </w:pPr>
      <w:bookmarkStart w:id="22" w:name="_Toc92537793"/>
      <w:r>
        <w:lastRenderedPageBreak/>
        <w:t>Checking for Patterns: &lt;</w:t>
      </w:r>
      <w:r w:rsidRPr="003C34B3">
        <w:t>mailto:</w:t>
      </w:r>
      <w:r>
        <w:t>&gt;</w:t>
      </w:r>
      <w:bookmarkEnd w:id="22"/>
    </w:p>
    <w:p w14:paraId="364B72CA" w14:textId="77777777" w:rsidR="00DC3E59" w:rsidRDefault="00DC3E59" w:rsidP="00DC3E59">
      <w:pPr>
        <w:jc w:val="both"/>
      </w:pPr>
      <w:r>
        <w:t>Removing occurrences of mailto: from the text</w:t>
      </w:r>
    </w:p>
    <w:p w14:paraId="077F8F25" w14:textId="77777777" w:rsidR="00DC3E59" w:rsidRDefault="00DC3E59" w:rsidP="00DC3E59">
      <w:pPr>
        <w:jc w:val="both"/>
      </w:pPr>
      <w:r>
        <w:rPr>
          <w:noProof/>
        </w:rPr>
        <w:drawing>
          <wp:inline distT="0" distB="0" distL="0" distR="0" wp14:anchorId="17724820" wp14:editId="1645A1A2">
            <wp:extent cx="4724400" cy="276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24400" cy="276225"/>
                    </a:xfrm>
                    <a:prstGeom prst="rect">
                      <a:avLst/>
                    </a:prstGeom>
                  </pic:spPr>
                </pic:pic>
              </a:graphicData>
            </a:graphic>
          </wp:inline>
        </w:drawing>
      </w:r>
    </w:p>
    <w:p w14:paraId="43A3372A" w14:textId="77777777" w:rsidR="00DC3E59" w:rsidRDefault="00DC3E59" w:rsidP="00DC3E59">
      <w:pPr>
        <w:pStyle w:val="Heading2"/>
        <w:jc w:val="both"/>
      </w:pPr>
      <w:bookmarkStart w:id="23" w:name="_Toc92537794"/>
      <w:r>
        <w:t>Checking for Patterns: template with name, language, browser, etc.</w:t>
      </w:r>
      <w:bookmarkEnd w:id="23"/>
    </w:p>
    <w:p w14:paraId="67880CFD" w14:textId="77777777" w:rsidR="00DC3E59" w:rsidRDefault="00DC3E59" w:rsidP="00DC3E59">
      <w:pPr>
        <w:jc w:val="both"/>
      </w:pPr>
    </w:p>
    <w:p w14:paraId="696731BB" w14:textId="77777777" w:rsidR="00DC3E59" w:rsidRDefault="00DC3E59" w:rsidP="00DC3E59">
      <w:pPr>
        <w:jc w:val="both"/>
      </w:pPr>
      <w:r>
        <w:t>The description column has a template for e.g.</w:t>
      </w:r>
    </w:p>
    <w:p w14:paraId="36EBBB62" w14:textId="77777777" w:rsidR="00DC3E59" w:rsidRDefault="00DC3E59" w:rsidP="00DC3E59">
      <w:pPr>
        <w:jc w:val="both"/>
      </w:pPr>
      <w:r>
        <w:rPr>
          <w:noProof/>
        </w:rPr>
        <w:drawing>
          <wp:inline distT="0" distB="0" distL="0" distR="0" wp14:anchorId="08568B90" wp14:editId="7B34C044">
            <wp:extent cx="5761355" cy="16103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355" cy="1610360"/>
                    </a:xfrm>
                    <a:prstGeom prst="rect">
                      <a:avLst/>
                    </a:prstGeom>
                  </pic:spPr>
                </pic:pic>
              </a:graphicData>
            </a:graphic>
          </wp:inline>
        </w:drawing>
      </w:r>
    </w:p>
    <w:p w14:paraId="0C808063" w14:textId="77777777" w:rsidR="00DC3E59" w:rsidRDefault="00DC3E59" w:rsidP="00DC3E59">
      <w:pPr>
        <w:jc w:val="both"/>
      </w:pPr>
      <w:r>
        <w:rPr>
          <w:noProof/>
        </w:rPr>
        <w:drawing>
          <wp:inline distT="0" distB="0" distL="0" distR="0" wp14:anchorId="31C0F04F" wp14:editId="51CFC710">
            <wp:extent cx="5761355" cy="1834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1355" cy="1834515"/>
                    </a:xfrm>
                    <a:prstGeom prst="rect">
                      <a:avLst/>
                    </a:prstGeom>
                  </pic:spPr>
                </pic:pic>
              </a:graphicData>
            </a:graphic>
          </wp:inline>
        </w:drawing>
      </w:r>
    </w:p>
    <w:p w14:paraId="38CA0B04" w14:textId="77777777" w:rsidR="00DC3E59" w:rsidRDefault="00DC3E59" w:rsidP="00DC3E59">
      <w:pPr>
        <w:jc w:val="both"/>
      </w:pPr>
      <w:r>
        <w:t>Removing such pattern using regex</w:t>
      </w:r>
    </w:p>
    <w:p w14:paraId="3A156302" w14:textId="77777777" w:rsidR="00DC3E59" w:rsidRDefault="00DC3E59" w:rsidP="00DC3E59">
      <w:pPr>
        <w:jc w:val="both"/>
      </w:pPr>
      <w:r>
        <w:rPr>
          <w:noProof/>
        </w:rPr>
        <w:drawing>
          <wp:inline distT="0" distB="0" distL="0" distR="0" wp14:anchorId="2B148BC7" wp14:editId="4E431866">
            <wp:extent cx="5761355" cy="3259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1355" cy="3259455"/>
                    </a:xfrm>
                    <a:prstGeom prst="rect">
                      <a:avLst/>
                    </a:prstGeom>
                  </pic:spPr>
                </pic:pic>
              </a:graphicData>
            </a:graphic>
          </wp:inline>
        </w:drawing>
      </w:r>
    </w:p>
    <w:p w14:paraId="6184134C" w14:textId="77777777" w:rsidR="00DC3E59" w:rsidRDefault="00DC3E59" w:rsidP="00DC3E59">
      <w:pPr>
        <w:jc w:val="both"/>
      </w:pPr>
    </w:p>
    <w:p w14:paraId="22E54711" w14:textId="77777777" w:rsidR="00DC3E59" w:rsidRDefault="00DC3E59" w:rsidP="00DC3E59">
      <w:pPr>
        <w:pStyle w:val="Heading2"/>
        <w:jc w:val="both"/>
      </w:pPr>
      <w:bookmarkStart w:id="24" w:name="_Toc92537795"/>
      <w:r>
        <w:t>Checking for Patterns: Checking for embedded images text</w:t>
      </w:r>
      <w:bookmarkEnd w:id="24"/>
    </w:p>
    <w:p w14:paraId="50E425B3" w14:textId="77777777" w:rsidR="00DC3E59" w:rsidRDefault="00DC3E59" w:rsidP="00DC3E59">
      <w:pPr>
        <w:jc w:val="both"/>
      </w:pPr>
      <w:r>
        <w:t>The data contains reference of embedded images as shown in the below image</w:t>
      </w:r>
    </w:p>
    <w:p w14:paraId="5B872BA7" w14:textId="77777777" w:rsidR="00DC3E59" w:rsidRDefault="00DC3E59" w:rsidP="00DC3E59">
      <w:pPr>
        <w:jc w:val="both"/>
      </w:pPr>
      <w:r>
        <w:rPr>
          <w:noProof/>
        </w:rPr>
        <w:drawing>
          <wp:inline distT="0" distB="0" distL="0" distR="0" wp14:anchorId="7F0BE95A" wp14:editId="07041BE8">
            <wp:extent cx="6012872" cy="3699974"/>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3588" cy="3706568"/>
                    </a:xfrm>
                    <a:prstGeom prst="rect">
                      <a:avLst/>
                    </a:prstGeom>
                  </pic:spPr>
                </pic:pic>
              </a:graphicData>
            </a:graphic>
          </wp:inline>
        </w:drawing>
      </w:r>
    </w:p>
    <w:p w14:paraId="6BA28786" w14:textId="77777777" w:rsidR="00DC3E59" w:rsidRDefault="00DC3E59" w:rsidP="00DC3E59">
      <w:pPr>
        <w:jc w:val="both"/>
      </w:pPr>
    </w:p>
    <w:p w14:paraId="5536020F" w14:textId="77777777" w:rsidR="00DC3E59" w:rsidRDefault="00DC3E59" w:rsidP="00DC3E59">
      <w:pPr>
        <w:jc w:val="both"/>
      </w:pPr>
      <w:r>
        <w:t>Regex is used to replace such patterns with blanks</w:t>
      </w:r>
    </w:p>
    <w:p w14:paraId="13F9E653" w14:textId="77777777" w:rsidR="00DC3E59" w:rsidRDefault="00DC3E59" w:rsidP="00DC3E59">
      <w:pPr>
        <w:jc w:val="both"/>
      </w:pPr>
      <w:r>
        <w:rPr>
          <w:noProof/>
        </w:rPr>
        <w:drawing>
          <wp:inline distT="0" distB="0" distL="0" distR="0" wp14:anchorId="43AF50A6" wp14:editId="37B5C114">
            <wp:extent cx="5238750" cy="390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8750" cy="390525"/>
                    </a:xfrm>
                    <a:prstGeom prst="rect">
                      <a:avLst/>
                    </a:prstGeom>
                  </pic:spPr>
                </pic:pic>
              </a:graphicData>
            </a:graphic>
          </wp:inline>
        </w:drawing>
      </w:r>
    </w:p>
    <w:p w14:paraId="7505AEB4" w14:textId="77777777" w:rsidR="00DC3E59" w:rsidRPr="004D28FF" w:rsidRDefault="00DC3E59" w:rsidP="00DC3E59">
      <w:pPr>
        <w:jc w:val="both"/>
      </w:pPr>
    </w:p>
    <w:p w14:paraId="760C2433" w14:textId="77777777" w:rsidR="00DC3E59" w:rsidRDefault="00DC3E59" w:rsidP="00DC3E59">
      <w:pPr>
        <w:pStyle w:val="Heading2"/>
        <w:jc w:val="both"/>
      </w:pPr>
      <w:bookmarkStart w:id="25" w:name="_Toc92537796"/>
      <w:r>
        <w:t>Checking for Patterns: Phrases</w:t>
      </w:r>
      <w:bookmarkEnd w:id="25"/>
    </w:p>
    <w:p w14:paraId="4AD5BF9F" w14:textId="77777777" w:rsidR="00DC3E59" w:rsidRDefault="00DC3E59" w:rsidP="00DC3E59">
      <w:pPr>
        <w:jc w:val="both"/>
      </w:pPr>
      <w:r>
        <w:t>Certain pattern of text found in corpus</w:t>
      </w:r>
    </w:p>
    <w:p w14:paraId="052523C9" w14:textId="77777777" w:rsidR="00DC3E59" w:rsidRDefault="00DC3E59" w:rsidP="00DC3E59">
      <w:pPr>
        <w:pStyle w:val="ListParagraph"/>
        <w:numPr>
          <w:ilvl w:val="0"/>
          <w:numId w:val="6"/>
        </w:numPr>
        <w:jc w:val="both"/>
      </w:pPr>
      <w:r w:rsidRPr="002E532A">
        <w:t>begin forwarded message:</w:t>
      </w:r>
    </w:p>
    <w:p w14:paraId="7CDA9482" w14:textId="77777777" w:rsidR="00DC3E59" w:rsidRDefault="00DC3E59" w:rsidP="00DC3E59">
      <w:pPr>
        <w:pStyle w:val="ListParagraph"/>
        <w:numPr>
          <w:ilvl w:val="0"/>
          <w:numId w:val="6"/>
        </w:numPr>
        <w:jc w:val="both"/>
      </w:pPr>
      <w:r w:rsidRPr="00C40780">
        <w:t>sent from my iphone</w:t>
      </w:r>
    </w:p>
    <w:p w14:paraId="68802BCC" w14:textId="77777777" w:rsidR="00DC3E59" w:rsidRDefault="00DC3E59" w:rsidP="00DC3E59">
      <w:pPr>
        <w:pStyle w:val="ListParagraph"/>
        <w:numPr>
          <w:ilvl w:val="0"/>
          <w:numId w:val="6"/>
        </w:numPr>
        <w:jc w:val="both"/>
      </w:pPr>
      <w:r w:rsidRPr="00C40780">
        <w:t>sent from my ipad</w:t>
      </w:r>
    </w:p>
    <w:p w14:paraId="181D1298" w14:textId="77777777" w:rsidR="00DC3E59" w:rsidRDefault="00DC3E59" w:rsidP="00DC3E59">
      <w:pPr>
        <w:pStyle w:val="ListParagraph"/>
        <w:numPr>
          <w:ilvl w:val="0"/>
          <w:numId w:val="6"/>
        </w:numPr>
        <w:jc w:val="both"/>
      </w:pPr>
      <w:r>
        <w:t>“</w:t>
      </w:r>
      <w:r w:rsidRPr="00C40780">
        <w:t>sir or madam,</w:t>
      </w:r>
      <w:r>
        <w:t>” or “</w:t>
      </w:r>
      <w:r w:rsidRPr="00C40780">
        <w:t>sir/mam,</w:t>
      </w:r>
      <w:r>
        <w:t>” or “</w:t>
      </w:r>
      <w:r w:rsidRPr="00C40780">
        <w:t>sir</w:t>
      </w:r>
      <w:r>
        <w:t>,”</w:t>
      </w:r>
    </w:p>
    <w:p w14:paraId="2E5F10C2" w14:textId="77777777" w:rsidR="00DC3E59" w:rsidRDefault="00DC3E59" w:rsidP="00DC3E59">
      <w:pPr>
        <w:pStyle w:val="ListParagraph"/>
        <w:numPr>
          <w:ilvl w:val="0"/>
          <w:numId w:val="6"/>
        </w:numPr>
        <w:jc w:val="both"/>
      </w:pPr>
      <w:r w:rsidRPr="005E1EE9">
        <w:t>yes/no/na</w:t>
      </w:r>
    </w:p>
    <w:p w14:paraId="1012BD85" w14:textId="77777777" w:rsidR="00DC3E59" w:rsidRDefault="00DC3E59" w:rsidP="00DC3E59">
      <w:pPr>
        <w:pStyle w:val="ListParagraph"/>
        <w:numPr>
          <w:ilvl w:val="0"/>
          <w:numId w:val="6"/>
        </w:numPr>
        <w:jc w:val="both"/>
      </w:pPr>
      <w:r w:rsidRPr="005E1EE9">
        <w:t>good day</w:t>
      </w:r>
      <w:r>
        <w:t xml:space="preserve"> or </w:t>
      </w:r>
      <w:r w:rsidRPr="005E1EE9">
        <w:t>good afternoon</w:t>
      </w:r>
      <w:r>
        <w:t xml:space="preserve"> or </w:t>
      </w:r>
      <w:r w:rsidRPr="005E1EE9">
        <w:t>good morning</w:t>
      </w:r>
      <w:r>
        <w:t xml:space="preserve"> or </w:t>
      </w:r>
      <w:r w:rsidRPr="005E1EE9">
        <w:t>good evening</w:t>
      </w:r>
    </w:p>
    <w:p w14:paraId="39FD3F07" w14:textId="77777777" w:rsidR="00DC3E59" w:rsidRDefault="00DC3E59" w:rsidP="00DC3E59">
      <w:pPr>
        <w:pStyle w:val="ListParagraph"/>
        <w:numPr>
          <w:ilvl w:val="0"/>
          <w:numId w:val="6"/>
        </w:numPr>
        <w:jc w:val="both"/>
      </w:pPr>
      <w:r w:rsidRPr="00015FCD">
        <w:t>hello i.t. team</w:t>
      </w:r>
      <w:r>
        <w:t xml:space="preserve"> or </w:t>
      </w:r>
      <w:r w:rsidRPr="00015FCD">
        <w:t>hello help-team</w:t>
      </w:r>
      <w:r>
        <w:t xml:space="preserve"> or </w:t>
      </w:r>
      <w:r w:rsidRPr="00015FCD">
        <w:t>hello support team</w:t>
      </w:r>
      <w:r>
        <w:t xml:space="preserve"> or </w:t>
      </w:r>
      <w:r w:rsidRPr="00015FCD">
        <w:t>hello help-team</w:t>
      </w:r>
      <w:r>
        <w:t xml:space="preserve"> or </w:t>
      </w:r>
      <w:r w:rsidRPr="00015FCD">
        <w:t>hello it-team</w:t>
      </w:r>
      <w:r>
        <w:t xml:space="preserve"> or </w:t>
      </w:r>
      <w:r w:rsidRPr="00015FCD">
        <w:t>hello ladies and gentlemen</w:t>
      </w:r>
      <w:r>
        <w:t xml:space="preserve"> or </w:t>
      </w:r>
      <w:r w:rsidRPr="00015FCD">
        <w:t>hello  it helper</w:t>
      </w:r>
      <w:r>
        <w:t xml:space="preserve"> or </w:t>
      </w:r>
      <w:r w:rsidRPr="00015FCD">
        <w:t>hellow</w:t>
      </w:r>
      <w:r>
        <w:t xml:space="preserve"> or </w:t>
      </w:r>
      <w:r w:rsidRPr="00015FCD">
        <w:t>hello it support</w:t>
      </w:r>
      <w:r>
        <w:t xml:space="preserve"> or </w:t>
      </w:r>
      <w:r w:rsidRPr="00015FCD">
        <w:t>hello all</w:t>
      </w:r>
      <w:r>
        <w:t xml:space="preserve"> or </w:t>
      </w:r>
      <w:r w:rsidRPr="00015FCD">
        <w:t>hello colleagues</w:t>
      </w:r>
      <w:r>
        <w:t xml:space="preserve"> or </w:t>
      </w:r>
      <w:r w:rsidRPr="00015FCD">
        <w:t>hi there</w:t>
      </w:r>
      <w:r>
        <w:t xml:space="preserve"> or </w:t>
      </w:r>
      <w:r w:rsidRPr="00015FCD">
        <w:t>hello it team</w:t>
      </w:r>
      <w:r>
        <w:t xml:space="preserve"> or </w:t>
      </w:r>
      <w:r w:rsidRPr="00015FCD">
        <w:t>hello sir</w:t>
      </w:r>
      <w:r>
        <w:t xml:space="preserve"> or </w:t>
      </w:r>
      <w:r w:rsidRPr="00015FCD">
        <w:t>hello it service</w:t>
      </w:r>
      <w:r>
        <w:t xml:space="preserve"> or </w:t>
      </w:r>
      <w:r w:rsidRPr="00015FCD">
        <w:t>hello it</w:t>
      </w:r>
      <w:r>
        <w:t xml:space="preserve"> or </w:t>
      </w:r>
      <w:r w:rsidRPr="00015FCD">
        <w:t>hello helpdesk</w:t>
      </w:r>
      <w:r>
        <w:t xml:space="preserve"> or </w:t>
      </w:r>
      <w:r w:rsidRPr="00015FCD">
        <w:t>hello team</w:t>
      </w:r>
      <w:r>
        <w:t xml:space="preserve"> or </w:t>
      </w:r>
      <w:r w:rsidRPr="00015FCD">
        <w:t>hello all</w:t>
      </w:r>
      <w:r>
        <w:t xml:space="preserve"> or </w:t>
      </w:r>
      <w:r w:rsidRPr="00015FCD">
        <w:t>hello it desk</w:t>
      </w:r>
      <w:r>
        <w:t xml:space="preserve"> or </w:t>
      </w:r>
      <w:r w:rsidRPr="00015FCD">
        <w:t>hello  it helper</w:t>
      </w:r>
      <w:r>
        <w:t xml:space="preserve"> or </w:t>
      </w:r>
      <w:r w:rsidRPr="00015FCD">
        <w:t>hello dac</w:t>
      </w:r>
      <w:r>
        <w:t xml:space="preserve"> or </w:t>
      </w:r>
      <w:r w:rsidRPr="00015FCD">
        <w:t>hello</w:t>
      </w:r>
      <w:r>
        <w:t xml:space="preserve"> or </w:t>
      </w:r>
      <w:r w:rsidRPr="00015FCD">
        <w:t>gentles</w:t>
      </w:r>
      <w:r>
        <w:t xml:space="preserve"> or </w:t>
      </w:r>
      <w:r w:rsidRPr="00015FCD">
        <w:t xml:space="preserve">it </w:t>
      </w:r>
      <w:r w:rsidRPr="00015FCD">
        <w:lastRenderedPageBreak/>
        <w:t>team</w:t>
      </w:r>
      <w:r>
        <w:t xml:space="preserve"> or </w:t>
      </w:r>
      <w:r w:rsidRPr="00015FCD">
        <w:t>dear all</w:t>
      </w:r>
      <w:r>
        <w:t xml:space="preserve"> or </w:t>
      </w:r>
      <w:r w:rsidRPr="00015FCD">
        <w:t>dear it</w:t>
      </w:r>
      <w:r>
        <w:t xml:space="preserve"> or </w:t>
      </w:r>
      <w:r w:rsidRPr="00015FCD">
        <w:t>dear</w:t>
      </w:r>
      <w:r>
        <w:t xml:space="preserve"> or </w:t>
      </w:r>
      <w:r w:rsidRPr="00015FCD">
        <w:t>hallo</w:t>
      </w:r>
      <w:r>
        <w:t xml:space="preserve"> or </w:t>
      </w:r>
      <w:r w:rsidRPr="00015FCD">
        <w:t>all groups</w:t>
      </w:r>
      <w:r>
        <w:t xml:space="preserve"> or </w:t>
      </w:r>
      <w:r w:rsidRPr="00015FCD">
        <w:t>it help</w:t>
      </w:r>
      <w:r>
        <w:t xml:space="preserve"> or </w:t>
      </w:r>
      <w:r w:rsidRPr="00015FCD">
        <w:t xml:space="preserve">team </w:t>
      </w:r>
      <w:r w:rsidRPr="00FD1CCB">
        <w:t>ith best</w:t>
      </w:r>
      <w:r>
        <w:t xml:space="preserve"> or </w:t>
      </w:r>
      <w:r w:rsidRPr="00FD1CCB">
        <w:t>best</w:t>
      </w:r>
      <w:r>
        <w:t xml:space="preserve"> or </w:t>
      </w:r>
      <w:r w:rsidRPr="00FD1CCB">
        <w:t>with kind</w:t>
      </w:r>
      <w:r>
        <w:t xml:space="preserve"> or </w:t>
      </w:r>
      <w:r w:rsidRPr="00FD1CCB">
        <w:t>kind</w:t>
      </w:r>
      <w:r>
        <w:t xml:space="preserve"> or </w:t>
      </w:r>
      <w:r w:rsidRPr="00FD1CCB">
        <w:t>many</w:t>
      </w:r>
      <w:r>
        <w:t xml:space="preserve"> or </w:t>
      </w:r>
      <w:r w:rsidRPr="00FD1CCB">
        <w:t>with warm</w:t>
      </w:r>
      <w:r>
        <w:t xml:space="preserve"> or </w:t>
      </w:r>
      <w:r w:rsidRPr="00FD1CCB">
        <w:t>warm</w:t>
      </w:r>
    </w:p>
    <w:p w14:paraId="4367D3B9" w14:textId="77777777" w:rsidR="00DC3E59" w:rsidRDefault="00DC3E59" w:rsidP="00DC3E59">
      <w:pPr>
        <w:pStyle w:val="ListParagraph"/>
        <w:numPr>
          <w:ilvl w:val="0"/>
          <w:numId w:val="6"/>
        </w:numPr>
        <w:jc w:val="both"/>
      </w:pPr>
      <w:r w:rsidRPr="00015FCD">
        <w:t>hi it</w:t>
      </w:r>
      <w:r>
        <w:t xml:space="preserve"> or </w:t>
      </w:r>
      <w:r w:rsidRPr="00015FCD">
        <w:t>hi team</w:t>
      </w:r>
      <w:r>
        <w:t xml:space="preserve"> or </w:t>
      </w:r>
      <w:r w:rsidRPr="00015FCD">
        <w:t>hi it experts</w:t>
      </w:r>
      <w:r>
        <w:t xml:space="preserve"> or </w:t>
      </w:r>
      <w:r w:rsidRPr="00015FCD">
        <w:t>hi</w:t>
      </w:r>
    </w:p>
    <w:p w14:paraId="0132346E" w14:textId="77777777" w:rsidR="00DC3E59" w:rsidRPr="002E532A" w:rsidRDefault="00DC3E59" w:rsidP="00DC3E59">
      <w:pPr>
        <w:pStyle w:val="ListParagraph"/>
        <w:numPr>
          <w:ilvl w:val="0"/>
          <w:numId w:val="6"/>
        </w:numPr>
        <w:jc w:val="both"/>
      </w:pPr>
      <w:r w:rsidRPr="00015FCD">
        <w:t>thanking you</w:t>
      </w:r>
      <w:r>
        <w:t xml:space="preserve"> or </w:t>
      </w:r>
      <w:r w:rsidRPr="00015FCD">
        <w:t>thanking u</w:t>
      </w:r>
      <w:r>
        <w:t xml:space="preserve"> or </w:t>
      </w:r>
      <w:r w:rsidRPr="00015FCD">
        <w:t>thank u</w:t>
      </w:r>
      <w:r>
        <w:t xml:space="preserve"> or </w:t>
      </w:r>
      <w:r w:rsidRPr="00015FCD">
        <w:t>thank you</w:t>
      </w:r>
      <w:r>
        <w:t xml:space="preserve"> or </w:t>
      </w:r>
      <w:r w:rsidRPr="00015FCD">
        <w:t>thanks</w:t>
      </w:r>
    </w:p>
    <w:p w14:paraId="7E1219BA" w14:textId="77777777" w:rsidR="00DC3E59" w:rsidRDefault="00DC3E59" w:rsidP="00DC3E59">
      <w:pPr>
        <w:jc w:val="both"/>
      </w:pPr>
    </w:p>
    <w:p w14:paraId="1771F680" w14:textId="77777777" w:rsidR="00DC3E59" w:rsidRDefault="00DC3E59" w:rsidP="00DC3E59">
      <w:pPr>
        <w:jc w:val="both"/>
      </w:pPr>
      <w:r>
        <w:t>Such patterns are removed using regex</w:t>
      </w:r>
    </w:p>
    <w:p w14:paraId="0A0A4A2B" w14:textId="77777777" w:rsidR="00DC3E59" w:rsidRDefault="00DC3E59" w:rsidP="00DC3E59">
      <w:pPr>
        <w:jc w:val="both"/>
      </w:pPr>
      <w:r>
        <w:rPr>
          <w:noProof/>
        </w:rPr>
        <w:drawing>
          <wp:inline distT="0" distB="0" distL="0" distR="0" wp14:anchorId="52BCEEC3" wp14:editId="35208828">
            <wp:extent cx="5761355" cy="24644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1355" cy="2464435"/>
                    </a:xfrm>
                    <a:prstGeom prst="rect">
                      <a:avLst/>
                    </a:prstGeom>
                  </pic:spPr>
                </pic:pic>
              </a:graphicData>
            </a:graphic>
          </wp:inline>
        </w:drawing>
      </w:r>
    </w:p>
    <w:p w14:paraId="47CC19E7" w14:textId="77777777" w:rsidR="00DC3E59" w:rsidRDefault="00DC3E59" w:rsidP="00DC3E59">
      <w:pPr>
        <w:pStyle w:val="Heading2"/>
        <w:jc w:val="both"/>
      </w:pPr>
      <w:bookmarkStart w:id="26" w:name="_Toc92537797"/>
      <w:r>
        <w:t>Checking for Patterns: Expanding acronyms such as “pls” and replacing phrase such as “please help to”</w:t>
      </w:r>
      <w:bookmarkEnd w:id="26"/>
    </w:p>
    <w:p w14:paraId="7C0A9B4A" w14:textId="77777777" w:rsidR="00DC3E59" w:rsidRDefault="00DC3E59" w:rsidP="00DC3E59">
      <w:pPr>
        <w:jc w:val="both"/>
      </w:pPr>
      <w:r>
        <w:t>Short form such as pls is replaced with please and then “please help to” is replaced with blanks</w:t>
      </w:r>
    </w:p>
    <w:p w14:paraId="3DF4670F" w14:textId="77777777" w:rsidR="00DC3E59" w:rsidRDefault="00DC3E59" w:rsidP="00DC3E59">
      <w:pPr>
        <w:jc w:val="both"/>
      </w:pPr>
      <w:r>
        <w:rPr>
          <w:noProof/>
        </w:rPr>
        <w:drawing>
          <wp:inline distT="0" distB="0" distL="0" distR="0" wp14:anchorId="3C142DCA" wp14:editId="6D2D6E41">
            <wp:extent cx="5761355" cy="2044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1355" cy="2044700"/>
                    </a:xfrm>
                    <a:prstGeom prst="rect">
                      <a:avLst/>
                    </a:prstGeom>
                  </pic:spPr>
                </pic:pic>
              </a:graphicData>
            </a:graphic>
          </wp:inline>
        </w:drawing>
      </w:r>
    </w:p>
    <w:p w14:paraId="642289FB" w14:textId="77777777" w:rsidR="00DC3E59" w:rsidRDefault="00DC3E59" w:rsidP="00DC3E59">
      <w:pPr>
        <w:pStyle w:val="Heading2"/>
        <w:jc w:val="both"/>
      </w:pPr>
      <w:bookmarkStart w:id="27" w:name="_Toc92537798"/>
      <w:r>
        <w:t>Expanding contractions</w:t>
      </w:r>
      <w:bookmarkEnd w:id="27"/>
    </w:p>
    <w:p w14:paraId="1C1452BA" w14:textId="77777777" w:rsidR="00DC3E59" w:rsidRDefault="00DC3E59" w:rsidP="00DC3E59">
      <w:pPr>
        <w:jc w:val="both"/>
        <w:rPr>
          <w:b/>
          <w:bCs/>
        </w:rPr>
      </w:pPr>
      <w:r>
        <w:t xml:space="preserve">Contractions such as isn’t, can’t, doesn’t can be expanded to is not, cannot &amp; does not resp.  This is done using the package </w:t>
      </w:r>
      <w:r w:rsidRPr="007315F5">
        <w:rPr>
          <w:b/>
          <w:bCs/>
        </w:rPr>
        <w:t>contractions</w:t>
      </w:r>
    </w:p>
    <w:p w14:paraId="52B67CAA" w14:textId="77777777" w:rsidR="00DC3E59" w:rsidRDefault="00DC3E59" w:rsidP="00DC3E59">
      <w:pPr>
        <w:jc w:val="both"/>
        <w:rPr>
          <w:b/>
          <w:bCs/>
        </w:rPr>
      </w:pPr>
    </w:p>
    <w:p w14:paraId="3DD97075" w14:textId="77777777" w:rsidR="00DC3E59" w:rsidRDefault="00DC3E59" w:rsidP="00DC3E59">
      <w:pPr>
        <w:jc w:val="both"/>
        <w:rPr>
          <w:b/>
          <w:bCs/>
        </w:rPr>
      </w:pPr>
      <w:r>
        <w:rPr>
          <w:noProof/>
        </w:rPr>
        <w:drawing>
          <wp:inline distT="0" distB="0" distL="0" distR="0" wp14:anchorId="02EBA595" wp14:editId="253C033F">
            <wp:extent cx="5286375" cy="885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86375" cy="885825"/>
                    </a:xfrm>
                    <a:prstGeom prst="rect">
                      <a:avLst/>
                    </a:prstGeom>
                  </pic:spPr>
                </pic:pic>
              </a:graphicData>
            </a:graphic>
          </wp:inline>
        </w:drawing>
      </w:r>
    </w:p>
    <w:p w14:paraId="59BC0528" w14:textId="77777777" w:rsidR="00DC3E59" w:rsidRDefault="00DC3E59" w:rsidP="00DC3E59">
      <w:pPr>
        <w:jc w:val="both"/>
        <w:rPr>
          <w:b/>
          <w:bCs/>
        </w:rPr>
      </w:pPr>
      <w:r w:rsidRPr="009133A9">
        <w:t>Applying</w:t>
      </w:r>
      <w:r>
        <w:t xml:space="preserve"> </w:t>
      </w:r>
      <w:proofErr w:type="spellStart"/>
      <w:r>
        <w:t>contractions.fix</w:t>
      </w:r>
      <w:proofErr w:type="spellEnd"/>
    </w:p>
    <w:p w14:paraId="1D1EA268" w14:textId="77777777" w:rsidR="00DC3E59" w:rsidRPr="008E479C" w:rsidRDefault="00DC3E59" w:rsidP="00DC3E59">
      <w:pPr>
        <w:jc w:val="both"/>
      </w:pPr>
      <w:r>
        <w:rPr>
          <w:noProof/>
        </w:rPr>
        <w:lastRenderedPageBreak/>
        <w:drawing>
          <wp:inline distT="0" distB="0" distL="0" distR="0" wp14:anchorId="0A55519F" wp14:editId="0629010E">
            <wp:extent cx="5761355" cy="452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1355" cy="452755"/>
                    </a:xfrm>
                    <a:prstGeom prst="rect">
                      <a:avLst/>
                    </a:prstGeom>
                  </pic:spPr>
                </pic:pic>
              </a:graphicData>
            </a:graphic>
          </wp:inline>
        </w:drawing>
      </w:r>
    </w:p>
    <w:p w14:paraId="3B491F36" w14:textId="77777777" w:rsidR="00DC3E59" w:rsidRDefault="00DC3E59" w:rsidP="00DC3E59">
      <w:pPr>
        <w:jc w:val="both"/>
      </w:pPr>
    </w:p>
    <w:p w14:paraId="7F3F33A1" w14:textId="77777777" w:rsidR="00DC3E59" w:rsidRDefault="00DC3E59" w:rsidP="00DC3E59">
      <w:pPr>
        <w:pStyle w:val="Heading2"/>
      </w:pPr>
      <w:bookmarkStart w:id="28" w:name="_Toc92537799"/>
      <w:r>
        <w:t>Removing Caller’s name</w:t>
      </w:r>
      <w:bookmarkEnd w:id="28"/>
    </w:p>
    <w:p w14:paraId="36AC9F99" w14:textId="77777777" w:rsidR="00DC3E59" w:rsidRDefault="00DC3E59" w:rsidP="00DC3E59">
      <w:pPr>
        <w:jc w:val="both"/>
      </w:pPr>
      <w:r>
        <w:t>The caller’s name is removed from short description and long description</w:t>
      </w:r>
    </w:p>
    <w:p w14:paraId="17739104" w14:textId="77777777" w:rsidR="00DC3E59" w:rsidRPr="00BA4FFE" w:rsidRDefault="00DC3E59" w:rsidP="00DC3E59">
      <w:r>
        <w:rPr>
          <w:noProof/>
        </w:rPr>
        <w:drawing>
          <wp:inline distT="0" distB="0" distL="0" distR="0" wp14:anchorId="6E1A23B7" wp14:editId="7BD91512">
            <wp:extent cx="5761355" cy="7575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355" cy="757555"/>
                    </a:xfrm>
                    <a:prstGeom prst="rect">
                      <a:avLst/>
                    </a:prstGeom>
                  </pic:spPr>
                </pic:pic>
              </a:graphicData>
            </a:graphic>
          </wp:inline>
        </w:drawing>
      </w:r>
    </w:p>
    <w:p w14:paraId="710EB400" w14:textId="77777777" w:rsidR="00DC3E59" w:rsidRPr="00DC3E59" w:rsidRDefault="00DC3E59" w:rsidP="00DC3E59"/>
    <w:p w14:paraId="71E979F7" w14:textId="2EC94170" w:rsidR="00D838BE" w:rsidRPr="002909E3" w:rsidRDefault="002909E3" w:rsidP="002909E3">
      <w:pPr>
        <w:pStyle w:val="Heading2"/>
        <w:rPr>
          <w:rStyle w:val="Strong"/>
        </w:rPr>
      </w:pPr>
      <w:bookmarkStart w:id="29" w:name="_Toc92537800"/>
      <w:r w:rsidRPr="002909E3">
        <w:rPr>
          <w:rStyle w:val="Strong"/>
        </w:rPr>
        <w:t>Analysis of the data</w:t>
      </w:r>
      <w:bookmarkEnd w:id="29"/>
    </w:p>
    <w:p w14:paraId="17C162BF" w14:textId="0465F97B" w:rsidR="003B7731" w:rsidRDefault="003B7731" w:rsidP="003B7731"/>
    <w:p w14:paraId="57209729" w14:textId="54C370BE" w:rsidR="00455EA7" w:rsidRDefault="00455EA7" w:rsidP="0028746E">
      <w:pPr>
        <w:pStyle w:val="Heading2"/>
      </w:pPr>
      <w:bookmarkStart w:id="30" w:name="_Toc92537801"/>
      <w:r>
        <w:t xml:space="preserve">Distribution of </w:t>
      </w:r>
      <w:r w:rsidR="0028746E">
        <w:t>tickets as per Assignment Group</w:t>
      </w:r>
      <w:bookmarkEnd w:id="30"/>
    </w:p>
    <w:p w14:paraId="68C912F8" w14:textId="08DCDB70" w:rsidR="0028746E" w:rsidRDefault="0028746E" w:rsidP="003B7731">
      <w:r>
        <w:rPr>
          <w:noProof/>
        </w:rPr>
        <w:drawing>
          <wp:inline distT="0" distB="0" distL="0" distR="0" wp14:anchorId="26BA07F3" wp14:editId="2C4908A1">
            <wp:extent cx="5761355" cy="1663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1355" cy="1663700"/>
                    </a:xfrm>
                    <a:prstGeom prst="rect">
                      <a:avLst/>
                    </a:prstGeom>
                  </pic:spPr>
                </pic:pic>
              </a:graphicData>
            </a:graphic>
          </wp:inline>
        </w:drawing>
      </w:r>
    </w:p>
    <w:p w14:paraId="1BDB0E17" w14:textId="6C672160" w:rsidR="0028746E" w:rsidRDefault="0028746E" w:rsidP="003B7731"/>
    <w:p w14:paraId="4B78543D" w14:textId="221191ED" w:rsidR="0028746E" w:rsidRDefault="0028746E" w:rsidP="003B7731">
      <w:r>
        <w:t>Group</w:t>
      </w:r>
      <w:r w:rsidR="00F85EDE">
        <w:t>_0 has 3976 tickets (</w:t>
      </w:r>
      <w:r w:rsidR="00D4660C">
        <w:t>roughly 47% of tickets).  Dataset is imbalanced</w:t>
      </w:r>
    </w:p>
    <w:p w14:paraId="6EF4519F" w14:textId="4887EE70" w:rsidR="0073511A" w:rsidRDefault="0073511A" w:rsidP="0073511A">
      <w:pPr>
        <w:pStyle w:val="ListParagraph"/>
        <w:numPr>
          <w:ilvl w:val="0"/>
          <w:numId w:val="18"/>
        </w:numPr>
      </w:pPr>
      <w:r>
        <w:t>no. of group less than 10 tickets- 25</w:t>
      </w:r>
    </w:p>
    <w:p w14:paraId="5891176A" w14:textId="33BA225D" w:rsidR="0073511A" w:rsidRDefault="0073511A" w:rsidP="0073511A">
      <w:pPr>
        <w:pStyle w:val="ListParagraph"/>
        <w:numPr>
          <w:ilvl w:val="0"/>
          <w:numId w:val="18"/>
        </w:numPr>
      </w:pPr>
      <w:r>
        <w:t>no. of groups in which records between 10 and 100 -</w:t>
      </w:r>
      <w:r w:rsidR="004C5496">
        <w:t xml:space="preserve"> </w:t>
      </w:r>
      <w:r>
        <w:t>37</w:t>
      </w:r>
    </w:p>
    <w:p w14:paraId="294FA0A2" w14:textId="6DCDEF7B" w:rsidR="003B7731" w:rsidRDefault="0073511A" w:rsidP="0073511A">
      <w:pPr>
        <w:pStyle w:val="ListParagraph"/>
        <w:numPr>
          <w:ilvl w:val="0"/>
          <w:numId w:val="18"/>
        </w:numPr>
      </w:pPr>
      <w:r>
        <w:t>no. of group greater than 100 tickets</w:t>
      </w:r>
      <w:r w:rsidR="004C5496">
        <w:t xml:space="preserve"> </w:t>
      </w:r>
      <w:r w:rsidR="00E071A1">
        <w:t>–</w:t>
      </w:r>
      <w:r w:rsidR="004C5496">
        <w:t xml:space="preserve"> </w:t>
      </w:r>
      <w:r>
        <w:t>11</w:t>
      </w:r>
    </w:p>
    <w:p w14:paraId="33C7C915" w14:textId="706B7724" w:rsidR="00E071A1" w:rsidRDefault="005F5EAF" w:rsidP="005F5EAF">
      <w:pPr>
        <w:pStyle w:val="Heading2"/>
      </w:pPr>
      <w:bookmarkStart w:id="31" w:name="_Toc92537802"/>
      <w:r>
        <w:t>Words/Characters analysis</w:t>
      </w:r>
      <w:bookmarkEnd w:id="31"/>
    </w:p>
    <w:p w14:paraId="65C68C3C" w14:textId="5169F44E" w:rsidR="00E8276E" w:rsidRPr="00E8276E" w:rsidRDefault="00B855E4" w:rsidP="00E8276E">
      <w:r>
        <w:t xml:space="preserve">Majority of tickets have </w:t>
      </w:r>
      <w:proofErr w:type="spellStart"/>
      <w:r>
        <w:t>upto</w:t>
      </w:r>
      <w:proofErr w:type="spellEnd"/>
      <w:r>
        <w:t xml:space="preserve"> 100 words in Description.  </w:t>
      </w:r>
      <w:r w:rsidR="00A315F8">
        <w:t>However, there are some tickets ranging from 200 – 1200 words</w:t>
      </w:r>
    </w:p>
    <w:p w14:paraId="32626AA6" w14:textId="04A22D76" w:rsidR="00477746" w:rsidRDefault="00477746" w:rsidP="00477746"/>
    <w:p w14:paraId="5CB6C276" w14:textId="68CE312C" w:rsidR="00477746" w:rsidRDefault="00477746" w:rsidP="00477746">
      <w:r>
        <w:rPr>
          <w:noProof/>
        </w:rPr>
        <w:lastRenderedPageBreak/>
        <w:drawing>
          <wp:inline distT="0" distB="0" distL="0" distR="0" wp14:anchorId="45BDD4CD" wp14:editId="5E2395E7">
            <wp:extent cx="5026429" cy="1917065"/>
            <wp:effectExtent l="0" t="0" r="317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793" cy="1922162"/>
                    </a:xfrm>
                    <a:prstGeom prst="rect">
                      <a:avLst/>
                    </a:prstGeom>
                  </pic:spPr>
                </pic:pic>
              </a:graphicData>
            </a:graphic>
          </wp:inline>
        </w:drawing>
      </w:r>
    </w:p>
    <w:p w14:paraId="494140D9" w14:textId="676192D5" w:rsidR="00A315F8" w:rsidRDefault="00A315F8" w:rsidP="00477746"/>
    <w:p w14:paraId="254AD297" w14:textId="497C6212" w:rsidR="00A315F8" w:rsidRDefault="00265D6E" w:rsidP="00477746">
      <w:r>
        <w:t xml:space="preserve">Short Description has a much compact word distribution </w:t>
      </w:r>
    </w:p>
    <w:p w14:paraId="43CB2807" w14:textId="02C9B1C3" w:rsidR="00C614A9" w:rsidRDefault="00C614A9" w:rsidP="00477746">
      <w:r>
        <w:rPr>
          <w:noProof/>
        </w:rPr>
        <w:drawing>
          <wp:inline distT="0" distB="0" distL="0" distR="0" wp14:anchorId="03E83C81" wp14:editId="2AFC0413">
            <wp:extent cx="5248275" cy="26379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60943" cy="2644273"/>
                    </a:xfrm>
                    <a:prstGeom prst="rect">
                      <a:avLst/>
                    </a:prstGeom>
                  </pic:spPr>
                </pic:pic>
              </a:graphicData>
            </a:graphic>
          </wp:inline>
        </w:drawing>
      </w:r>
    </w:p>
    <w:p w14:paraId="0EB53473" w14:textId="58A9D281" w:rsidR="007D4FE0" w:rsidRDefault="007D4FE0" w:rsidP="00477746"/>
    <w:p w14:paraId="05FD8E96" w14:textId="178D359A" w:rsidR="007D4FE0" w:rsidRDefault="007D4FE0" w:rsidP="00477746">
      <w:r>
        <w:t>Character distribution for Short Description is also very compact</w:t>
      </w:r>
    </w:p>
    <w:p w14:paraId="1F4E1BE8" w14:textId="457D0769" w:rsidR="007D4FE0" w:rsidRDefault="007D4FE0" w:rsidP="00477746">
      <w:r>
        <w:rPr>
          <w:noProof/>
        </w:rPr>
        <w:drawing>
          <wp:inline distT="0" distB="0" distL="0" distR="0" wp14:anchorId="71183D04" wp14:editId="60E66A8F">
            <wp:extent cx="4343400" cy="2238894"/>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4162" cy="2244441"/>
                    </a:xfrm>
                    <a:prstGeom prst="rect">
                      <a:avLst/>
                    </a:prstGeom>
                  </pic:spPr>
                </pic:pic>
              </a:graphicData>
            </a:graphic>
          </wp:inline>
        </w:drawing>
      </w:r>
    </w:p>
    <w:p w14:paraId="68922FBE" w14:textId="4B3E7BBE" w:rsidR="00396025" w:rsidRDefault="00396025" w:rsidP="00477746"/>
    <w:p w14:paraId="371DFB32" w14:textId="281119A6" w:rsidR="00396025" w:rsidRDefault="00396025" w:rsidP="00477746">
      <w:r>
        <w:t xml:space="preserve">For description, in case of some tickets the character length </w:t>
      </w:r>
      <w:r w:rsidR="00035E18">
        <w:t>ranges from 1000-8000 characters</w:t>
      </w:r>
    </w:p>
    <w:p w14:paraId="3311BDE7" w14:textId="4AAF11E2" w:rsidR="00035E18" w:rsidRDefault="00035E18" w:rsidP="00477746"/>
    <w:p w14:paraId="394DEDD2" w14:textId="21DAE37B" w:rsidR="00035E18" w:rsidRDefault="00035E18" w:rsidP="00477746">
      <w:r>
        <w:rPr>
          <w:noProof/>
        </w:rPr>
        <w:lastRenderedPageBreak/>
        <w:drawing>
          <wp:inline distT="0" distB="0" distL="0" distR="0" wp14:anchorId="6555A9F1" wp14:editId="25055A26">
            <wp:extent cx="4643000" cy="217793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14060" cy="2211267"/>
                    </a:xfrm>
                    <a:prstGeom prst="rect">
                      <a:avLst/>
                    </a:prstGeom>
                  </pic:spPr>
                </pic:pic>
              </a:graphicData>
            </a:graphic>
          </wp:inline>
        </w:drawing>
      </w:r>
    </w:p>
    <w:p w14:paraId="03639197" w14:textId="1AB299F7" w:rsidR="00D25C07" w:rsidRDefault="00066411" w:rsidP="00477746">
      <w:r>
        <w:t>The presence of stop words is also signi</w:t>
      </w:r>
      <w:r w:rsidR="00D878D5">
        <w:t>ficant in Description</w:t>
      </w:r>
    </w:p>
    <w:p w14:paraId="3EBAD04A" w14:textId="1FD572B7" w:rsidR="00D25C07" w:rsidRDefault="00D25C07" w:rsidP="00477746">
      <w:r>
        <w:rPr>
          <w:noProof/>
        </w:rPr>
        <w:drawing>
          <wp:inline distT="0" distB="0" distL="0" distR="0" wp14:anchorId="5A9E8E87" wp14:editId="14946A36">
            <wp:extent cx="4632475" cy="4023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93856" cy="4076670"/>
                    </a:xfrm>
                    <a:prstGeom prst="rect">
                      <a:avLst/>
                    </a:prstGeom>
                  </pic:spPr>
                </pic:pic>
              </a:graphicData>
            </a:graphic>
          </wp:inline>
        </w:drawing>
      </w:r>
    </w:p>
    <w:p w14:paraId="16E19514" w14:textId="61344601" w:rsidR="00D878D5" w:rsidRPr="00477746" w:rsidRDefault="00D878D5" w:rsidP="00477746"/>
    <w:p w14:paraId="04E830CA" w14:textId="5AA46556" w:rsidR="00D838BE" w:rsidRDefault="00D838BE" w:rsidP="00567C16">
      <w:pPr>
        <w:jc w:val="both"/>
      </w:pPr>
    </w:p>
    <w:p w14:paraId="6FD077AB" w14:textId="496E6F80" w:rsidR="00D838BE" w:rsidRDefault="0063085D" w:rsidP="00567C16">
      <w:pPr>
        <w:pStyle w:val="Heading2"/>
        <w:jc w:val="both"/>
      </w:pPr>
      <w:bookmarkStart w:id="32" w:name="_Toc92537803"/>
      <w:r>
        <w:lastRenderedPageBreak/>
        <w:t>Word Cloud of Description (whole data set)</w:t>
      </w:r>
      <w:r w:rsidR="004A4249">
        <w:t xml:space="preserve"> for max 5000 words</w:t>
      </w:r>
      <w:bookmarkEnd w:id="32"/>
    </w:p>
    <w:p w14:paraId="5955DF02" w14:textId="63C13E74" w:rsidR="0063085D" w:rsidRDefault="00673492" w:rsidP="00567C16">
      <w:pPr>
        <w:jc w:val="both"/>
      </w:pPr>
      <w:r>
        <w:rPr>
          <w:noProof/>
        </w:rPr>
        <w:drawing>
          <wp:inline distT="0" distB="0" distL="0" distR="0" wp14:anchorId="233D9C26" wp14:editId="6A7348EB">
            <wp:extent cx="5761355" cy="29444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355" cy="2944495"/>
                    </a:xfrm>
                    <a:prstGeom prst="rect">
                      <a:avLst/>
                    </a:prstGeom>
                  </pic:spPr>
                </pic:pic>
              </a:graphicData>
            </a:graphic>
          </wp:inline>
        </w:drawing>
      </w:r>
    </w:p>
    <w:p w14:paraId="70D3A19C" w14:textId="224A6222" w:rsidR="00673492" w:rsidRDefault="00673492" w:rsidP="00567C16">
      <w:pPr>
        <w:pStyle w:val="Heading2"/>
        <w:jc w:val="both"/>
      </w:pPr>
      <w:bookmarkStart w:id="33" w:name="_Toc92537804"/>
      <w:r>
        <w:t>Word Cloud of Short Description (whole data set)</w:t>
      </w:r>
      <w:r w:rsidR="004A4249">
        <w:t xml:space="preserve"> for max 5000 words</w:t>
      </w:r>
      <w:bookmarkEnd w:id="33"/>
    </w:p>
    <w:p w14:paraId="36ECF673" w14:textId="455E941C" w:rsidR="00673492" w:rsidRDefault="004A4249" w:rsidP="00567C16">
      <w:pPr>
        <w:jc w:val="both"/>
      </w:pPr>
      <w:r>
        <w:rPr>
          <w:noProof/>
        </w:rPr>
        <w:drawing>
          <wp:inline distT="0" distB="0" distL="0" distR="0" wp14:anchorId="11D1ADA8" wp14:editId="37628691">
            <wp:extent cx="5761355" cy="29883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1355" cy="2988310"/>
                    </a:xfrm>
                    <a:prstGeom prst="rect">
                      <a:avLst/>
                    </a:prstGeom>
                  </pic:spPr>
                </pic:pic>
              </a:graphicData>
            </a:graphic>
          </wp:inline>
        </w:drawing>
      </w:r>
    </w:p>
    <w:p w14:paraId="5864C79E" w14:textId="2D4AE33F" w:rsidR="00F173D7" w:rsidRDefault="00F173D7" w:rsidP="00567C16">
      <w:pPr>
        <w:jc w:val="both"/>
      </w:pPr>
    </w:p>
    <w:p w14:paraId="0785D53D" w14:textId="0AA2B61D" w:rsidR="00673492" w:rsidRDefault="00F173D7" w:rsidP="00A007FD">
      <w:pPr>
        <w:pStyle w:val="Heading2"/>
      </w:pPr>
      <w:bookmarkStart w:id="34" w:name="_Toc92537805"/>
      <w:r>
        <w:t xml:space="preserve">Analyzing </w:t>
      </w:r>
      <w:proofErr w:type="spellStart"/>
      <w:r>
        <w:t>Ngram</w:t>
      </w:r>
      <w:proofErr w:type="spellEnd"/>
      <w:r>
        <w:t>:</w:t>
      </w:r>
      <w:bookmarkEnd w:id="34"/>
    </w:p>
    <w:p w14:paraId="3A08D4F8" w14:textId="6D9EC6DD" w:rsidR="00A007FD" w:rsidRPr="00D838BE" w:rsidRDefault="00A007FD" w:rsidP="00567C16">
      <w:pPr>
        <w:jc w:val="both"/>
      </w:pPr>
      <w:r w:rsidRPr="00A007FD">
        <w:rPr>
          <w:noProof/>
        </w:rPr>
        <w:drawing>
          <wp:inline distT="0" distB="0" distL="0" distR="0" wp14:anchorId="7F3FF794" wp14:editId="36D1C4AF">
            <wp:extent cx="5682079" cy="1689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7660" cy="1693732"/>
                    </a:xfrm>
                    <a:prstGeom prst="rect">
                      <a:avLst/>
                    </a:prstGeom>
                  </pic:spPr>
                </pic:pic>
              </a:graphicData>
            </a:graphic>
          </wp:inline>
        </w:drawing>
      </w:r>
    </w:p>
    <w:p w14:paraId="01426ED2" w14:textId="77777777" w:rsidR="00A007FD" w:rsidRPr="00A007FD" w:rsidRDefault="00A007FD" w:rsidP="00A007FD">
      <w:pPr>
        <w:shd w:val="clear" w:color="auto" w:fill="1E1E1E"/>
        <w:spacing w:line="285" w:lineRule="atLeast"/>
        <w:rPr>
          <w:rFonts w:ascii="Courier New" w:hAnsi="Courier New" w:cs="Courier New"/>
          <w:color w:val="D4D4D4"/>
          <w:sz w:val="21"/>
          <w:szCs w:val="21"/>
          <w:lang w:eastAsia="en-US"/>
        </w:rPr>
      </w:pPr>
      <w:r w:rsidRPr="00A007FD">
        <w:rPr>
          <w:rFonts w:ascii="Courier New" w:hAnsi="Courier New" w:cs="Courier New"/>
          <w:color w:val="6AA94F"/>
          <w:sz w:val="21"/>
          <w:szCs w:val="21"/>
          <w:lang w:eastAsia="en-US"/>
        </w:rPr>
        <w:lastRenderedPageBreak/>
        <w:t># There is pattern of text "at: /</w:t>
      </w:r>
      <w:proofErr w:type="gramStart"/>
      <w:r w:rsidRPr="00A007FD">
        <w:rPr>
          <w:rFonts w:ascii="Courier New" w:hAnsi="Courier New" w:cs="Courier New"/>
          <w:color w:val="6AA94F"/>
          <w:sz w:val="21"/>
          <w:szCs w:val="21"/>
          <w:lang w:eastAsia="en-US"/>
        </w:rPr>
        <w:t>/ ::"</w:t>
      </w:r>
      <w:proofErr w:type="gramEnd"/>
      <w:r w:rsidRPr="00A007FD">
        <w:rPr>
          <w:rFonts w:ascii="Courier New" w:hAnsi="Courier New" w:cs="Courier New"/>
          <w:color w:val="6AA94F"/>
          <w:sz w:val="21"/>
          <w:szCs w:val="21"/>
          <w:lang w:eastAsia="en-US"/>
        </w:rPr>
        <w:t>, these pattern suggest Time.</w:t>
      </w:r>
    </w:p>
    <w:p w14:paraId="6CA2207D" w14:textId="77777777" w:rsidR="00A007FD" w:rsidRPr="00A007FD" w:rsidRDefault="00A007FD" w:rsidP="00A007FD">
      <w:pPr>
        <w:shd w:val="clear" w:color="auto" w:fill="1E1E1E"/>
        <w:spacing w:line="285" w:lineRule="atLeast"/>
        <w:rPr>
          <w:rFonts w:ascii="Courier New" w:hAnsi="Courier New" w:cs="Courier New"/>
          <w:color w:val="D4D4D4"/>
          <w:sz w:val="21"/>
          <w:szCs w:val="21"/>
          <w:lang w:eastAsia="en-US"/>
        </w:rPr>
      </w:pPr>
      <w:r w:rsidRPr="00A007FD">
        <w:rPr>
          <w:rFonts w:ascii="Courier New" w:hAnsi="Courier New" w:cs="Courier New"/>
          <w:color w:val="6AA94F"/>
          <w:sz w:val="21"/>
          <w:szCs w:val="21"/>
          <w:lang w:eastAsia="en-US"/>
        </w:rPr>
        <w:t># We can replace </w:t>
      </w:r>
      <w:proofErr w:type="gramStart"/>
      <w:r w:rsidRPr="00A007FD">
        <w:rPr>
          <w:rFonts w:ascii="Courier New" w:hAnsi="Courier New" w:cs="Courier New"/>
          <w:color w:val="6AA94F"/>
          <w:sz w:val="21"/>
          <w:szCs w:val="21"/>
          <w:lang w:eastAsia="en-US"/>
        </w:rPr>
        <w:t>these pattern</w:t>
      </w:r>
      <w:proofErr w:type="gramEnd"/>
      <w:r w:rsidRPr="00A007FD">
        <w:rPr>
          <w:rFonts w:ascii="Courier New" w:hAnsi="Courier New" w:cs="Courier New"/>
          <w:color w:val="6AA94F"/>
          <w:sz w:val="21"/>
          <w:szCs w:val="21"/>
          <w:lang w:eastAsia="en-US"/>
        </w:rPr>
        <w:t> with "at Time" string.</w:t>
      </w:r>
    </w:p>
    <w:p w14:paraId="4748E693" w14:textId="039F93E9" w:rsidR="00B81FE9" w:rsidRPr="00B81FE9" w:rsidRDefault="00B81FE9" w:rsidP="00567C16">
      <w:pPr>
        <w:jc w:val="both"/>
      </w:pPr>
    </w:p>
    <w:p w14:paraId="0670A4EB" w14:textId="53328623" w:rsidR="00F8333F" w:rsidRDefault="00A007FD" w:rsidP="00A007FD">
      <w:pPr>
        <w:pStyle w:val="Heading2"/>
        <w:rPr>
          <w:lang w:eastAsia="en-US"/>
        </w:rPr>
      </w:pPr>
      <w:bookmarkStart w:id="35" w:name="_Toc92537806"/>
      <w:r>
        <w:t xml:space="preserve">Replacing </w:t>
      </w:r>
      <w:r w:rsidRPr="00A007FD">
        <w:rPr>
          <w:lang w:eastAsia="en-US"/>
        </w:rPr>
        <w:t>"at: /</w:t>
      </w:r>
      <w:proofErr w:type="gramStart"/>
      <w:r w:rsidRPr="00A007FD">
        <w:rPr>
          <w:lang w:eastAsia="en-US"/>
        </w:rPr>
        <w:t>/ ::"</w:t>
      </w:r>
      <w:proofErr w:type="gramEnd"/>
      <w:r>
        <w:rPr>
          <w:lang w:eastAsia="en-US"/>
        </w:rPr>
        <w:t xml:space="preserve"> pattern with “Time”</w:t>
      </w:r>
      <w:bookmarkEnd w:id="35"/>
    </w:p>
    <w:p w14:paraId="5450D6F6" w14:textId="3C538AF0" w:rsidR="00A007FD" w:rsidRDefault="00A007FD" w:rsidP="00A007FD">
      <w:pPr>
        <w:rPr>
          <w:lang w:eastAsia="en-US"/>
        </w:rPr>
      </w:pPr>
    </w:p>
    <w:p w14:paraId="6C05DE6B" w14:textId="27933F8D" w:rsidR="00A007FD" w:rsidRDefault="00A007FD" w:rsidP="00A007FD">
      <w:pPr>
        <w:rPr>
          <w:lang w:eastAsia="en-US"/>
        </w:rPr>
      </w:pPr>
      <w:r w:rsidRPr="00A007FD">
        <w:rPr>
          <w:noProof/>
          <w:lang w:eastAsia="en-US"/>
        </w:rPr>
        <w:drawing>
          <wp:inline distT="0" distB="0" distL="0" distR="0" wp14:anchorId="1D6C3706" wp14:editId="7BB31BA7">
            <wp:extent cx="5761355" cy="12687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355" cy="1268730"/>
                    </a:xfrm>
                    <a:prstGeom prst="rect">
                      <a:avLst/>
                    </a:prstGeom>
                  </pic:spPr>
                </pic:pic>
              </a:graphicData>
            </a:graphic>
          </wp:inline>
        </w:drawing>
      </w:r>
    </w:p>
    <w:p w14:paraId="56F9D226" w14:textId="4C9F08AB" w:rsidR="00DD0B32" w:rsidRDefault="00DD0B32" w:rsidP="00DD0B32">
      <w:pPr>
        <w:pStyle w:val="Heading2"/>
        <w:rPr>
          <w:lang w:eastAsia="en-US"/>
        </w:rPr>
      </w:pPr>
      <w:bookmarkStart w:id="36" w:name="_Toc92537807"/>
      <w:r>
        <w:rPr>
          <w:lang w:eastAsia="en-US"/>
        </w:rPr>
        <w:t>Feature Engineering</w:t>
      </w:r>
      <w:bookmarkEnd w:id="36"/>
    </w:p>
    <w:p w14:paraId="0C1C65B6" w14:textId="4897DBF5" w:rsidR="00DD0B32" w:rsidRDefault="00DD0B32" w:rsidP="00DD0B32">
      <w:pPr>
        <w:rPr>
          <w:lang w:eastAsia="en-US"/>
        </w:rPr>
      </w:pPr>
      <w:r>
        <w:rPr>
          <w:lang w:eastAsia="en-US"/>
        </w:rPr>
        <w:t>Checking if any assignment group is related with any other assignment group</w:t>
      </w:r>
    </w:p>
    <w:p w14:paraId="3ABAC38E" w14:textId="49B75E9C" w:rsidR="00DD0B32" w:rsidRDefault="00DD0B32" w:rsidP="00DD0B32">
      <w:pPr>
        <w:rPr>
          <w:lang w:eastAsia="en-US"/>
        </w:rPr>
      </w:pPr>
      <w:r>
        <w:rPr>
          <w:lang w:eastAsia="en-US"/>
        </w:rPr>
        <w:t>Finding correlated unigram and bigram between assignment group using Chi2 and TFIDF vectorization:</w:t>
      </w:r>
    </w:p>
    <w:p w14:paraId="7AF08DC3" w14:textId="0FB075BD" w:rsidR="00DD0B32" w:rsidRDefault="00DD0B32" w:rsidP="00DD0B32">
      <w:pPr>
        <w:rPr>
          <w:lang w:eastAsia="en-US"/>
        </w:rPr>
      </w:pPr>
      <w:r>
        <w:rPr>
          <w:lang w:eastAsia="en-US"/>
        </w:rPr>
        <w:t xml:space="preserve">For </w:t>
      </w:r>
      <w:r w:rsidR="0005604C">
        <w:rPr>
          <w:lang w:eastAsia="en-US"/>
        </w:rPr>
        <w:t>GRP_0 below are most correlation unigram and bigram</w:t>
      </w:r>
    </w:p>
    <w:p w14:paraId="4D26C448" w14:textId="79A95EAD" w:rsidR="0005604C" w:rsidRDefault="0005604C" w:rsidP="00DD0B32">
      <w:pPr>
        <w:rPr>
          <w:lang w:eastAsia="en-US"/>
        </w:rPr>
      </w:pPr>
      <w:r w:rsidRPr="0005604C">
        <w:rPr>
          <w:noProof/>
          <w:lang w:eastAsia="en-US"/>
        </w:rPr>
        <w:drawing>
          <wp:inline distT="0" distB="0" distL="0" distR="0" wp14:anchorId="5E1B7148" wp14:editId="0033B8D3">
            <wp:extent cx="5761355" cy="12541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355" cy="1254125"/>
                    </a:xfrm>
                    <a:prstGeom prst="rect">
                      <a:avLst/>
                    </a:prstGeom>
                  </pic:spPr>
                </pic:pic>
              </a:graphicData>
            </a:graphic>
          </wp:inline>
        </w:drawing>
      </w:r>
    </w:p>
    <w:p w14:paraId="71A21D80" w14:textId="1B8E12ED" w:rsidR="0005604C" w:rsidRPr="00DD0B32" w:rsidRDefault="0005604C" w:rsidP="00DD0B32">
      <w:pPr>
        <w:rPr>
          <w:lang w:eastAsia="en-US"/>
        </w:rPr>
      </w:pPr>
      <w:r>
        <w:rPr>
          <w:lang w:eastAsia="en-US"/>
        </w:rPr>
        <w:t xml:space="preserve">For GRP_64, below are most correlated unigram and bigram, these are </w:t>
      </w:r>
      <w:proofErr w:type="gramStart"/>
      <w:r>
        <w:rPr>
          <w:lang w:eastAsia="en-US"/>
        </w:rPr>
        <w:t>similar to</w:t>
      </w:r>
      <w:proofErr w:type="gramEnd"/>
      <w:r>
        <w:rPr>
          <w:lang w:eastAsia="en-US"/>
        </w:rPr>
        <w:t xml:space="preserve"> GRP_0. These two group can be </w:t>
      </w:r>
      <w:proofErr w:type="gramStart"/>
      <w:r>
        <w:rPr>
          <w:lang w:eastAsia="en-US"/>
        </w:rPr>
        <w:t>merged together</w:t>
      </w:r>
      <w:proofErr w:type="gramEnd"/>
      <w:r>
        <w:rPr>
          <w:lang w:eastAsia="en-US"/>
        </w:rPr>
        <w:t>.</w:t>
      </w:r>
    </w:p>
    <w:p w14:paraId="5DDEF4C6" w14:textId="7FA19691" w:rsidR="00DD4BA9" w:rsidRDefault="00DD4BA9" w:rsidP="00567C16">
      <w:pPr>
        <w:jc w:val="both"/>
      </w:pPr>
    </w:p>
    <w:p w14:paraId="751A40BE" w14:textId="3478DECC" w:rsidR="0005604C" w:rsidRDefault="0005604C" w:rsidP="00567C16">
      <w:pPr>
        <w:jc w:val="both"/>
      </w:pPr>
      <w:r w:rsidRPr="0005604C">
        <w:rPr>
          <w:noProof/>
        </w:rPr>
        <w:drawing>
          <wp:inline distT="0" distB="0" distL="0" distR="0" wp14:anchorId="11669991" wp14:editId="2D002572">
            <wp:extent cx="5761355" cy="11912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355" cy="1191260"/>
                    </a:xfrm>
                    <a:prstGeom prst="rect">
                      <a:avLst/>
                    </a:prstGeom>
                  </pic:spPr>
                </pic:pic>
              </a:graphicData>
            </a:graphic>
          </wp:inline>
        </w:drawing>
      </w:r>
    </w:p>
    <w:p w14:paraId="1C0803A4" w14:textId="59EF2C84" w:rsidR="0005604C" w:rsidRDefault="0005604C" w:rsidP="00567C16">
      <w:pPr>
        <w:jc w:val="both"/>
      </w:pPr>
      <w:r>
        <w:t xml:space="preserve">After applying above analysis (on both description and short description) on whole dataset we found these assignment groups can be </w:t>
      </w:r>
      <w:proofErr w:type="gramStart"/>
      <w:r>
        <w:t>merged together</w:t>
      </w:r>
      <w:proofErr w:type="gramEnd"/>
      <w:r>
        <w:t>.</w:t>
      </w:r>
    </w:p>
    <w:p w14:paraId="301571CB" w14:textId="2A63EFD8" w:rsidR="0005604C" w:rsidRDefault="0005604C" w:rsidP="0005604C">
      <w:pPr>
        <w:pStyle w:val="ListParagraph"/>
        <w:numPr>
          <w:ilvl w:val="0"/>
          <w:numId w:val="19"/>
        </w:numPr>
        <w:jc w:val="both"/>
      </w:pPr>
      <w:r w:rsidRPr="0005604C">
        <w:t>GRP_0,GRP_35,GRP_54,GRP_58,GRP_61,GRP_64,GRP_67,GRP_70,GRP_71,GRP_17,GRP_32,GRP_38,GRP_46,GRP_49,GRP_51,GRP_52,GRP_53,GRP_54,GRP_55,GRP_58,GRP_63,GRP_66</w:t>
      </w:r>
    </w:p>
    <w:p w14:paraId="56F4EAB7" w14:textId="6C015DAE" w:rsidR="0005604C" w:rsidRDefault="0005604C" w:rsidP="0005604C">
      <w:pPr>
        <w:pStyle w:val="ListParagraph"/>
        <w:numPr>
          <w:ilvl w:val="0"/>
          <w:numId w:val="19"/>
        </w:numPr>
        <w:jc w:val="both"/>
      </w:pPr>
      <w:r w:rsidRPr="0005604C">
        <w:t>GRP_1,GRP_12,GRP_47,GRP_39</w:t>
      </w:r>
    </w:p>
    <w:p w14:paraId="45F65F64" w14:textId="310DB03A" w:rsidR="0005604C" w:rsidRDefault="0005604C" w:rsidP="0005604C">
      <w:pPr>
        <w:pStyle w:val="ListParagraph"/>
        <w:numPr>
          <w:ilvl w:val="0"/>
          <w:numId w:val="19"/>
        </w:numPr>
        <w:jc w:val="both"/>
      </w:pPr>
      <w:r w:rsidRPr="0005604C">
        <w:t>GRP_13,GRP_29</w:t>
      </w:r>
    </w:p>
    <w:p w14:paraId="0B73C0D8" w14:textId="31DB1A95" w:rsidR="0005604C" w:rsidRDefault="0005604C" w:rsidP="0005604C">
      <w:pPr>
        <w:pStyle w:val="ListParagraph"/>
        <w:numPr>
          <w:ilvl w:val="0"/>
          <w:numId w:val="19"/>
        </w:numPr>
        <w:jc w:val="both"/>
      </w:pPr>
      <w:r>
        <w:t>GRP_10,GRP_68</w:t>
      </w:r>
    </w:p>
    <w:p w14:paraId="00FBD33B" w14:textId="77777777" w:rsidR="00F20B0A" w:rsidRDefault="00F20B0A" w:rsidP="00F20B0A">
      <w:pPr>
        <w:pStyle w:val="Heading2"/>
      </w:pPr>
      <w:bookmarkStart w:id="37" w:name="_Toc92537808"/>
      <w:r>
        <w:lastRenderedPageBreak/>
        <w:t>Some stats on words and characters</w:t>
      </w:r>
      <w:bookmarkEnd w:id="37"/>
    </w:p>
    <w:p w14:paraId="57E3308F" w14:textId="77777777" w:rsidR="00F20B0A" w:rsidRPr="00D25D33" w:rsidRDefault="00F20B0A" w:rsidP="00F20B0A"/>
    <w:p w14:paraId="41CACBA5" w14:textId="77777777" w:rsidR="00F20B0A" w:rsidRDefault="00F20B0A" w:rsidP="00F20B0A">
      <w:r>
        <w:rPr>
          <w:noProof/>
        </w:rPr>
        <w:drawing>
          <wp:inline distT="0" distB="0" distL="0" distR="0" wp14:anchorId="495D0446" wp14:editId="3CA0FC88">
            <wp:extent cx="5761064" cy="18675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1498" cy="1877459"/>
                    </a:xfrm>
                    <a:prstGeom prst="rect">
                      <a:avLst/>
                    </a:prstGeom>
                  </pic:spPr>
                </pic:pic>
              </a:graphicData>
            </a:graphic>
          </wp:inline>
        </w:drawing>
      </w:r>
    </w:p>
    <w:p w14:paraId="1BF35B40" w14:textId="77777777" w:rsidR="00F20B0A" w:rsidRDefault="00F20B0A" w:rsidP="00F20B0A"/>
    <w:p w14:paraId="620065B6" w14:textId="77777777" w:rsidR="00F20B0A" w:rsidRDefault="00F20B0A" w:rsidP="00F20B0A">
      <w:r>
        <w:t>50% of short description have 5 or less words.  75% of short description have 8 or less words</w:t>
      </w:r>
    </w:p>
    <w:p w14:paraId="444AF18D" w14:textId="77777777" w:rsidR="00F20B0A" w:rsidRDefault="00F20B0A" w:rsidP="00F20B0A">
      <w:r>
        <w:rPr>
          <w:noProof/>
        </w:rPr>
        <w:drawing>
          <wp:inline distT="0" distB="0" distL="0" distR="0" wp14:anchorId="2A3E95D6" wp14:editId="3E0700F8">
            <wp:extent cx="5761355" cy="29171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355" cy="2917190"/>
                    </a:xfrm>
                    <a:prstGeom prst="rect">
                      <a:avLst/>
                    </a:prstGeom>
                  </pic:spPr>
                </pic:pic>
              </a:graphicData>
            </a:graphic>
          </wp:inline>
        </w:drawing>
      </w:r>
    </w:p>
    <w:p w14:paraId="0A21806C" w14:textId="77777777" w:rsidR="00F20B0A" w:rsidRDefault="00F20B0A" w:rsidP="00F20B0A"/>
    <w:p w14:paraId="42486CAD" w14:textId="77777777" w:rsidR="00F20B0A" w:rsidRDefault="00F20B0A" w:rsidP="00F20B0A">
      <w:r>
        <w:t>Long description indeed has lot more text as compared to short description as the mean number of words in long description is 23</w:t>
      </w:r>
    </w:p>
    <w:p w14:paraId="6F7E0096" w14:textId="072398FB" w:rsidR="00F20B0A" w:rsidRDefault="00F20B0A" w:rsidP="00F20B0A"/>
    <w:p w14:paraId="7BB07E04" w14:textId="502BDF6B" w:rsidR="00366320" w:rsidRDefault="00366320" w:rsidP="00366320">
      <w:pPr>
        <w:pStyle w:val="Heading2"/>
      </w:pPr>
      <w:bookmarkStart w:id="38" w:name="_Toc92537809"/>
      <w:r>
        <w:t>Outputs from the Data-Preprocessing and EDA</w:t>
      </w:r>
      <w:bookmarkEnd w:id="38"/>
    </w:p>
    <w:p w14:paraId="4FE96F3B" w14:textId="2CFD4150" w:rsidR="00F20B0A" w:rsidRDefault="00F20B0A" w:rsidP="00F20B0A">
      <w:r>
        <w:t>This is important factor in selecting a model.</w:t>
      </w:r>
      <w:r w:rsidR="00E260E9">
        <w:t xml:space="preserve">  We also observed that in tickets the short description gives an essence of </w:t>
      </w:r>
      <w:r w:rsidR="00894709">
        <w:t>what is happening.  The long description contains lots of noise around the situation.  As we need to assign the tickets to a group, we are considering short description</w:t>
      </w:r>
      <w:r w:rsidR="00AB556B">
        <w:t xml:space="preserve"> for further analysis &amp; model building.</w:t>
      </w:r>
    </w:p>
    <w:p w14:paraId="784F65DE" w14:textId="1903F541" w:rsidR="00366320" w:rsidRDefault="00366320" w:rsidP="00F20B0A"/>
    <w:p w14:paraId="47E47EFA" w14:textId="214FBDAD" w:rsidR="00366320" w:rsidRDefault="00366320" w:rsidP="00F20B0A">
      <w:r>
        <w:lastRenderedPageBreak/>
        <w:t xml:space="preserve">Also </w:t>
      </w:r>
      <w:r w:rsidR="001A1927">
        <w:t xml:space="preserve">going by the length of short description we would like to explore Bi-Directional LSTM as </w:t>
      </w:r>
      <w:r w:rsidR="00F278AC">
        <w:t>the algorithm.  For baseline calculation, we would use Multinomial Naïve Bayes.</w:t>
      </w:r>
    </w:p>
    <w:p w14:paraId="0B2C66A0" w14:textId="4169B442" w:rsidR="0024254B" w:rsidRDefault="0024254B" w:rsidP="00F20B0A"/>
    <w:p w14:paraId="044B0182" w14:textId="76E3655B" w:rsidR="0024254B" w:rsidRDefault="0024254B" w:rsidP="0024254B">
      <w:pPr>
        <w:pStyle w:val="Heading2"/>
      </w:pPr>
      <w:bookmarkStart w:id="39" w:name="_Toc92537810"/>
      <w:r>
        <w:t>Handling Imbalance of dataset</w:t>
      </w:r>
      <w:bookmarkEnd w:id="39"/>
    </w:p>
    <w:p w14:paraId="0CB45B15" w14:textId="54090DA0" w:rsidR="0024254B" w:rsidRDefault="0024254B" w:rsidP="0024254B">
      <w:r>
        <w:t>RandomOverSampler is used to make the data balanced.</w:t>
      </w:r>
    </w:p>
    <w:p w14:paraId="7A5C9A26" w14:textId="4D929AA4" w:rsidR="00464A5C" w:rsidRDefault="00464A5C" w:rsidP="0024254B"/>
    <w:p w14:paraId="0C4362B8" w14:textId="66CCB09A" w:rsidR="00464A5C" w:rsidRDefault="0062198B" w:rsidP="00D85F9D">
      <w:pPr>
        <w:pStyle w:val="Heading2"/>
      </w:pPr>
      <w:bookmarkStart w:id="40" w:name="_Toc92537811"/>
      <w:r>
        <w:t>Algorithms used</w:t>
      </w:r>
      <w:bookmarkEnd w:id="40"/>
    </w:p>
    <w:p w14:paraId="55A001D3" w14:textId="7672DB7C" w:rsidR="0062198B" w:rsidRDefault="0062198B" w:rsidP="0062198B"/>
    <w:p w14:paraId="2F5B0A1A" w14:textId="1754C3D0" w:rsidR="0062198B" w:rsidRDefault="0062198B" w:rsidP="0062198B">
      <w:pPr>
        <w:pStyle w:val="ListParagraph"/>
        <w:numPr>
          <w:ilvl w:val="0"/>
          <w:numId w:val="21"/>
        </w:numPr>
      </w:pPr>
      <w:r>
        <w:t>Baseline – Multinomial Naive bayes</w:t>
      </w:r>
    </w:p>
    <w:p w14:paraId="29E8B4B1" w14:textId="3EBB24FA" w:rsidR="0062198B" w:rsidRDefault="0062198B" w:rsidP="0062198B">
      <w:pPr>
        <w:pStyle w:val="ListParagraph"/>
        <w:numPr>
          <w:ilvl w:val="0"/>
          <w:numId w:val="21"/>
        </w:numPr>
      </w:pPr>
      <w:r>
        <w:t>Bi-Directional LSTM</w:t>
      </w:r>
    </w:p>
    <w:p w14:paraId="2C866795" w14:textId="323462C8" w:rsidR="0062198B" w:rsidRDefault="0062198B" w:rsidP="0062198B">
      <w:pPr>
        <w:pStyle w:val="ListParagraph"/>
        <w:numPr>
          <w:ilvl w:val="0"/>
          <w:numId w:val="21"/>
        </w:numPr>
      </w:pPr>
      <w:r>
        <w:t>Bi-Directional LSTM with CNN</w:t>
      </w:r>
    </w:p>
    <w:p w14:paraId="1EBE6FF2" w14:textId="58193C10" w:rsidR="0062198B" w:rsidRDefault="0062198B" w:rsidP="0062198B"/>
    <w:p w14:paraId="5B220608" w14:textId="0FFB3C9C" w:rsidR="005A6E25" w:rsidRDefault="005A6E25" w:rsidP="005A6E25">
      <w:pPr>
        <w:pStyle w:val="Heading2"/>
      </w:pPr>
      <w:bookmarkStart w:id="41" w:name="_Toc92537812"/>
      <w:r>
        <w:t>UI Creation</w:t>
      </w:r>
      <w:bookmarkEnd w:id="41"/>
    </w:p>
    <w:p w14:paraId="3450EC23" w14:textId="1283A8A0" w:rsidR="005A6E25" w:rsidRDefault="005A6E25" w:rsidP="005A6E25">
      <w:r>
        <w:t>UI is created using flask.</w:t>
      </w:r>
    </w:p>
    <w:p w14:paraId="5FE8CA6E" w14:textId="00AAC2AB" w:rsidR="00202365" w:rsidRDefault="00202365" w:rsidP="005A6E25"/>
    <w:p w14:paraId="31FAD265" w14:textId="2D18B451" w:rsidR="00202365" w:rsidRDefault="00202365" w:rsidP="00202365">
      <w:pPr>
        <w:pStyle w:val="Heading1"/>
      </w:pPr>
      <w:bookmarkStart w:id="42" w:name="_Toc92537813"/>
      <w:r>
        <w:t>Model evaluation</w:t>
      </w:r>
      <w:bookmarkEnd w:id="42"/>
    </w:p>
    <w:p w14:paraId="27CA48EA" w14:textId="165C0969" w:rsidR="009C68C9" w:rsidRDefault="009C68C9" w:rsidP="009C68C9"/>
    <w:p w14:paraId="63E1B0CC" w14:textId="39F2404C" w:rsidR="009C68C9" w:rsidRDefault="009C68C9" w:rsidP="009C68C9">
      <w:r>
        <w:t>The final model selected is Bi-Directional LSTM with CNN.  Glove embedding of 50D was used to create the embedding matrix.</w:t>
      </w:r>
    </w:p>
    <w:p w14:paraId="1D997B0E" w14:textId="4483DCF8" w:rsidR="007E29E7" w:rsidRDefault="007E29E7" w:rsidP="009C68C9"/>
    <w:p w14:paraId="11C0DEB4" w14:textId="16295948" w:rsidR="007E29E7" w:rsidRDefault="007E29E7" w:rsidP="00C352D1">
      <w:pPr>
        <w:pStyle w:val="Heading2"/>
      </w:pPr>
      <w:bookmarkStart w:id="43" w:name="_Toc92537814"/>
      <w:r>
        <w:t>Process flow for the model development</w:t>
      </w:r>
      <w:bookmarkEnd w:id="43"/>
    </w:p>
    <w:p w14:paraId="00E038A8" w14:textId="34EA331D" w:rsidR="009C68C9" w:rsidRDefault="009C68C9" w:rsidP="009C68C9"/>
    <w:p w14:paraId="17B7AE37" w14:textId="7C2D9FD4" w:rsidR="009C68C9" w:rsidRPr="009C68C9" w:rsidRDefault="007E29E7" w:rsidP="009C68C9">
      <w:r>
        <w:rPr>
          <w:noProof/>
        </w:rPr>
        <w:drawing>
          <wp:inline distT="0" distB="0" distL="0" distR="0" wp14:anchorId="7D597F00" wp14:editId="009C9F0A">
            <wp:extent cx="6198870" cy="1285702"/>
            <wp:effectExtent l="19050" t="0" r="30480" b="1016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40FF5F1C" w14:textId="1FF088B8" w:rsidR="00464A5C" w:rsidRDefault="00464A5C" w:rsidP="0024254B"/>
    <w:p w14:paraId="69B9C29F" w14:textId="71B35D27" w:rsidR="00464A5C" w:rsidRDefault="00C352D1" w:rsidP="00C352D1">
      <w:pPr>
        <w:pStyle w:val="Heading2"/>
      </w:pPr>
      <w:bookmarkStart w:id="44" w:name="_Toc92537815"/>
      <w:r>
        <w:t>Tokenization and Text to Sequence</w:t>
      </w:r>
      <w:bookmarkEnd w:id="44"/>
    </w:p>
    <w:p w14:paraId="0909A51F" w14:textId="10A49C27" w:rsidR="00C352D1" w:rsidRDefault="00C352D1" w:rsidP="00C352D1">
      <w:r>
        <w:rPr>
          <w:noProof/>
        </w:rPr>
        <w:drawing>
          <wp:inline distT="0" distB="0" distL="0" distR="0" wp14:anchorId="098EADD6" wp14:editId="4B157133">
            <wp:extent cx="5761355" cy="12052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1355" cy="1205230"/>
                    </a:xfrm>
                    <a:prstGeom prst="rect">
                      <a:avLst/>
                    </a:prstGeom>
                  </pic:spPr>
                </pic:pic>
              </a:graphicData>
            </a:graphic>
          </wp:inline>
        </w:drawing>
      </w:r>
    </w:p>
    <w:p w14:paraId="160749DB" w14:textId="0D688E13" w:rsidR="00C352D1" w:rsidRDefault="00C352D1" w:rsidP="00C352D1"/>
    <w:p w14:paraId="7F1F2705" w14:textId="435C81E7" w:rsidR="00C352D1" w:rsidRDefault="00C352D1" w:rsidP="00C352D1">
      <w:pPr>
        <w:pStyle w:val="Heading2"/>
      </w:pPr>
      <w:bookmarkStart w:id="45" w:name="_Toc92537816"/>
      <w:r>
        <w:lastRenderedPageBreak/>
        <w:t>Getting max length of a sequence</w:t>
      </w:r>
      <w:bookmarkEnd w:id="45"/>
    </w:p>
    <w:p w14:paraId="4EF040E7" w14:textId="3A37A81E" w:rsidR="00C352D1" w:rsidRDefault="00C352D1" w:rsidP="00C352D1">
      <w:r>
        <w:rPr>
          <w:noProof/>
        </w:rPr>
        <w:drawing>
          <wp:inline distT="0" distB="0" distL="0" distR="0" wp14:anchorId="4AB311C7" wp14:editId="046B9AE9">
            <wp:extent cx="5761355" cy="1900843"/>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98044" cy="1912948"/>
                    </a:xfrm>
                    <a:prstGeom prst="rect">
                      <a:avLst/>
                    </a:prstGeom>
                  </pic:spPr>
                </pic:pic>
              </a:graphicData>
            </a:graphic>
          </wp:inline>
        </w:drawing>
      </w:r>
    </w:p>
    <w:p w14:paraId="043951E8" w14:textId="2607DDF1" w:rsidR="00780E3B" w:rsidRDefault="00780E3B" w:rsidP="00C352D1"/>
    <w:p w14:paraId="16DA23EB" w14:textId="77777777" w:rsidR="00780E3B" w:rsidRDefault="00780E3B" w:rsidP="00C352D1"/>
    <w:p w14:paraId="5D10DAA5" w14:textId="158B86FC" w:rsidR="00C352D1" w:rsidRDefault="00C352D1" w:rsidP="00C352D1"/>
    <w:p w14:paraId="24C6417F" w14:textId="64CB77B5" w:rsidR="00780E3B" w:rsidRDefault="00780E3B" w:rsidP="00C352D1"/>
    <w:p w14:paraId="6CBC3B09" w14:textId="77777777" w:rsidR="00780E3B" w:rsidRDefault="00780E3B" w:rsidP="00C352D1"/>
    <w:p w14:paraId="4FB6F7F9" w14:textId="4FF57B09" w:rsidR="00780E3B" w:rsidRDefault="00780E3B" w:rsidP="00780E3B">
      <w:pPr>
        <w:pStyle w:val="Heading2"/>
      </w:pPr>
      <w:bookmarkStart w:id="46" w:name="_Toc92537817"/>
      <w:r>
        <w:t>Padding the sequence</w:t>
      </w:r>
      <w:bookmarkEnd w:id="46"/>
    </w:p>
    <w:p w14:paraId="177DD586" w14:textId="13DBF403" w:rsidR="00780E3B" w:rsidRDefault="00780E3B" w:rsidP="00780E3B"/>
    <w:p w14:paraId="697DA2D0" w14:textId="39006365" w:rsidR="00780E3B" w:rsidRDefault="00780E3B" w:rsidP="00780E3B">
      <w:r>
        <w:t>The sequences are filtered to the length of 8.  As 75% of the short descriptions have length of 8 or less.  The filter and padding are applied as “POST” i.e. the initial 8 words are considered of the short description.</w:t>
      </w:r>
    </w:p>
    <w:p w14:paraId="1848433B" w14:textId="5EF1DDE0" w:rsidR="00780E3B" w:rsidRDefault="00780E3B" w:rsidP="00780E3B">
      <w:r>
        <w:rPr>
          <w:noProof/>
        </w:rPr>
        <w:drawing>
          <wp:inline distT="0" distB="0" distL="0" distR="0" wp14:anchorId="7B8FF903" wp14:editId="774B0F01">
            <wp:extent cx="5761355" cy="24930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1355" cy="2493010"/>
                    </a:xfrm>
                    <a:prstGeom prst="rect">
                      <a:avLst/>
                    </a:prstGeom>
                  </pic:spPr>
                </pic:pic>
              </a:graphicData>
            </a:graphic>
          </wp:inline>
        </w:drawing>
      </w:r>
    </w:p>
    <w:p w14:paraId="7FD9BF73" w14:textId="4530C1F3" w:rsidR="00780E3B" w:rsidRDefault="00780E3B" w:rsidP="00780E3B"/>
    <w:p w14:paraId="7A8D63F6" w14:textId="01DDE63F" w:rsidR="00780E3B" w:rsidRDefault="002C6E32" w:rsidP="00780E3B">
      <w:r>
        <w:t>Vocabulary size is also determined.</w:t>
      </w:r>
    </w:p>
    <w:p w14:paraId="38D6AD31" w14:textId="1EBF1463" w:rsidR="002C6E32" w:rsidRDefault="002C6E32" w:rsidP="00780E3B"/>
    <w:p w14:paraId="237DCD71" w14:textId="14E48F89" w:rsidR="002C6E32" w:rsidRDefault="00C75AF6" w:rsidP="00C75AF6">
      <w:pPr>
        <w:pStyle w:val="Heading2"/>
      </w:pPr>
      <w:bookmarkStart w:id="47" w:name="_Toc92537818"/>
      <w:r>
        <w:lastRenderedPageBreak/>
        <w:t>Inverting the word index to recreate a short description</w:t>
      </w:r>
      <w:bookmarkEnd w:id="47"/>
    </w:p>
    <w:p w14:paraId="26B1B8F9" w14:textId="475CF586" w:rsidR="00C75AF6" w:rsidRDefault="00C75AF6" w:rsidP="00780E3B">
      <w:r>
        <w:rPr>
          <w:noProof/>
        </w:rPr>
        <w:drawing>
          <wp:inline distT="0" distB="0" distL="0" distR="0" wp14:anchorId="7A57B3CD" wp14:editId="20AAE8C0">
            <wp:extent cx="5761355" cy="12426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1355" cy="1242695"/>
                    </a:xfrm>
                    <a:prstGeom prst="rect">
                      <a:avLst/>
                    </a:prstGeom>
                  </pic:spPr>
                </pic:pic>
              </a:graphicData>
            </a:graphic>
          </wp:inline>
        </w:drawing>
      </w:r>
    </w:p>
    <w:p w14:paraId="5443F42A" w14:textId="39305072" w:rsidR="00CE7416" w:rsidRDefault="00CE7416" w:rsidP="00780E3B"/>
    <w:p w14:paraId="0D8B083F" w14:textId="29C822C5" w:rsidR="00CE7416" w:rsidRDefault="00CE7416" w:rsidP="00780E3B"/>
    <w:p w14:paraId="7DEA96C9" w14:textId="2BA79834" w:rsidR="00CE7416" w:rsidRDefault="00CE7416" w:rsidP="00780E3B"/>
    <w:p w14:paraId="5786CE0B" w14:textId="699B5CF3" w:rsidR="00CE7416" w:rsidRDefault="00CE7416" w:rsidP="00780E3B"/>
    <w:p w14:paraId="0849D822" w14:textId="13F53B83" w:rsidR="00CE7416" w:rsidRDefault="00CE7416" w:rsidP="00780E3B"/>
    <w:p w14:paraId="41F8DC0B" w14:textId="031E6878" w:rsidR="00CE7416" w:rsidRDefault="00CE7416" w:rsidP="00780E3B"/>
    <w:p w14:paraId="409A683C" w14:textId="7E9D98D1" w:rsidR="00CE7416" w:rsidRDefault="00CE7416" w:rsidP="00780E3B"/>
    <w:p w14:paraId="7EFC84A8" w14:textId="77777777" w:rsidR="00CE7416" w:rsidRDefault="00CE7416" w:rsidP="00780E3B"/>
    <w:p w14:paraId="29497286" w14:textId="052D7DE4" w:rsidR="00CE7416" w:rsidRDefault="00CE7416" w:rsidP="00CE7416">
      <w:pPr>
        <w:pStyle w:val="Heading2"/>
      </w:pPr>
      <w:bookmarkStart w:id="48" w:name="_Toc92537819"/>
      <w:r>
        <w:t>Applying Glove embeddings</w:t>
      </w:r>
      <w:bookmarkEnd w:id="48"/>
    </w:p>
    <w:p w14:paraId="3D435936" w14:textId="5BC24E19" w:rsidR="00CE7416" w:rsidRDefault="00CE7416" w:rsidP="00CE7416"/>
    <w:p w14:paraId="483AFAFC" w14:textId="6913D71D" w:rsidR="00CE7416" w:rsidRPr="00CE7416" w:rsidRDefault="00CE7416" w:rsidP="00CE7416">
      <w:r>
        <w:t xml:space="preserve">50D glove embeddings are used.  </w:t>
      </w:r>
    </w:p>
    <w:p w14:paraId="0A2D7002" w14:textId="355E4CFA" w:rsidR="00CE7416" w:rsidRDefault="00CE7416" w:rsidP="00780E3B">
      <w:r>
        <w:rPr>
          <w:noProof/>
        </w:rPr>
        <w:drawing>
          <wp:inline distT="0" distB="0" distL="0" distR="0" wp14:anchorId="196968CC" wp14:editId="1E6AE059">
            <wp:extent cx="5761355" cy="39027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1355" cy="3902710"/>
                    </a:xfrm>
                    <a:prstGeom prst="rect">
                      <a:avLst/>
                    </a:prstGeom>
                  </pic:spPr>
                </pic:pic>
              </a:graphicData>
            </a:graphic>
          </wp:inline>
        </w:drawing>
      </w:r>
    </w:p>
    <w:p w14:paraId="7DBBD308" w14:textId="299BCD4C" w:rsidR="001F09EF" w:rsidRDefault="001F09EF" w:rsidP="00780E3B"/>
    <w:p w14:paraId="591FABF5" w14:textId="3B4BF68B" w:rsidR="001F09EF" w:rsidRDefault="00EC23C1" w:rsidP="00EC23C1">
      <w:pPr>
        <w:pStyle w:val="Heading2"/>
      </w:pPr>
      <w:bookmarkStart w:id="49" w:name="_Toc92537820"/>
      <w:r>
        <w:lastRenderedPageBreak/>
        <w:t>Label Encoding to encode the target</w:t>
      </w:r>
      <w:bookmarkEnd w:id="49"/>
      <w:r>
        <w:t xml:space="preserve"> </w:t>
      </w:r>
    </w:p>
    <w:p w14:paraId="6C3E11E1" w14:textId="1A39838D" w:rsidR="00EC23C1" w:rsidRPr="00780E3B" w:rsidRDefault="00EC23C1" w:rsidP="00780E3B">
      <w:r>
        <w:rPr>
          <w:noProof/>
        </w:rPr>
        <w:drawing>
          <wp:inline distT="0" distB="0" distL="0" distR="0" wp14:anchorId="2B7885DA" wp14:editId="24035818">
            <wp:extent cx="5761355" cy="284849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79070" cy="2857253"/>
                    </a:xfrm>
                    <a:prstGeom prst="rect">
                      <a:avLst/>
                    </a:prstGeom>
                  </pic:spPr>
                </pic:pic>
              </a:graphicData>
            </a:graphic>
          </wp:inline>
        </w:drawing>
      </w:r>
    </w:p>
    <w:p w14:paraId="1C1A9A06" w14:textId="77777777" w:rsidR="00C352D1" w:rsidRPr="00C352D1" w:rsidRDefault="00C352D1" w:rsidP="00C352D1"/>
    <w:p w14:paraId="357765F2" w14:textId="77777777" w:rsidR="000B5DD8" w:rsidRDefault="000B5DD8" w:rsidP="00F20B0A"/>
    <w:p w14:paraId="3FE6C793" w14:textId="77777777" w:rsidR="000B5DD8" w:rsidRDefault="000B5DD8" w:rsidP="00F20B0A"/>
    <w:p w14:paraId="0F35214B" w14:textId="408EC34A" w:rsidR="0024254B" w:rsidRDefault="000B5DD8" w:rsidP="000B5DD8">
      <w:pPr>
        <w:pStyle w:val="Heading2"/>
      </w:pPr>
      <w:bookmarkStart w:id="50" w:name="_Toc92537821"/>
      <w:r>
        <w:t>Train Val Test split</w:t>
      </w:r>
      <w:bookmarkEnd w:id="50"/>
    </w:p>
    <w:p w14:paraId="66FC2F3D" w14:textId="13831624" w:rsidR="000B5DD8" w:rsidRDefault="000B5DD8" w:rsidP="00F20B0A">
      <w:r>
        <w:rPr>
          <w:noProof/>
        </w:rPr>
        <w:drawing>
          <wp:inline distT="0" distB="0" distL="0" distR="0" wp14:anchorId="089E5BD6" wp14:editId="646F7037">
            <wp:extent cx="5761355" cy="10695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79910" cy="1073016"/>
                    </a:xfrm>
                    <a:prstGeom prst="rect">
                      <a:avLst/>
                    </a:prstGeom>
                  </pic:spPr>
                </pic:pic>
              </a:graphicData>
            </a:graphic>
          </wp:inline>
        </w:drawing>
      </w:r>
    </w:p>
    <w:p w14:paraId="26F51E59" w14:textId="24965901" w:rsidR="000B5DD8" w:rsidRDefault="000B5DD8" w:rsidP="00F20B0A"/>
    <w:p w14:paraId="36E14CBC" w14:textId="1F099E53" w:rsidR="000B5DD8" w:rsidRDefault="00A53A18" w:rsidP="00A53A18">
      <w:pPr>
        <w:pStyle w:val="Heading2"/>
      </w:pPr>
      <w:bookmarkStart w:id="51" w:name="_Toc92537822"/>
      <w:r>
        <w:t>Optimizer</w:t>
      </w:r>
      <w:bookmarkEnd w:id="51"/>
    </w:p>
    <w:p w14:paraId="4F0B9192" w14:textId="131457C3" w:rsidR="00A53A18" w:rsidRDefault="00A53A18" w:rsidP="00F20B0A">
      <w:r>
        <w:rPr>
          <w:noProof/>
        </w:rPr>
        <w:drawing>
          <wp:inline distT="0" distB="0" distL="0" distR="0" wp14:anchorId="636C3492" wp14:editId="734F8A00">
            <wp:extent cx="5761355" cy="376844"/>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16053" cy="380422"/>
                    </a:xfrm>
                    <a:prstGeom prst="rect">
                      <a:avLst/>
                    </a:prstGeom>
                  </pic:spPr>
                </pic:pic>
              </a:graphicData>
            </a:graphic>
          </wp:inline>
        </w:drawing>
      </w:r>
    </w:p>
    <w:p w14:paraId="0E779422" w14:textId="56546A9D" w:rsidR="00A53A18" w:rsidRDefault="00A53A18" w:rsidP="00F20B0A"/>
    <w:p w14:paraId="7F8ADBC1" w14:textId="1B46FA55" w:rsidR="00605FC8" w:rsidRDefault="00605FC8" w:rsidP="00605FC8">
      <w:pPr>
        <w:pStyle w:val="Heading2"/>
      </w:pPr>
      <w:bookmarkStart w:id="52" w:name="_Toc92537823"/>
      <w:r>
        <w:lastRenderedPageBreak/>
        <w:t>Model Summary</w:t>
      </w:r>
      <w:bookmarkEnd w:id="52"/>
    </w:p>
    <w:p w14:paraId="0CFE4C40" w14:textId="60958177" w:rsidR="00605FC8" w:rsidRDefault="00605FC8" w:rsidP="00F20B0A">
      <w:r>
        <w:rPr>
          <w:noProof/>
        </w:rPr>
        <w:drawing>
          <wp:inline distT="0" distB="0" distL="0" distR="0" wp14:anchorId="62C79202" wp14:editId="64F3306C">
            <wp:extent cx="5760077" cy="443345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9175" cy="4448155"/>
                    </a:xfrm>
                    <a:prstGeom prst="rect">
                      <a:avLst/>
                    </a:prstGeom>
                  </pic:spPr>
                </pic:pic>
              </a:graphicData>
            </a:graphic>
          </wp:inline>
        </w:drawing>
      </w:r>
    </w:p>
    <w:p w14:paraId="62949117" w14:textId="574E451D" w:rsidR="00605FC8" w:rsidRDefault="00605FC8" w:rsidP="00F20B0A"/>
    <w:p w14:paraId="70BE5C8C" w14:textId="1BCAD871" w:rsidR="00605FC8" w:rsidRDefault="00605FC8" w:rsidP="00605FC8">
      <w:pPr>
        <w:pStyle w:val="Heading2"/>
      </w:pPr>
      <w:bookmarkStart w:id="53" w:name="_Toc92537824"/>
      <w:r>
        <w:t>Model Compilation and Execution</w:t>
      </w:r>
      <w:bookmarkEnd w:id="53"/>
    </w:p>
    <w:p w14:paraId="4FDE1954" w14:textId="373B3913" w:rsidR="00605FC8" w:rsidRDefault="00605FC8" w:rsidP="00605FC8">
      <w:r>
        <w:rPr>
          <w:noProof/>
        </w:rPr>
        <w:drawing>
          <wp:inline distT="0" distB="0" distL="0" distR="0" wp14:anchorId="3FDCC11C" wp14:editId="632C5810">
            <wp:extent cx="5761355" cy="4527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355" cy="452755"/>
                    </a:xfrm>
                    <a:prstGeom prst="rect">
                      <a:avLst/>
                    </a:prstGeom>
                  </pic:spPr>
                </pic:pic>
              </a:graphicData>
            </a:graphic>
          </wp:inline>
        </w:drawing>
      </w:r>
    </w:p>
    <w:p w14:paraId="760970E1" w14:textId="162615D6" w:rsidR="00605FC8" w:rsidRDefault="00605FC8" w:rsidP="00605FC8"/>
    <w:p w14:paraId="4E206A90" w14:textId="7BF58DE8" w:rsidR="00605FC8" w:rsidRDefault="00EE5198" w:rsidP="00EE5198">
      <w:pPr>
        <w:pStyle w:val="Heading2"/>
      </w:pPr>
      <w:bookmarkStart w:id="54" w:name="_Toc92537825"/>
      <w:r>
        <w:lastRenderedPageBreak/>
        <w:t>Execution Results</w:t>
      </w:r>
      <w:bookmarkEnd w:id="54"/>
    </w:p>
    <w:p w14:paraId="16520461" w14:textId="78DCC5C7" w:rsidR="00EE5198" w:rsidRDefault="00EE5198" w:rsidP="00EE5198">
      <w:r>
        <w:rPr>
          <w:noProof/>
        </w:rPr>
        <w:drawing>
          <wp:inline distT="0" distB="0" distL="0" distR="0" wp14:anchorId="261729A1" wp14:editId="799233DE">
            <wp:extent cx="5761355" cy="36465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6708" cy="3649904"/>
                    </a:xfrm>
                    <a:prstGeom prst="rect">
                      <a:avLst/>
                    </a:prstGeom>
                  </pic:spPr>
                </pic:pic>
              </a:graphicData>
            </a:graphic>
          </wp:inline>
        </w:drawing>
      </w:r>
    </w:p>
    <w:p w14:paraId="489C667E" w14:textId="77D79957" w:rsidR="00EE5198" w:rsidRDefault="00EE5198" w:rsidP="00EE5198"/>
    <w:p w14:paraId="2522A135" w14:textId="15A625A9" w:rsidR="00EE5198" w:rsidRDefault="005D5B38" w:rsidP="00640190">
      <w:pPr>
        <w:pStyle w:val="Heading2"/>
      </w:pPr>
      <w:bookmarkStart w:id="55" w:name="_Toc92537826"/>
      <w:r>
        <w:t>Training &amp; Validation Loss and Accuracy plots</w:t>
      </w:r>
      <w:bookmarkEnd w:id="55"/>
    </w:p>
    <w:p w14:paraId="21FF783F" w14:textId="4EA0AE89" w:rsidR="005D5B38" w:rsidRDefault="005D5B38" w:rsidP="00EE5198">
      <w:r>
        <w:rPr>
          <w:noProof/>
        </w:rPr>
        <w:drawing>
          <wp:inline distT="0" distB="0" distL="0" distR="0" wp14:anchorId="3BB7F698" wp14:editId="15AFC4B1">
            <wp:extent cx="5761355" cy="2769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355" cy="2769235"/>
                    </a:xfrm>
                    <a:prstGeom prst="rect">
                      <a:avLst/>
                    </a:prstGeom>
                  </pic:spPr>
                </pic:pic>
              </a:graphicData>
            </a:graphic>
          </wp:inline>
        </w:drawing>
      </w:r>
    </w:p>
    <w:p w14:paraId="0554AEEA" w14:textId="1CC70520" w:rsidR="00640190" w:rsidRDefault="00640190" w:rsidP="00EE5198"/>
    <w:p w14:paraId="1A1C665B" w14:textId="0E417D4D" w:rsidR="00640190" w:rsidRDefault="00640190" w:rsidP="00640190">
      <w:pPr>
        <w:pStyle w:val="Heading2"/>
      </w:pPr>
      <w:bookmarkStart w:id="56" w:name="_Toc92537827"/>
      <w:r>
        <w:t>Saving Model so that it can be used in UI</w:t>
      </w:r>
      <w:bookmarkEnd w:id="56"/>
    </w:p>
    <w:p w14:paraId="0170A8B3" w14:textId="07F4FBD7" w:rsidR="00640190" w:rsidRDefault="00640190" w:rsidP="00640190">
      <w:r>
        <w:rPr>
          <w:noProof/>
        </w:rPr>
        <w:drawing>
          <wp:inline distT="0" distB="0" distL="0" distR="0" wp14:anchorId="68B3F3A0" wp14:editId="798F4272">
            <wp:extent cx="5761355" cy="67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355" cy="673100"/>
                    </a:xfrm>
                    <a:prstGeom prst="rect">
                      <a:avLst/>
                    </a:prstGeom>
                  </pic:spPr>
                </pic:pic>
              </a:graphicData>
            </a:graphic>
          </wp:inline>
        </w:drawing>
      </w:r>
    </w:p>
    <w:p w14:paraId="5C6E1449" w14:textId="4B434A59" w:rsidR="00640190" w:rsidRDefault="00640190" w:rsidP="00640190"/>
    <w:p w14:paraId="6F8808E1" w14:textId="5EEF7B39" w:rsidR="00640190" w:rsidRDefault="00CE57B9" w:rsidP="00CE57B9">
      <w:pPr>
        <w:pStyle w:val="Heading2"/>
      </w:pPr>
      <w:bookmarkStart w:id="57" w:name="_Toc92537828"/>
      <w:r>
        <w:lastRenderedPageBreak/>
        <w:t>Classification Report</w:t>
      </w:r>
      <w:bookmarkEnd w:id="57"/>
    </w:p>
    <w:p w14:paraId="245719C4" w14:textId="3C8448CC" w:rsidR="00CE57B9" w:rsidRDefault="00CE57B9" w:rsidP="00CE57B9"/>
    <w:p w14:paraId="39E996B9" w14:textId="50AE0EC4" w:rsidR="00CE57B9" w:rsidRPr="00CE57B9" w:rsidRDefault="00CE57B9" w:rsidP="00CE57B9">
      <w:r>
        <w:rPr>
          <w:noProof/>
        </w:rPr>
        <w:drawing>
          <wp:inline distT="0" distB="0" distL="0" distR="0" wp14:anchorId="407967EB" wp14:editId="7B84E399">
            <wp:extent cx="5761355" cy="10566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355" cy="1056640"/>
                    </a:xfrm>
                    <a:prstGeom prst="rect">
                      <a:avLst/>
                    </a:prstGeom>
                  </pic:spPr>
                </pic:pic>
              </a:graphicData>
            </a:graphic>
          </wp:inline>
        </w:drawing>
      </w:r>
    </w:p>
    <w:p w14:paraId="643A23E5" w14:textId="77777777" w:rsidR="00CE57B9" w:rsidRDefault="00CE57B9" w:rsidP="00CE57B9">
      <w:pPr>
        <w:rPr>
          <w:noProof/>
        </w:rPr>
      </w:pPr>
    </w:p>
    <w:p w14:paraId="39D7D2FF" w14:textId="77777777" w:rsidR="00CE57B9" w:rsidRDefault="00CE57B9" w:rsidP="00CE57B9">
      <w:pPr>
        <w:rPr>
          <w:noProof/>
        </w:rPr>
      </w:pPr>
    </w:p>
    <w:p w14:paraId="53944B7E" w14:textId="257FFB49" w:rsidR="00CE57B9" w:rsidRPr="00CE57B9" w:rsidRDefault="00CE57B9" w:rsidP="00CE57B9">
      <w:r>
        <w:rPr>
          <w:noProof/>
        </w:rPr>
        <w:drawing>
          <wp:inline distT="0" distB="0" distL="0" distR="0" wp14:anchorId="1D0207DE" wp14:editId="0E12DC9A">
            <wp:extent cx="5761355" cy="65500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5179" cy="6554373"/>
                    </a:xfrm>
                    <a:prstGeom prst="rect">
                      <a:avLst/>
                    </a:prstGeom>
                  </pic:spPr>
                </pic:pic>
              </a:graphicData>
            </a:graphic>
          </wp:inline>
        </w:drawing>
      </w:r>
    </w:p>
    <w:p w14:paraId="7C72DF7A" w14:textId="3780DAED" w:rsidR="005D5B38" w:rsidRDefault="00CE57B9" w:rsidP="00EE5198">
      <w:r>
        <w:lastRenderedPageBreak/>
        <w:t>Checking the final classifications</w:t>
      </w:r>
    </w:p>
    <w:p w14:paraId="655B806D" w14:textId="615778F5" w:rsidR="00CE57B9" w:rsidRDefault="00CE57B9" w:rsidP="00EE5198">
      <w:r>
        <w:rPr>
          <w:noProof/>
        </w:rPr>
        <w:drawing>
          <wp:inline distT="0" distB="0" distL="0" distR="0" wp14:anchorId="2B88F6B4" wp14:editId="3F8937F3">
            <wp:extent cx="5761355" cy="3084195"/>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355" cy="3084195"/>
                    </a:xfrm>
                    <a:prstGeom prst="rect">
                      <a:avLst/>
                    </a:prstGeom>
                  </pic:spPr>
                </pic:pic>
              </a:graphicData>
            </a:graphic>
          </wp:inline>
        </w:drawing>
      </w:r>
    </w:p>
    <w:p w14:paraId="73C83DBF" w14:textId="63F5B40F" w:rsidR="006C0FB6" w:rsidRDefault="006C0FB6" w:rsidP="00EE5198"/>
    <w:p w14:paraId="64097E09" w14:textId="5213F9F1" w:rsidR="006C0FB6" w:rsidRDefault="006C0FB6" w:rsidP="006C0FB6">
      <w:pPr>
        <w:pStyle w:val="Heading2"/>
      </w:pPr>
      <w:bookmarkStart w:id="58" w:name="_Toc92537829"/>
      <w:r>
        <w:t>Summary</w:t>
      </w:r>
      <w:bookmarkEnd w:id="58"/>
    </w:p>
    <w:p w14:paraId="63686E90" w14:textId="6909934D" w:rsidR="006C0FB6" w:rsidRDefault="00D13E95" w:rsidP="006C0FB6">
      <w:r>
        <w:t>The Bi-Directional LSTM model with CNN gave a</w:t>
      </w:r>
      <w:r w:rsidR="00714A0D">
        <w:t>n</w:t>
      </w:r>
      <w:r>
        <w:t xml:space="preserve"> accuracy of 98% with 97% confidence</w:t>
      </w:r>
    </w:p>
    <w:p w14:paraId="2F64DCF2" w14:textId="7BC68766" w:rsidR="00B354F2" w:rsidRDefault="00B354F2" w:rsidP="00B354F2">
      <w:pPr>
        <w:pStyle w:val="Heading2"/>
      </w:pPr>
      <w:r>
        <w:t xml:space="preserve">References </w:t>
      </w:r>
    </w:p>
    <w:p w14:paraId="0A455589" w14:textId="5E9F1D97" w:rsidR="00B354F2" w:rsidRDefault="00B354F2" w:rsidP="00B354F2">
      <w:pPr>
        <w:pStyle w:val="ListParagraph"/>
        <w:numPr>
          <w:ilvl w:val="0"/>
          <w:numId w:val="23"/>
        </w:numPr>
      </w:pPr>
      <w:hyperlink r:id="rId92" w:history="1">
        <w:r w:rsidRPr="00110BB8">
          <w:rPr>
            <w:rStyle w:val="Hyperlink"/>
          </w:rPr>
          <w:t>https://thesai.org/Downloads/Volume12No6/Paper_18-A_Deep_Learning_Approach_Combining_CNN_and_Bi_LSTM.pdf</w:t>
        </w:r>
      </w:hyperlink>
      <w:bookmarkStart w:id="59" w:name="_GoBack"/>
      <w:bookmarkEnd w:id="59"/>
    </w:p>
    <w:p w14:paraId="31C2F3DB" w14:textId="242B7383" w:rsidR="00B354F2" w:rsidRDefault="00B354F2" w:rsidP="00B354F2"/>
    <w:p w14:paraId="31FB2A4E" w14:textId="1DE08458" w:rsidR="00B354F2" w:rsidRDefault="00B354F2" w:rsidP="00B354F2">
      <w:pPr>
        <w:pStyle w:val="ListParagraph"/>
        <w:numPr>
          <w:ilvl w:val="0"/>
          <w:numId w:val="23"/>
        </w:numPr>
      </w:pPr>
      <w:hyperlink r:id="rId93" w:history="1">
        <w:r w:rsidRPr="00110BB8">
          <w:rPr>
            <w:rStyle w:val="Hyperlink"/>
            <w:rFonts w:ascii="Arial" w:hAnsi="Arial" w:cs="Arial"/>
            <w:sz w:val="20"/>
            <w:szCs w:val="20"/>
            <w:shd w:val="clear" w:color="auto" w:fill="FFFFFF"/>
          </w:rPr>
          <w:t>https://arxiv.org/abs/1511.08308v5</w:t>
        </w:r>
      </w:hyperlink>
    </w:p>
    <w:p w14:paraId="0EAA13F5" w14:textId="4257CAA8" w:rsidR="00B354F2" w:rsidRDefault="00B354F2" w:rsidP="00B354F2">
      <w:pPr>
        <w:pStyle w:val="ListParagraph"/>
        <w:numPr>
          <w:ilvl w:val="0"/>
          <w:numId w:val="23"/>
        </w:numPr>
      </w:pPr>
      <w:hyperlink r:id="rId94" w:history="1">
        <w:r w:rsidRPr="00110BB8">
          <w:rPr>
            <w:rStyle w:val="Hyperlink"/>
            <w:rFonts w:ascii="Arial" w:hAnsi="Arial" w:cs="Arial"/>
            <w:sz w:val="20"/>
            <w:szCs w:val="20"/>
            <w:shd w:val="clear" w:color="auto" w:fill="FFFFFF"/>
          </w:rPr>
          <w:t>https://www.researchgate.net/publication/329189864_A_Bi-Directional_LSTM-CNN_Model_with_Attention_for_Aspect-Level_Text_Classification</w:t>
        </w:r>
      </w:hyperlink>
    </w:p>
    <w:p w14:paraId="4F5FC5FD" w14:textId="77777777" w:rsidR="00B354F2" w:rsidRPr="00B354F2" w:rsidRDefault="00B354F2" w:rsidP="00B354F2"/>
    <w:p w14:paraId="746068AD" w14:textId="77777777" w:rsidR="00714A0D" w:rsidRDefault="00714A0D" w:rsidP="006C0FB6"/>
    <w:p w14:paraId="0E370F70" w14:textId="47A73F09" w:rsidR="00FC5145" w:rsidRDefault="00714A0D" w:rsidP="00714A0D">
      <w:pPr>
        <w:pStyle w:val="Heading1"/>
      </w:pPr>
      <w:bookmarkStart w:id="60" w:name="_Toc92537830"/>
      <w:r>
        <w:t>Comparison with Benchmark</w:t>
      </w:r>
      <w:bookmarkEnd w:id="60"/>
    </w:p>
    <w:p w14:paraId="762A1D00" w14:textId="48A775F2" w:rsidR="00AA3890" w:rsidRDefault="00AA3890" w:rsidP="00AA3890"/>
    <w:p w14:paraId="5B64A2F3" w14:textId="2B37C0D2" w:rsidR="00AA3890" w:rsidRPr="00AA3890" w:rsidRDefault="00AA3890" w:rsidP="00AA3890">
      <w:pPr>
        <w:pStyle w:val="Heading2"/>
      </w:pPr>
      <w:bookmarkStart w:id="61" w:name="_Toc92537831"/>
      <w:r>
        <w:t>Accuracy Comparison of different models</w:t>
      </w:r>
      <w:bookmarkEnd w:id="61"/>
    </w:p>
    <w:p w14:paraId="3D979986" w14:textId="60D54855" w:rsidR="00F20B0A" w:rsidRDefault="00F20B0A" w:rsidP="00F20B0A">
      <w:pPr>
        <w:jc w:val="both"/>
      </w:pPr>
    </w:p>
    <w:p w14:paraId="7144C83B" w14:textId="53F85DEE" w:rsidR="00714A0D" w:rsidRDefault="00AA3890" w:rsidP="00F20B0A">
      <w:pPr>
        <w:jc w:val="both"/>
      </w:pPr>
      <w:r>
        <w:rPr>
          <w:noProof/>
        </w:rPr>
        <w:lastRenderedPageBreak/>
        <w:drawing>
          <wp:inline distT="0" distB="0" distL="0" distR="0" wp14:anchorId="0D5ABAF0" wp14:editId="3BFF2E7D">
            <wp:extent cx="5761355" cy="28759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355" cy="2875915"/>
                    </a:xfrm>
                    <a:prstGeom prst="rect">
                      <a:avLst/>
                    </a:prstGeom>
                  </pic:spPr>
                </pic:pic>
              </a:graphicData>
            </a:graphic>
          </wp:inline>
        </w:drawing>
      </w:r>
    </w:p>
    <w:p w14:paraId="1DD2AB89" w14:textId="713F7462" w:rsidR="00714A0D" w:rsidRDefault="00236845" w:rsidP="00F20B0A">
      <w:pPr>
        <w:jc w:val="both"/>
      </w:pPr>
      <w:r>
        <w:t xml:space="preserve">The final model using </w:t>
      </w:r>
      <w:proofErr w:type="gramStart"/>
      <w:r>
        <w:t>Bi Directional</w:t>
      </w:r>
      <w:proofErr w:type="gramEnd"/>
      <w:r>
        <w:t xml:space="preserve"> LSTM with CNN has 55 points improvement over the baseline accuracy Multinomial Naïve Bayes.</w:t>
      </w:r>
    </w:p>
    <w:p w14:paraId="21909E5D" w14:textId="77777777" w:rsidR="00263FAA" w:rsidRDefault="00263FAA" w:rsidP="00263FAA">
      <w:pPr>
        <w:pStyle w:val="Heading1"/>
      </w:pPr>
      <w:bookmarkStart w:id="62" w:name="_Toc92537832"/>
      <w:r>
        <w:t>Visualizations:</w:t>
      </w:r>
      <w:bookmarkEnd w:id="62"/>
    </w:p>
    <w:p w14:paraId="4418262F" w14:textId="77777777" w:rsidR="00263FAA" w:rsidRPr="00451E26" w:rsidRDefault="00263FAA" w:rsidP="00263FAA"/>
    <w:p w14:paraId="6D7DAF17" w14:textId="77777777" w:rsidR="00263FAA" w:rsidRDefault="00263FAA" w:rsidP="00263FAA">
      <w:r>
        <w:t>Final model has integrated with Flask application for visualizing model prediction and assigning ticket to its appropriate group with highest accuracy.</w:t>
      </w:r>
    </w:p>
    <w:p w14:paraId="09B2F347" w14:textId="77777777" w:rsidR="00263FAA" w:rsidRDefault="00263FAA" w:rsidP="00263FAA"/>
    <w:p w14:paraId="312BB041" w14:textId="77777777" w:rsidR="00263FAA" w:rsidRDefault="00263FAA" w:rsidP="00263FAA">
      <w:pPr>
        <w:pStyle w:val="Heading2"/>
      </w:pPr>
      <w:bookmarkStart w:id="63" w:name="_Toc92537833"/>
      <w:r>
        <w:t>Flask application workflow:</w:t>
      </w:r>
      <w:bookmarkEnd w:id="63"/>
    </w:p>
    <w:p w14:paraId="74156FB2" w14:textId="77777777" w:rsidR="00263FAA" w:rsidRDefault="00263FAA" w:rsidP="00263FAA"/>
    <w:p w14:paraId="756B07CE" w14:textId="77777777" w:rsidR="00263FAA" w:rsidRPr="00ED45ED" w:rsidRDefault="00263FAA" w:rsidP="00263FAA">
      <w:r>
        <w:rPr>
          <w:noProof/>
        </w:rPr>
        <w:drawing>
          <wp:inline distT="0" distB="0" distL="0" distR="0" wp14:anchorId="58127090" wp14:editId="56752BCA">
            <wp:extent cx="5486400" cy="762000"/>
            <wp:effectExtent l="19050" t="0" r="19050" b="19050"/>
            <wp:docPr id="132" name="Diagram 1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p w14:paraId="26176BB0" w14:textId="77777777" w:rsidR="00263FAA" w:rsidRDefault="00263FAA" w:rsidP="00263FAA">
      <w:pPr>
        <w:pStyle w:val="Heading2"/>
      </w:pPr>
      <w:bookmarkStart w:id="64" w:name="_Toc92537834"/>
      <w:r>
        <w:t>Flask application folder structure:</w:t>
      </w:r>
      <w:bookmarkEnd w:id="64"/>
    </w:p>
    <w:p w14:paraId="6B8B1088" w14:textId="77777777" w:rsidR="00263FAA" w:rsidRDefault="00263FAA" w:rsidP="00263FAA"/>
    <w:p w14:paraId="51062A31" w14:textId="77777777" w:rsidR="00263FAA" w:rsidRPr="006376C7" w:rsidRDefault="00263FAA" w:rsidP="00263FAA">
      <w:r w:rsidRPr="006376C7">
        <w:rPr>
          <w:noProof/>
        </w:rPr>
        <w:lastRenderedPageBreak/>
        <w:drawing>
          <wp:inline distT="0" distB="0" distL="0" distR="0" wp14:anchorId="681DB84D" wp14:editId="57344C98">
            <wp:extent cx="3111660" cy="4356324"/>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11660" cy="4356324"/>
                    </a:xfrm>
                    <a:prstGeom prst="rect">
                      <a:avLst/>
                    </a:prstGeom>
                  </pic:spPr>
                </pic:pic>
              </a:graphicData>
            </a:graphic>
          </wp:inline>
        </w:drawing>
      </w:r>
    </w:p>
    <w:p w14:paraId="748D6C25" w14:textId="77777777" w:rsidR="00263FAA" w:rsidRDefault="00263FAA" w:rsidP="00263FAA"/>
    <w:p w14:paraId="707AB92E" w14:textId="77777777" w:rsidR="00263FAA" w:rsidRPr="006376C7" w:rsidRDefault="00263FAA" w:rsidP="00263FAA"/>
    <w:p w14:paraId="2F1F0FB9" w14:textId="77777777" w:rsidR="00263FAA" w:rsidRDefault="00263FAA" w:rsidP="00263FAA">
      <w:pPr>
        <w:pStyle w:val="Heading2"/>
      </w:pPr>
    </w:p>
    <w:p w14:paraId="55AB0958" w14:textId="77777777" w:rsidR="00263FAA" w:rsidRDefault="00263FAA" w:rsidP="00263FAA">
      <w:pPr>
        <w:pStyle w:val="Heading2"/>
      </w:pPr>
    </w:p>
    <w:p w14:paraId="1D924658" w14:textId="77777777" w:rsidR="00263FAA" w:rsidRDefault="00263FAA" w:rsidP="00263FAA">
      <w:pPr>
        <w:pStyle w:val="Heading2"/>
      </w:pPr>
    </w:p>
    <w:p w14:paraId="0FA15B7D" w14:textId="77777777" w:rsidR="00263FAA" w:rsidRDefault="00263FAA" w:rsidP="00263FAA">
      <w:pPr>
        <w:pStyle w:val="Heading2"/>
      </w:pPr>
      <w:bookmarkStart w:id="65" w:name="_Toc92537835"/>
      <w:r>
        <w:t>Flask application Visualization:</w:t>
      </w:r>
      <w:bookmarkEnd w:id="65"/>
    </w:p>
    <w:p w14:paraId="3C3F82C2" w14:textId="77777777" w:rsidR="00263FAA" w:rsidRDefault="00263FAA" w:rsidP="00263FAA"/>
    <w:p w14:paraId="6B8816BA" w14:textId="77777777" w:rsidR="00263FAA" w:rsidRDefault="00263FAA" w:rsidP="00263FAA">
      <w:pPr>
        <w:pStyle w:val="Heading2"/>
        <w:numPr>
          <w:ilvl w:val="0"/>
          <w:numId w:val="22"/>
        </w:numPr>
      </w:pPr>
      <w:bookmarkStart w:id="66" w:name="_Toc92537836"/>
      <w:r>
        <w:t>Select Input File:</w:t>
      </w:r>
      <w:bookmarkEnd w:id="66"/>
    </w:p>
    <w:p w14:paraId="5EDCDDFF" w14:textId="77777777" w:rsidR="00263FAA" w:rsidRDefault="00263FAA" w:rsidP="00263FAA"/>
    <w:p w14:paraId="5A3D665D" w14:textId="77777777" w:rsidR="00263FAA" w:rsidRDefault="00263FAA" w:rsidP="00263FAA">
      <w:r w:rsidRPr="00451E26">
        <w:rPr>
          <w:noProof/>
        </w:rPr>
        <w:drawing>
          <wp:inline distT="0" distB="0" distL="0" distR="0" wp14:anchorId="0C6B4F45" wp14:editId="0BCCBAB3">
            <wp:extent cx="5761355" cy="1464945"/>
            <wp:effectExtent l="0" t="0" r="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1355" cy="1464945"/>
                    </a:xfrm>
                    <a:prstGeom prst="rect">
                      <a:avLst/>
                    </a:prstGeom>
                  </pic:spPr>
                </pic:pic>
              </a:graphicData>
            </a:graphic>
          </wp:inline>
        </w:drawing>
      </w:r>
    </w:p>
    <w:p w14:paraId="008CD8C1" w14:textId="77777777" w:rsidR="00263FAA" w:rsidRDefault="00263FAA" w:rsidP="00263FAA">
      <w:pPr>
        <w:pStyle w:val="Heading2"/>
        <w:numPr>
          <w:ilvl w:val="0"/>
          <w:numId w:val="22"/>
        </w:numPr>
      </w:pPr>
      <w:bookmarkStart w:id="67" w:name="_Toc92537837"/>
      <w:r>
        <w:t>Upload input file:</w:t>
      </w:r>
      <w:bookmarkEnd w:id="67"/>
    </w:p>
    <w:p w14:paraId="366404DC" w14:textId="77777777" w:rsidR="00263FAA" w:rsidRDefault="00263FAA" w:rsidP="00263FAA"/>
    <w:p w14:paraId="361B2DDC" w14:textId="77777777" w:rsidR="00263FAA" w:rsidRDefault="00263FAA" w:rsidP="00263FAA">
      <w:r>
        <w:lastRenderedPageBreak/>
        <w:t xml:space="preserve">   </w:t>
      </w:r>
      <w:r w:rsidRPr="00451E26">
        <w:rPr>
          <w:noProof/>
        </w:rPr>
        <w:drawing>
          <wp:inline distT="0" distB="0" distL="0" distR="0" wp14:anchorId="48231415" wp14:editId="04C6462B">
            <wp:extent cx="5761355" cy="31051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355" cy="3105150"/>
                    </a:xfrm>
                    <a:prstGeom prst="rect">
                      <a:avLst/>
                    </a:prstGeom>
                  </pic:spPr>
                </pic:pic>
              </a:graphicData>
            </a:graphic>
          </wp:inline>
        </w:drawing>
      </w:r>
    </w:p>
    <w:p w14:paraId="4BBB303B" w14:textId="77777777" w:rsidR="00263FAA" w:rsidRDefault="00263FAA" w:rsidP="00263FAA">
      <w:pPr>
        <w:pStyle w:val="Heading2"/>
        <w:numPr>
          <w:ilvl w:val="0"/>
          <w:numId w:val="22"/>
        </w:numPr>
      </w:pPr>
      <w:bookmarkStart w:id="68" w:name="_Toc92537838"/>
      <w:r>
        <w:t>Predict Assignment Group:</w:t>
      </w:r>
      <w:bookmarkEnd w:id="68"/>
    </w:p>
    <w:p w14:paraId="67362312" w14:textId="77777777" w:rsidR="00263FAA" w:rsidRDefault="00263FAA" w:rsidP="00263FAA"/>
    <w:p w14:paraId="22EC4900" w14:textId="77777777" w:rsidR="00263FAA" w:rsidRPr="00451E26" w:rsidRDefault="00263FAA" w:rsidP="00263FAA">
      <w:r w:rsidRPr="00451E26">
        <w:rPr>
          <w:noProof/>
        </w:rPr>
        <w:drawing>
          <wp:inline distT="0" distB="0" distL="0" distR="0" wp14:anchorId="457E9F9C" wp14:editId="25BE0229">
            <wp:extent cx="5761355" cy="296227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355" cy="2962275"/>
                    </a:xfrm>
                    <a:prstGeom prst="rect">
                      <a:avLst/>
                    </a:prstGeom>
                  </pic:spPr>
                </pic:pic>
              </a:graphicData>
            </a:graphic>
          </wp:inline>
        </w:drawing>
      </w:r>
    </w:p>
    <w:p w14:paraId="5DB94836" w14:textId="77777777" w:rsidR="00263FAA" w:rsidRDefault="00263FAA" w:rsidP="00263FAA"/>
    <w:p w14:paraId="281416D6" w14:textId="77777777" w:rsidR="00263FAA" w:rsidRPr="00451E26" w:rsidRDefault="00263FAA" w:rsidP="00263FAA"/>
    <w:p w14:paraId="25BCD3B4" w14:textId="77777777" w:rsidR="00263FAA" w:rsidRPr="00451E26" w:rsidRDefault="00263FAA" w:rsidP="00263FAA">
      <w:pPr>
        <w:pStyle w:val="ListParagraph"/>
        <w:numPr>
          <w:ilvl w:val="0"/>
          <w:numId w:val="0"/>
        </w:numPr>
        <w:ind w:left="720"/>
      </w:pPr>
    </w:p>
    <w:p w14:paraId="2A60CA5D" w14:textId="5E4027E0" w:rsidR="00256DF0" w:rsidRDefault="00256DF0" w:rsidP="00F20B0A">
      <w:pPr>
        <w:jc w:val="both"/>
      </w:pPr>
    </w:p>
    <w:p w14:paraId="5E46B143" w14:textId="08A0FD22" w:rsidR="00256DF0" w:rsidRDefault="00256DF0" w:rsidP="00256DF0">
      <w:pPr>
        <w:pStyle w:val="Heading1"/>
      </w:pPr>
      <w:bookmarkStart w:id="69" w:name="_Toc92537839"/>
      <w:r>
        <w:t>Implications</w:t>
      </w:r>
      <w:bookmarkEnd w:id="69"/>
    </w:p>
    <w:p w14:paraId="76B8F46C" w14:textId="746D0DE4" w:rsidR="00256DF0" w:rsidRDefault="00256DF0" w:rsidP="00256DF0">
      <w:r>
        <w:t xml:space="preserve">The model gave an accuracy of 98% with 97% confidence.  </w:t>
      </w:r>
    </w:p>
    <w:p w14:paraId="16BADB6B" w14:textId="19804774" w:rsidR="00256DF0" w:rsidRDefault="00256DF0" w:rsidP="00256DF0"/>
    <w:p w14:paraId="333A9182" w14:textId="77777777" w:rsidR="00256DF0" w:rsidRDefault="00256DF0" w:rsidP="00256DF0">
      <w:pPr>
        <w:pStyle w:val="Heading1"/>
      </w:pPr>
      <w:bookmarkStart w:id="70" w:name="_Toc92537840"/>
      <w:r>
        <w:lastRenderedPageBreak/>
        <w:t>Limitations</w:t>
      </w:r>
      <w:bookmarkEnd w:id="70"/>
    </w:p>
    <w:p w14:paraId="665E4464" w14:textId="77777777" w:rsidR="00256DF0" w:rsidRDefault="00256DF0" w:rsidP="00256DF0">
      <w:pPr>
        <w:pStyle w:val="Heading1"/>
      </w:pPr>
    </w:p>
    <w:p w14:paraId="2149E871" w14:textId="73A59EDB" w:rsidR="00256DF0" w:rsidRDefault="00256DF0" w:rsidP="00256DF0">
      <w:pPr>
        <w:pStyle w:val="Heading2"/>
        <w:rPr>
          <w:b/>
        </w:rPr>
      </w:pPr>
      <w:bookmarkStart w:id="71" w:name="_Toc92537841"/>
      <w:r>
        <w:t>Data Volume</w:t>
      </w:r>
      <w:bookmarkEnd w:id="71"/>
      <w:r>
        <w:rPr>
          <w:b/>
        </w:rPr>
        <w:t xml:space="preserve"> </w:t>
      </w:r>
    </w:p>
    <w:p w14:paraId="2B66F1CC" w14:textId="15DA696A" w:rsidR="00256DF0" w:rsidRDefault="00256DF0" w:rsidP="00256DF0">
      <w:r>
        <w:t>The dataset is highly imbalanced with certain groups with only 1 entry.  It would be helpful if the volume of the data is more for such groups.</w:t>
      </w:r>
    </w:p>
    <w:p w14:paraId="770AB822" w14:textId="7146EC21" w:rsidR="00256DF0" w:rsidRDefault="00256DF0" w:rsidP="00256DF0"/>
    <w:p w14:paraId="48DDB0E3" w14:textId="1E0905A6" w:rsidR="00256DF0" w:rsidRDefault="00256DF0" w:rsidP="00256DF0">
      <w:pPr>
        <w:pStyle w:val="Heading2"/>
      </w:pPr>
      <w:bookmarkStart w:id="72" w:name="_Toc92537842"/>
      <w:r>
        <w:t>Data Quality</w:t>
      </w:r>
      <w:bookmarkEnd w:id="72"/>
    </w:p>
    <w:p w14:paraId="5B2A714B" w14:textId="064928BC" w:rsidR="00065277" w:rsidRDefault="00065277" w:rsidP="00065277"/>
    <w:p w14:paraId="3FAC69A5" w14:textId="20E4293D" w:rsidR="00065277" w:rsidRPr="00065277" w:rsidRDefault="00065277" w:rsidP="00065277">
      <w:r>
        <w:t xml:space="preserve">There are below scenarios where a particular ticket, in the below example job_593 was assigned to GRP-8 26 </w:t>
      </w:r>
      <w:proofErr w:type="gramStart"/>
      <w:r>
        <w:t>times, but</w:t>
      </w:r>
      <w:proofErr w:type="gramEnd"/>
      <w:r>
        <w:t xml:space="preserve"> was assigned to GRP_5 only 1 time.  It can be a case of misclassification.  We have currently not done any correction in data for such scenarios.</w:t>
      </w:r>
      <w:r w:rsidR="007809A5">
        <w:t xml:space="preserve">  Excluding/correcting such cases would further increase the model performance.</w:t>
      </w:r>
    </w:p>
    <w:p w14:paraId="42E80AD8" w14:textId="754E6C3B" w:rsidR="00256DF0" w:rsidRDefault="00256DF0" w:rsidP="00256DF0"/>
    <w:p w14:paraId="5C9AF810" w14:textId="03B5EBE9" w:rsidR="00065277" w:rsidRDefault="00065277" w:rsidP="00256DF0">
      <w:r>
        <w:rPr>
          <w:noProof/>
        </w:rPr>
        <w:drawing>
          <wp:inline distT="0" distB="0" distL="0" distR="0" wp14:anchorId="75280728" wp14:editId="3C5B84F9">
            <wp:extent cx="5761355" cy="721995"/>
            <wp:effectExtent l="0" t="0" r="0" b="190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355" cy="721995"/>
                    </a:xfrm>
                    <a:prstGeom prst="rect">
                      <a:avLst/>
                    </a:prstGeom>
                  </pic:spPr>
                </pic:pic>
              </a:graphicData>
            </a:graphic>
          </wp:inline>
        </w:drawing>
      </w:r>
    </w:p>
    <w:p w14:paraId="597DF6F6" w14:textId="77777777" w:rsidR="00065277" w:rsidRPr="00256DF0" w:rsidRDefault="00065277" w:rsidP="00256DF0"/>
    <w:p w14:paraId="10B9374F" w14:textId="77777777" w:rsidR="00D20F01" w:rsidRPr="00121A49" w:rsidRDefault="00D20F01" w:rsidP="00D20F01">
      <w:pPr>
        <w:pStyle w:val="Heading1"/>
      </w:pPr>
      <w:bookmarkStart w:id="73" w:name="_Toc92537843"/>
      <w:r>
        <w:t>Closing Reflections</w:t>
      </w:r>
      <w:bookmarkEnd w:id="73"/>
      <w:r>
        <w:t xml:space="preserve"> </w:t>
      </w:r>
    </w:p>
    <w:p w14:paraId="2C8B7FC8" w14:textId="6475CE33" w:rsidR="00D20F01" w:rsidRDefault="00D20F01" w:rsidP="00D20F01">
      <w:pPr>
        <w:jc w:val="both"/>
      </w:pPr>
      <w:r>
        <w:t xml:space="preserve">We found the data was present in multiple languages and in various formats such as emails, chat, automated mails, </w:t>
      </w:r>
      <w:proofErr w:type="spellStart"/>
      <w:r>
        <w:t>etc</w:t>
      </w:r>
      <w:proofErr w:type="spellEnd"/>
      <w:r>
        <w:t xml:space="preserve"> bringing in a lot of variability in the data to be analyzed. The Business can improve the process of raising tickets via a common unified IT Ticket Service Portal which reduces the </w:t>
      </w:r>
      <w:proofErr w:type="gramStart"/>
      <w:r>
        <w:t>above mentioned</w:t>
      </w:r>
      <w:proofErr w:type="gramEnd"/>
      <w:r>
        <w:t xml:space="preserve"> variability. By doing this, the model can perform better which can help businesses to identify the problem area for relevant clusters of topics. </w:t>
      </w:r>
    </w:p>
    <w:p w14:paraId="167472B7" w14:textId="782F9B8A" w:rsidR="00D20F01" w:rsidRDefault="00D20F01" w:rsidP="00D20F01">
      <w:pPr>
        <w:jc w:val="both"/>
      </w:pPr>
      <w:r>
        <w:t>Also reducing the number of assignment group would help in easing the complexity of the overall system.</w:t>
      </w:r>
    </w:p>
    <w:p w14:paraId="6941EDBA" w14:textId="77777777" w:rsidR="00256DF0" w:rsidRDefault="00256DF0" w:rsidP="00256DF0"/>
    <w:p w14:paraId="231BA5EB" w14:textId="77777777" w:rsidR="00256DF0" w:rsidRPr="00256DF0" w:rsidRDefault="00256DF0" w:rsidP="00256DF0"/>
    <w:p w14:paraId="6D442C8A" w14:textId="6B6D908F" w:rsidR="00714A0D" w:rsidRDefault="00714A0D" w:rsidP="00F20B0A">
      <w:pPr>
        <w:jc w:val="both"/>
      </w:pPr>
    </w:p>
    <w:p w14:paraId="654FA37A" w14:textId="3B3F5DF5" w:rsidR="00714A0D" w:rsidRDefault="00714A0D" w:rsidP="00F20B0A">
      <w:pPr>
        <w:jc w:val="both"/>
      </w:pPr>
    </w:p>
    <w:p w14:paraId="0904434B" w14:textId="03964C12" w:rsidR="00714A0D" w:rsidRDefault="00714A0D" w:rsidP="00F20B0A">
      <w:pPr>
        <w:jc w:val="both"/>
      </w:pPr>
    </w:p>
    <w:p w14:paraId="37F10E61" w14:textId="35C16FCA" w:rsidR="00714A0D" w:rsidRDefault="00714A0D" w:rsidP="00F20B0A">
      <w:pPr>
        <w:jc w:val="both"/>
      </w:pPr>
    </w:p>
    <w:p w14:paraId="58EA55F9" w14:textId="30F11723" w:rsidR="00714A0D" w:rsidRDefault="00714A0D" w:rsidP="00F20B0A">
      <w:pPr>
        <w:jc w:val="both"/>
      </w:pPr>
    </w:p>
    <w:p w14:paraId="2C115FD9" w14:textId="3196E246" w:rsidR="00714A0D" w:rsidRDefault="00714A0D" w:rsidP="00F20B0A">
      <w:pPr>
        <w:jc w:val="both"/>
      </w:pPr>
    </w:p>
    <w:p w14:paraId="04735420" w14:textId="576F080B" w:rsidR="00714A0D" w:rsidRDefault="00714A0D" w:rsidP="00F20B0A">
      <w:pPr>
        <w:jc w:val="both"/>
      </w:pPr>
    </w:p>
    <w:p w14:paraId="59948595" w14:textId="31D57B13" w:rsidR="00714A0D" w:rsidRDefault="00714A0D" w:rsidP="00F20B0A">
      <w:pPr>
        <w:jc w:val="both"/>
      </w:pPr>
    </w:p>
    <w:p w14:paraId="65DF487D" w14:textId="41ECD347" w:rsidR="00714A0D" w:rsidRDefault="00714A0D" w:rsidP="00F20B0A">
      <w:pPr>
        <w:jc w:val="both"/>
      </w:pPr>
    </w:p>
    <w:p w14:paraId="35722BE7" w14:textId="77777777" w:rsidR="00714A0D" w:rsidRDefault="00714A0D" w:rsidP="00F20B0A">
      <w:pPr>
        <w:jc w:val="both"/>
      </w:pPr>
    </w:p>
    <w:p w14:paraId="7C6DEF9E" w14:textId="44B7DC9A" w:rsidR="0005604C" w:rsidRPr="00965081" w:rsidRDefault="0005604C" w:rsidP="00567C16">
      <w:pPr>
        <w:jc w:val="both"/>
      </w:pPr>
    </w:p>
    <w:sectPr w:rsidR="0005604C" w:rsidRPr="00965081" w:rsidSect="000F1E3B">
      <w:pgSz w:w="11907" w:h="16839" w:code="9"/>
      <w:pgMar w:top="1417" w:right="1417" w:bottom="1417" w:left="1417" w:header="0" w:footer="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7CC9C6" w14:textId="77777777" w:rsidR="005E30FC" w:rsidRDefault="005E30FC">
      <w:r>
        <w:separator/>
      </w:r>
    </w:p>
  </w:endnote>
  <w:endnote w:type="continuationSeparator" w:id="0">
    <w:p w14:paraId="033E35D3" w14:textId="77777777" w:rsidR="005E30FC" w:rsidRDefault="005E30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0">
    <w:altName w:val="Cambria"/>
    <w:charset w:val="00"/>
    <w:family w:val="roman"/>
    <w:pitch w:val="variable"/>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7324A" w14:textId="77777777" w:rsidR="005E30FC" w:rsidRDefault="005E30FC">
      <w:r>
        <w:separator/>
      </w:r>
    </w:p>
  </w:footnote>
  <w:footnote w:type="continuationSeparator" w:id="0">
    <w:p w14:paraId="7E06765B" w14:textId="77777777" w:rsidR="005E30FC" w:rsidRDefault="005E30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273FE4"/>
    <w:multiLevelType w:val="hybridMultilevel"/>
    <w:tmpl w:val="7CF2E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AD0620"/>
    <w:multiLevelType w:val="hybridMultilevel"/>
    <w:tmpl w:val="264EE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720843"/>
    <w:multiLevelType w:val="hybridMultilevel"/>
    <w:tmpl w:val="26CE3A5A"/>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AF15CE"/>
    <w:multiLevelType w:val="multilevel"/>
    <w:tmpl w:val="48289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E51C6E"/>
    <w:multiLevelType w:val="multilevel"/>
    <w:tmpl w:val="574087B6"/>
    <w:styleLink w:val="Philipsbullets"/>
    <w:lvl w:ilvl="0">
      <w:start w:val="1"/>
      <w:numFmt w:val="bullet"/>
      <w:pStyle w:val="ListParagraph"/>
      <w:lvlText w:val="•"/>
      <w:lvlJc w:val="left"/>
      <w:pPr>
        <w:ind w:left="227" w:hanging="227"/>
      </w:pPr>
      <w:rPr>
        <w:rFonts w:ascii="Times New Roman" w:hAnsi="Times New Roman" w:cs="Times New Roman" w:hint="default"/>
        <w:sz w:val="22"/>
      </w:rPr>
    </w:lvl>
    <w:lvl w:ilvl="1">
      <w:start w:val="1"/>
      <w:numFmt w:val="bullet"/>
      <w:lvlText w:val="–"/>
      <w:lvlJc w:val="left"/>
      <w:pPr>
        <w:ind w:left="454" w:hanging="227"/>
      </w:pPr>
      <w:rPr>
        <w:rFonts w:ascii="Calibri" w:hAnsi="Calibri" w:hint="default"/>
      </w:rPr>
    </w:lvl>
    <w:lvl w:ilvl="2">
      <w:start w:val="1"/>
      <w:numFmt w:val="bullet"/>
      <w:lvlText w:val="-"/>
      <w:lvlJc w:val="left"/>
      <w:pPr>
        <w:ind w:left="681" w:hanging="227"/>
      </w:pPr>
      <w:rPr>
        <w:rFonts w:ascii="Calibri" w:hAnsi="Calibri" w:hint="default"/>
        <w:b/>
      </w:rPr>
    </w:lvl>
    <w:lvl w:ilvl="3">
      <w:start w:val="1"/>
      <w:numFmt w:val="bullet"/>
      <w:lvlText w:val="•"/>
      <w:lvlJc w:val="left"/>
      <w:pPr>
        <w:ind w:left="908" w:hanging="227"/>
      </w:pPr>
      <w:rPr>
        <w:rFonts w:asciiTheme="minorHAnsi" w:hAnsiTheme="minorHAnsi" w:cs="Times New Roman" w:hint="default"/>
      </w:rPr>
    </w:lvl>
    <w:lvl w:ilvl="4">
      <w:start w:val="1"/>
      <w:numFmt w:val="bullet"/>
      <w:lvlText w:val="o"/>
      <w:lvlJc w:val="left"/>
      <w:pPr>
        <w:ind w:left="1135" w:hanging="227"/>
      </w:pPr>
      <w:rPr>
        <w:rFonts w:asciiTheme="minorHAnsi" w:hAnsiTheme="minorHAnsi" w:cs="Courier New" w:hint="default"/>
      </w:rPr>
    </w:lvl>
    <w:lvl w:ilvl="5">
      <w:start w:val="1"/>
      <w:numFmt w:val="bullet"/>
      <w:lvlText w:val=""/>
      <w:lvlJc w:val="left"/>
      <w:pPr>
        <w:ind w:left="1362" w:hanging="227"/>
      </w:pPr>
      <w:rPr>
        <w:rFonts w:ascii="Wingdings" w:hAnsi="Wingdings" w:hint="default"/>
      </w:rPr>
    </w:lvl>
    <w:lvl w:ilvl="6">
      <w:start w:val="1"/>
      <w:numFmt w:val="bullet"/>
      <w:lvlText w:val=""/>
      <w:lvlJc w:val="left"/>
      <w:pPr>
        <w:ind w:left="1589" w:hanging="227"/>
      </w:pPr>
      <w:rPr>
        <w:rFonts w:ascii="Symbol" w:hAnsi="Symbol" w:hint="default"/>
      </w:rPr>
    </w:lvl>
    <w:lvl w:ilvl="7">
      <w:start w:val="1"/>
      <w:numFmt w:val="bullet"/>
      <w:lvlText w:val="o"/>
      <w:lvlJc w:val="left"/>
      <w:pPr>
        <w:ind w:left="1816" w:hanging="227"/>
      </w:pPr>
      <w:rPr>
        <w:rFonts w:asciiTheme="minorHAnsi" w:hAnsiTheme="minorHAnsi" w:cs="Courier New" w:hint="default"/>
      </w:rPr>
    </w:lvl>
    <w:lvl w:ilvl="8">
      <w:start w:val="1"/>
      <w:numFmt w:val="bullet"/>
      <w:lvlText w:val=""/>
      <w:lvlJc w:val="left"/>
      <w:pPr>
        <w:ind w:left="2043" w:hanging="227"/>
      </w:pPr>
      <w:rPr>
        <w:rFonts w:ascii="Wingdings" w:hAnsi="Wingdings" w:hint="default"/>
      </w:rPr>
    </w:lvl>
  </w:abstractNum>
  <w:abstractNum w:abstractNumId="5" w15:restartNumberingAfterBreak="0">
    <w:nsid w:val="32220575"/>
    <w:multiLevelType w:val="multilevel"/>
    <w:tmpl w:val="560EB926"/>
    <w:lvl w:ilvl="0">
      <w:start w:val="1"/>
      <w:numFmt w:val="bullet"/>
      <w:lvlText w:val=""/>
      <w:lvlJc w:val="left"/>
      <w:pPr>
        <w:ind w:left="284" w:hanging="284"/>
      </w:pPr>
      <w:rPr>
        <w:rFonts w:ascii="Symbol" w:hAnsi="Symbol" w:hint="default"/>
      </w:rPr>
    </w:lvl>
    <w:lvl w:ilvl="1">
      <w:start w:val="1"/>
      <w:numFmt w:val="bullet"/>
      <w:lvlText w:val="─"/>
      <w:lvlJc w:val="left"/>
      <w:pPr>
        <w:ind w:left="567" w:hanging="283"/>
      </w:pPr>
      <w:rPr>
        <w:rFonts w:ascii="Calibri" w:hAnsi="Calibri"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3C89143C"/>
    <w:multiLevelType w:val="hybridMultilevel"/>
    <w:tmpl w:val="0F6043C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F5705E"/>
    <w:multiLevelType w:val="hybridMultilevel"/>
    <w:tmpl w:val="D7B8647C"/>
    <w:lvl w:ilvl="0" w:tplc="96828B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816BFD"/>
    <w:multiLevelType w:val="hybridMultilevel"/>
    <w:tmpl w:val="079C60FE"/>
    <w:lvl w:ilvl="0" w:tplc="AE6040D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36612B"/>
    <w:multiLevelType w:val="hybridMultilevel"/>
    <w:tmpl w:val="18BAEC6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FB7A70"/>
    <w:multiLevelType w:val="hybridMultilevel"/>
    <w:tmpl w:val="81F046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360E94"/>
    <w:multiLevelType w:val="hybridMultilevel"/>
    <w:tmpl w:val="DEB08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2540BE"/>
    <w:multiLevelType w:val="hybridMultilevel"/>
    <w:tmpl w:val="19B20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520092"/>
    <w:multiLevelType w:val="hybridMultilevel"/>
    <w:tmpl w:val="77624A5E"/>
    <w:lvl w:ilvl="0" w:tplc="8F4AA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0D7522"/>
    <w:multiLevelType w:val="hybridMultilevel"/>
    <w:tmpl w:val="C2606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94558B9"/>
    <w:multiLevelType w:val="hybridMultilevel"/>
    <w:tmpl w:val="DFDED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FD385D"/>
    <w:multiLevelType w:val="hybridMultilevel"/>
    <w:tmpl w:val="F0D4990E"/>
    <w:lvl w:ilvl="0" w:tplc="158C118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3700ED"/>
    <w:multiLevelType w:val="multilevel"/>
    <w:tmpl w:val="574087B6"/>
    <w:numStyleLink w:val="Philipsbullets"/>
  </w:abstractNum>
  <w:abstractNum w:abstractNumId="18" w15:restartNumberingAfterBreak="0">
    <w:nsid w:val="73EF5E63"/>
    <w:multiLevelType w:val="hybridMultilevel"/>
    <w:tmpl w:val="AAEEDBF6"/>
    <w:lvl w:ilvl="0" w:tplc="AED4AA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302AAD"/>
    <w:multiLevelType w:val="hybridMultilevel"/>
    <w:tmpl w:val="BC4E8D08"/>
    <w:lvl w:ilvl="0" w:tplc="2BB29E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202883"/>
    <w:multiLevelType w:val="hybridMultilevel"/>
    <w:tmpl w:val="BE869498"/>
    <w:lvl w:ilvl="0" w:tplc="974470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BC4E40"/>
    <w:multiLevelType w:val="hybridMultilevel"/>
    <w:tmpl w:val="74F69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7"/>
  </w:num>
  <w:num w:numId="4">
    <w:abstractNumId w:val="7"/>
  </w:num>
  <w:num w:numId="5">
    <w:abstractNumId w:val="13"/>
  </w:num>
  <w:num w:numId="6">
    <w:abstractNumId w:val="12"/>
  </w:num>
  <w:num w:numId="7">
    <w:abstractNumId w:val="8"/>
  </w:num>
  <w:num w:numId="8">
    <w:abstractNumId w:val="20"/>
  </w:num>
  <w:num w:numId="9">
    <w:abstractNumId w:val="15"/>
  </w:num>
  <w:num w:numId="10">
    <w:abstractNumId w:val="16"/>
  </w:num>
  <w:num w:numId="11">
    <w:abstractNumId w:val="2"/>
  </w:num>
  <w:num w:numId="12">
    <w:abstractNumId w:val="9"/>
  </w:num>
  <w:num w:numId="13">
    <w:abstractNumId w:val="6"/>
  </w:num>
  <w:num w:numId="14">
    <w:abstractNumId w:val="21"/>
  </w:num>
  <w:num w:numId="15">
    <w:abstractNumId w:val="3"/>
  </w:num>
  <w:num w:numId="16">
    <w:abstractNumId w:val="17"/>
  </w:num>
  <w:num w:numId="17">
    <w:abstractNumId w:val="19"/>
  </w:num>
  <w:num w:numId="18">
    <w:abstractNumId w:val="0"/>
  </w:num>
  <w:num w:numId="19">
    <w:abstractNumId w:val="10"/>
  </w:num>
  <w:num w:numId="20">
    <w:abstractNumId w:val="11"/>
  </w:num>
  <w:num w:numId="21">
    <w:abstractNumId w:val="18"/>
  </w:num>
  <w:num w:numId="22">
    <w:abstractNumId w:val="1"/>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gutterAtTop/>
  <w:activeWritingStyle w:appName="MSWord" w:lang="en-GB" w:vendorID="64" w:dllVersion="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nl-NL"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10"/>
  <w:drawingGridVerticalSpacing w:val="163"/>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5A38"/>
    <w:rsid w:val="00004602"/>
    <w:rsid w:val="00011A2D"/>
    <w:rsid w:val="0001308C"/>
    <w:rsid w:val="00014981"/>
    <w:rsid w:val="00014F84"/>
    <w:rsid w:val="00015FCD"/>
    <w:rsid w:val="000258DF"/>
    <w:rsid w:val="000260FC"/>
    <w:rsid w:val="00035A19"/>
    <w:rsid w:val="00035E18"/>
    <w:rsid w:val="00047D5C"/>
    <w:rsid w:val="00051488"/>
    <w:rsid w:val="0005604C"/>
    <w:rsid w:val="00056E22"/>
    <w:rsid w:val="00065277"/>
    <w:rsid w:val="00066411"/>
    <w:rsid w:val="00076187"/>
    <w:rsid w:val="00076BBE"/>
    <w:rsid w:val="00081964"/>
    <w:rsid w:val="00091FB2"/>
    <w:rsid w:val="000943AB"/>
    <w:rsid w:val="0009471A"/>
    <w:rsid w:val="000B07E7"/>
    <w:rsid w:val="000B5DD8"/>
    <w:rsid w:val="000C41E2"/>
    <w:rsid w:val="000D2E72"/>
    <w:rsid w:val="000F1E3B"/>
    <w:rsid w:val="000F2014"/>
    <w:rsid w:val="000F2F8C"/>
    <w:rsid w:val="000F713C"/>
    <w:rsid w:val="00101C7A"/>
    <w:rsid w:val="00117A79"/>
    <w:rsid w:val="00121365"/>
    <w:rsid w:val="00124843"/>
    <w:rsid w:val="0013183F"/>
    <w:rsid w:val="001443A4"/>
    <w:rsid w:val="00157D8B"/>
    <w:rsid w:val="00166408"/>
    <w:rsid w:val="00176325"/>
    <w:rsid w:val="001833CB"/>
    <w:rsid w:val="00185923"/>
    <w:rsid w:val="001956A1"/>
    <w:rsid w:val="00195ADF"/>
    <w:rsid w:val="00195C05"/>
    <w:rsid w:val="001A06FB"/>
    <w:rsid w:val="001A1927"/>
    <w:rsid w:val="001A19B9"/>
    <w:rsid w:val="001B45E0"/>
    <w:rsid w:val="001C2732"/>
    <w:rsid w:val="001C29FF"/>
    <w:rsid w:val="001D1ECA"/>
    <w:rsid w:val="001E24D0"/>
    <w:rsid w:val="001E388F"/>
    <w:rsid w:val="001E4783"/>
    <w:rsid w:val="001E5E83"/>
    <w:rsid w:val="001F09EF"/>
    <w:rsid w:val="001F3A06"/>
    <w:rsid w:val="00202365"/>
    <w:rsid w:val="00203C1E"/>
    <w:rsid w:val="00205E8C"/>
    <w:rsid w:val="002142C2"/>
    <w:rsid w:val="002200B8"/>
    <w:rsid w:val="00221DD3"/>
    <w:rsid w:val="00225F0C"/>
    <w:rsid w:val="00227361"/>
    <w:rsid w:val="00235CAC"/>
    <w:rsid w:val="00236845"/>
    <w:rsid w:val="002420FC"/>
    <w:rsid w:val="00242321"/>
    <w:rsid w:val="0024254B"/>
    <w:rsid w:val="002445FF"/>
    <w:rsid w:val="0025131F"/>
    <w:rsid w:val="002531F0"/>
    <w:rsid w:val="00255825"/>
    <w:rsid w:val="00256DF0"/>
    <w:rsid w:val="00263501"/>
    <w:rsid w:val="00263FAA"/>
    <w:rsid w:val="00265D6E"/>
    <w:rsid w:val="00274407"/>
    <w:rsid w:val="0028746E"/>
    <w:rsid w:val="002909E3"/>
    <w:rsid w:val="00293FBB"/>
    <w:rsid w:val="002B2AA3"/>
    <w:rsid w:val="002B3D9D"/>
    <w:rsid w:val="002C3953"/>
    <w:rsid w:val="002C6E32"/>
    <w:rsid w:val="002D465C"/>
    <w:rsid w:val="002E2AE1"/>
    <w:rsid w:val="002E532A"/>
    <w:rsid w:val="002F195D"/>
    <w:rsid w:val="002F2755"/>
    <w:rsid w:val="002F3E9D"/>
    <w:rsid w:val="002F7FAA"/>
    <w:rsid w:val="0030236F"/>
    <w:rsid w:val="00303852"/>
    <w:rsid w:val="00315444"/>
    <w:rsid w:val="0032047C"/>
    <w:rsid w:val="00321D12"/>
    <w:rsid w:val="0032484E"/>
    <w:rsid w:val="00325151"/>
    <w:rsid w:val="00331F8E"/>
    <w:rsid w:val="00332983"/>
    <w:rsid w:val="00334962"/>
    <w:rsid w:val="00342178"/>
    <w:rsid w:val="00350F6A"/>
    <w:rsid w:val="003524A6"/>
    <w:rsid w:val="00353BAB"/>
    <w:rsid w:val="0035650B"/>
    <w:rsid w:val="003566ED"/>
    <w:rsid w:val="00363923"/>
    <w:rsid w:val="00366320"/>
    <w:rsid w:val="003717EE"/>
    <w:rsid w:val="00383300"/>
    <w:rsid w:val="00384EC6"/>
    <w:rsid w:val="00396025"/>
    <w:rsid w:val="003A28E5"/>
    <w:rsid w:val="003B7731"/>
    <w:rsid w:val="003C079A"/>
    <w:rsid w:val="003C267E"/>
    <w:rsid w:val="003C34B3"/>
    <w:rsid w:val="003C7BC4"/>
    <w:rsid w:val="003E204C"/>
    <w:rsid w:val="003E20CE"/>
    <w:rsid w:val="003E4F87"/>
    <w:rsid w:val="003E696C"/>
    <w:rsid w:val="003E6B03"/>
    <w:rsid w:val="003F0F87"/>
    <w:rsid w:val="003F375C"/>
    <w:rsid w:val="003F6196"/>
    <w:rsid w:val="00404E96"/>
    <w:rsid w:val="004101CB"/>
    <w:rsid w:val="00412931"/>
    <w:rsid w:val="004219E8"/>
    <w:rsid w:val="004248FC"/>
    <w:rsid w:val="004272FB"/>
    <w:rsid w:val="00431130"/>
    <w:rsid w:val="00440B35"/>
    <w:rsid w:val="004443F1"/>
    <w:rsid w:val="0044687A"/>
    <w:rsid w:val="00447058"/>
    <w:rsid w:val="00450154"/>
    <w:rsid w:val="0045028D"/>
    <w:rsid w:val="004538EB"/>
    <w:rsid w:val="00454810"/>
    <w:rsid w:val="0045577F"/>
    <w:rsid w:val="00455EA7"/>
    <w:rsid w:val="0046286D"/>
    <w:rsid w:val="00464A5C"/>
    <w:rsid w:val="0046681C"/>
    <w:rsid w:val="0047062D"/>
    <w:rsid w:val="00471D2D"/>
    <w:rsid w:val="00472358"/>
    <w:rsid w:val="00472F00"/>
    <w:rsid w:val="004753B9"/>
    <w:rsid w:val="00475974"/>
    <w:rsid w:val="0047597D"/>
    <w:rsid w:val="00477746"/>
    <w:rsid w:val="004975C9"/>
    <w:rsid w:val="004A4249"/>
    <w:rsid w:val="004B7E58"/>
    <w:rsid w:val="004C3161"/>
    <w:rsid w:val="004C5496"/>
    <w:rsid w:val="004D28FF"/>
    <w:rsid w:val="004D5872"/>
    <w:rsid w:val="004E6ADD"/>
    <w:rsid w:val="00514AB2"/>
    <w:rsid w:val="00514FB0"/>
    <w:rsid w:val="00515460"/>
    <w:rsid w:val="00540F11"/>
    <w:rsid w:val="0054717D"/>
    <w:rsid w:val="0054754D"/>
    <w:rsid w:val="00553441"/>
    <w:rsid w:val="0055426F"/>
    <w:rsid w:val="00564722"/>
    <w:rsid w:val="00565A38"/>
    <w:rsid w:val="00567C16"/>
    <w:rsid w:val="00567FE1"/>
    <w:rsid w:val="00570A71"/>
    <w:rsid w:val="00591CBB"/>
    <w:rsid w:val="00591DED"/>
    <w:rsid w:val="005929B0"/>
    <w:rsid w:val="005A1350"/>
    <w:rsid w:val="005A6E25"/>
    <w:rsid w:val="005B7ABB"/>
    <w:rsid w:val="005D0415"/>
    <w:rsid w:val="005D0B9B"/>
    <w:rsid w:val="005D37DC"/>
    <w:rsid w:val="005D4018"/>
    <w:rsid w:val="005D41F1"/>
    <w:rsid w:val="005D5679"/>
    <w:rsid w:val="005D5B38"/>
    <w:rsid w:val="005D71BB"/>
    <w:rsid w:val="005E14B6"/>
    <w:rsid w:val="005E1EE9"/>
    <w:rsid w:val="005E30FC"/>
    <w:rsid w:val="005E324F"/>
    <w:rsid w:val="005F5EAF"/>
    <w:rsid w:val="0060195B"/>
    <w:rsid w:val="00605FC8"/>
    <w:rsid w:val="006131EF"/>
    <w:rsid w:val="006150EB"/>
    <w:rsid w:val="006204FC"/>
    <w:rsid w:val="0062198B"/>
    <w:rsid w:val="0063085D"/>
    <w:rsid w:val="00640190"/>
    <w:rsid w:val="00643A21"/>
    <w:rsid w:val="00663F06"/>
    <w:rsid w:val="00671080"/>
    <w:rsid w:val="00671BF6"/>
    <w:rsid w:val="00673492"/>
    <w:rsid w:val="006769C4"/>
    <w:rsid w:val="0069349A"/>
    <w:rsid w:val="00694039"/>
    <w:rsid w:val="006978AD"/>
    <w:rsid w:val="006A47EC"/>
    <w:rsid w:val="006A6B37"/>
    <w:rsid w:val="006B24C8"/>
    <w:rsid w:val="006C0FB6"/>
    <w:rsid w:val="006C4DEF"/>
    <w:rsid w:val="006C4F96"/>
    <w:rsid w:val="006D52C5"/>
    <w:rsid w:val="006E365A"/>
    <w:rsid w:val="006E5B95"/>
    <w:rsid w:val="006F50A9"/>
    <w:rsid w:val="006F679A"/>
    <w:rsid w:val="006F79C2"/>
    <w:rsid w:val="00700037"/>
    <w:rsid w:val="007033DC"/>
    <w:rsid w:val="00713A54"/>
    <w:rsid w:val="00714A0D"/>
    <w:rsid w:val="0072438F"/>
    <w:rsid w:val="007259D1"/>
    <w:rsid w:val="007265AF"/>
    <w:rsid w:val="0073157C"/>
    <w:rsid w:val="007315F5"/>
    <w:rsid w:val="0073511A"/>
    <w:rsid w:val="007419B6"/>
    <w:rsid w:val="00754D1D"/>
    <w:rsid w:val="00761451"/>
    <w:rsid w:val="00764F93"/>
    <w:rsid w:val="00765796"/>
    <w:rsid w:val="00767F9F"/>
    <w:rsid w:val="00775F46"/>
    <w:rsid w:val="007809A5"/>
    <w:rsid w:val="00780E3B"/>
    <w:rsid w:val="00783B54"/>
    <w:rsid w:val="007852E7"/>
    <w:rsid w:val="0078569F"/>
    <w:rsid w:val="0079197B"/>
    <w:rsid w:val="007919A9"/>
    <w:rsid w:val="007A30C5"/>
    <w:rsid w:val="007B1B4C"/>
    <w:rsid w:val="007C2618"/>
    <w:rsid w:val="007C27D9"/>
    <w:rsid w:val="007D4FE0"/>
    <w:rsid w:val="007D6108"/>
    <w:rsid w:val="007E0E89"/>
    <w:rsid w:val="007E29E7"/>
    <w:rsid w:val="007E2A97"/>
    <w:rsid w:val="007E5BD0"/>
    <w:rsid w:val="007E6935"/>
    <w:rsid w:val="007E7D83"/>
    <w:rsid w:val="007F6091"/>
    <w:rsid w:val="007F663B"/>
    <w:rsid w:val="007F778A"/>
    <w:rsid w:val="008065CA"/>
    <w:rsid w:val="00832AD7"/>
    <w:rsid w:val="00836365"/>
    <w:rsid w:val="00837998"/>
    <w:rsid w:val="00847A83"/>
    <w:rsid w:val="00850D1A"/>
    <w:rsid w:val="008608DA"/>
    <w:rsid w:val="00880FB4"/>
    <w:rsid w:val="00893E98"/>
    <w:rsid w:val="00894709"/>
    <w:rsid w:val="008A5A22"/>
    <w:rsid w:val="008B7637"/>
    <w:rsid w:val="008C4072"/>
    <w:rsid w:val="008C6F3E"/>
    <w:rsid w:val="008C731D"/>
    <w:rsid w:val="008D47AC"/>
    <w:rsid w:val="008E479C"/>
    <w:rsid w:val="008F3B50"/>
    <w:rsid w:val="008F4C19"/>
    <w:rsid w:val="008F7DC3"/>
    <w:rsid w:val="009133A9"/>
    <w:rsid w:val="009249FF"/>
    <w:rsid w:val="00931A13"/>
    <w:rsid w:val="00933CF8"/>
    <w:rsid w:val="009432E0"/>
    <w:rsid w:val="0094371D"/>
    <w:rsid w:val="009554A0"/>
    <w:rsid w:val="00957DEF"/>
    <w:rsid w:val="00962D0E"/>
    <w:rsid w:val="00965081"/>
    <w:rsid w:val="009663BF"/>
    <w:rsid w:val="00966ABE"/>
    <w:rsid w:val="00974F64"/>
    <w:rsid w:val="0097558B"/>
    <w:rsid w:val="00976DEC"/>
    <w:rsid w:val="009836E6"/>
    <w:rsid w:val="00990FB5"/>
    <w:rsid w:val="00993671"/>
    <w:rsid w:val="00993B93"/>
    <w:rsid w:val="00995D7F"/>
    <w:rsid w:val="009A302D"/>
    <w:rsid w:val="009B03CB"/>
    <w:rsid w:val="009B1235"/>
    <w:rsid w:val="009B42C6"/>
    <w:rsid w:val="009C2D62"/>
    <w:rsid w:val="009C3A3E"/>
    <w:rsid w:val="009C68C9"/>
    <w:rsid w:val="009C6E8C"/>
    <w:rsid w:val="009D0765"/>
    <w:rsid w:val="009D553E"/>
    <w:rsid w:val="009D5E2A"/>
    <w:rsid w:val="009D7455"/>
    <w:rsid w:val="009E249F"/>
    <w:rsid w:val="009E2945"/>
    <w:rsid w:val="009F0F23"/>
    <w:rsid w:val="009F6310"/>
    <w:rsid w:val="00A006ED"/>
    <w:rsid w:val="00A007FD"/>
    <w:rsid w:val="00A0626A"/>
    <w:rsid w:val="00A12120"/>
    <w:rsid w:val="00A23753"/>
    <w:rsid w:val="00A27DC0"/>
    <w:rsid w:val="00A315F8"/>
    <w:rsid w:val="00A40826"/>
    <w:rsid w:val="00A416DB"/>
    <w:rsid w:val="00A45509"/>
    <w:rsid w:val="00A53A18"/>
    <w:rsid w:val="00A5538C"/>
    <w:rsid w:val="00A613E1"/>
    <w:rsid w:val="00A667D6"/>
    <w:rsid w:val="00A70C2C"/>
    <w:rsid w:val="00A7156B"/>
    <w:rsid w:val="00A72588"/>
    <w:rsid w:val="00A86808"/>
    <w:rsid w:val="00A87AC6"/>
    <w:rsid w:val="00A902B7"/>
    <w:rsid w:val="00AA1551"/>
    <w:rsid w:val="00AA3890"/>
    <w:rsid w:val="00AA3BCC"/>
    <w:rsid w:val="00AA7C5A"/>
    <w:rsid w:val="00AB1495"/>
    <w:rsid w:val="00AB556B"/>
    <w:rsid w:val="00AB6EDB"/>
    <w:rsid w:val="00AC53A5"/>
    <w:rsid w:val="00AD022D"/>
    <w:rsid w:val="00AD7FD4"/>
    <w:rsid w:val="00AE20AC"/>
    <w:rsid w:val="00AE669A"/>
    <w:rsid w:val="00AF0E54"/>
    <w:rsid w:val="00AF2076"/>
    <w:rsid w:val="00AF74AD"/>
    <w:rsid w:val="00AF7CAC"/>
    <w:rsid w:val="00B11DB3"/>
    <w:rsid w:val="00B12A5C"/>
    <w:rsid w:val="00B1369E"/>
    <w:rsid w:val="00B21729"/>
    <w:rsid w:val="00B22224"/>
    <w:rsid w:val="00B237DD"/>
    <w:rsid w:val="00B26DE8"/>
    <w:rsid w:val="00B279D3"/>
    <w:rsid w:val="00B31F1A"/>
    <w:rsid w:val="00B34B4E"/>
    <w:rsid w:val="00B354F2"/>
    <w:rsid w:val="00B4667C"/>
    <w:rsid w:val="00B62A8F"/>
    <w:rsid w:val="00B63A04"/>
    <w:rsid w:val="00B643FD"/>
    <w:rsid w:val="00B727D0"/>
    <w:rsid w:val="00B72E54"/>
    <w:rsid w:val="00B77B78"/>
    <w:rsid w:val="00B81FE9"/>
    <w:rsid w:val="00B82638"/>
    <w:rsid w:val="00B83094"/>
    <w:rsid w:val="00B855E4"/>
    <w:rsid w:val="00B86B34"/>
    <w:rsid w:val="00B86BC3"/>
    <w:rsid w:val="00BA2391"/>
    <w:rsid w:val="00BA4FFE"/>
    <w:rsid w:val="00BA71D4"/>
    <w:rsid w:val="00BB7504"/>
    <w:rsid w:val="00BC2888"/>
    <w:rsid w:val="00BC48AB"/>
    <w:rsid w:val="00BD3474"/>
    <w:rsid w:val="00BD57CE"/>
    <w:rsid w:val="00BF2609"/>
    <w:rsid w:val="00C04442"/>
    <w:rsid w:val="00C114F5"/>
    <w:rsid w:val="00C16D9B"/>
    <w:rsid w:val="00C26A3B"/>
    <w:rsid w:val="00C352D1"/>
    <w:rsid w:val="00C36A04"/>
    <w:rsid w:val="00C40780"/>
    <w:rsid w:val="00C42352"/>
    <w:rsid w:val="00C42A54"/>
    <w:rsid w:val="00C4442C"/>
    <w:rsid w:val="00C614A9"/>
    <w:rsid w:val="00C63779"/>
    <w:rsid w:val="00C735BE"/>
    <w:rsid w:val="00C73796"/>
    <w:rsid w:val="00C75AF6"/>
    <w:rsid w:val="00C80E08"/>
    <w:rsid w:val="00C812D2"/>
    <w:rsid w:val="00C87160"/>
    <w:rsid w:val="00C90041"/>
    <w:rsid w:val="00C96175"/>
    <w:rsid w:val="00CA601D"/>
    <w:rsid w:val="00CB07CB"/>
    <w:rsid w:val="00CB77DF"/>
    <w:rsid w:val="00CC1BFA"/>
    <w:rsid w:val="00CC2E22"/>
    <w:rsid w:val="00CC4CE1"/>
    <w:rsid w:val="00CD15DD"/>
    <w:rsid w:val="00CD7F42"/>
    <w:rsid w:val="00CE46FA"/>
    <w:rsid w:val="00CE4E92"/>
    <w:rsid w:val="00CE57B9"/>
    <w:rsid w:val="00CE7416"/>
    <w:rsid w:val="00CE7714"/>
    <w:rsid w:val="00CF4E87"/>
    <w:rsid w:val="00D06B57"/>
    <w:rsid w:val="00D12E8C"/>
    <w:rsid w:val="00D13E95"/>
    <w:rsid w:val="00D16E72"/>
    <w:rsid w:val="00D17ECB"/>
    <w:rsid w:val="00D20F01"/>
    <w:rsid w:val="00D25C07"/>
    <w:rsid w:val="00D25D33"/>
    <w:rsid w:val="00D2736C"/>
    <w:rsid w:val="00D31A0E"/>
    <w:rsid w:val="00D333E1"/>
    <w:rsid w:val="00D34FF2"/>
    <w:rsid w:val="00D426B5"/>
    <w:rsid w:val="00D4660C"/>
    <w:rsid w:val="00D55385"/>
    <w:rsid w:val="00D56FC7"/>
    <w:rsid w:val="00D60AE9"/>
    <w:rsid w:val="00D62713"/>
    <w:rsid w:val="00D72F14"/>
    <w:rsid w:val="00D838BE"/>
    <w:rsid w:val="00D83D43"/>
    <w:rsid w:val="00D85F9D"/>
    <w:rsid w:val="00D878D5"/>
    <w:rsid w:val="00D879D8"/>
    <w:rsid w:val="00D87C94"/>
    <w:rsid w:val="00D901BA"/>
    <w:rsid w:val="00D948B8"/>
    <w:rsid w:val="00D957C3"/>
    <w:rsid w:val="00DA60CC"/>
    <w:rsid w:val="00DB0D0D"/>
    <w:rsid w:val="00DB2D2D"/>
    <w:rsid w:val="00DB4794"/>
    <w:rsid w:val="00DB738F"/>
    <w:rsid w:val="00DC3E59"/>
    <w:rsid w:val="00DC5D4A"/>
    <w:rsid w:val="00DC72B7"/>
    <w:rsid w:val="00DD0B32"/>
    <w:rsid w:val="00DD3D62"/>
    <w:rsid w:val="00DD4BA9"/>
    <w:rsid w:val="00DD52F9"/>
    <w:rsid w:val="00DE33AB"/>
    <w:rsid w:val="00DE5EA6"/>
    <w:rsid w:val="00DF0CFA"/>
    <w:rsid w:val="00DF2229"/>
    <w:rsid w:val="00E071A1"/>
    <w:rsid w:val="00E10A1F"/>
    <w:rsid w:val="00E17F57"/>
    <w:rsid w:val="00E200A0"/>
    <w:rsid w:val="00E2088F"/>
    <w:rsid w:val="00E20CFF"/>
    <w:rsid w:val="00E23048"/>
    <w:rsid w:val="00E260E9"/>
    <w:rsid w:val="00E331B3"/>
    <w:rsid w:val="00E40199"/>
    <w:rsid w:val="00E4147E"/>
    <w:rsid w:val="00E439A6"/>
    <w:rsid w:val="00E4527B"/>
    <w:rsid w:val="00E502E5"/>
    <w:rsid w:val="00E520BD"/>
    <w:rsid w:val="00E529B9"/>
    <w:rsid w:val="00E60953"/>
    <w:rsid w:val="00E62463"/>
    <w:rsid w:val="00E70F79"/>
    <w:rsid w:val="00E73C6E"/>
    <w:rsid w:val="00E8276E"/>
    <w:rsid w:val="00E84385"/>
    <w:rsid w:val="00E85731"/>
    <w:rsid w:val="00E955AE"/>
    <w:rsid w:val="00EA175A"/>
    <w:rsid w:val="00EA6FD1"/>
    <w:rsid w:val="00EB1008"/>
    <w:rsid w:val="00EB207D"/>
    <w:rsid w:val="00EC23C1"/>
    <w:rsid w:val="00EC2EDC"/>
    <w:rsid w:val="00EC7BB4"/>
    <w:rsid w:val="00ED3E75"/>
    <w:rsid w:val="00EE5198"/>
    <w:rsid w:val="00EF46D9"/>
    <w:rsid w:val="00F03655"/>
    <w:rsid w:val="00F13687"/>
    <w:rsid w:val="00F173D7"/>
    <w:rsid w:val="00F20B0A"/>
    <w:rsid w:val="00F224EF"/>
    <w:rsid w:val="00F2610C"/>
    <w:rsid w:val="00F278AC"/>
    <w:rsid w:val="00F400C2"/>
    <w:rsid w:val="00F42983"/>
    <w:rsid w:val="00F607AE"/>
    <w:rsid w:val="00F64725"/>
    <w:rsid w:val="00F72B37"/>
    <w:rsid w:val="00F75035"/>
    <w:rsid w:val="00F77841"/>
    <w:rsid w:val="00F77C4A"/>
    <w:rsid w:val="00F8333F"/>
    <w:rsid w:val="00F85EDE"/>
    <w:rsid w:val="00F86FD9"/>
    <w:rsid w:val="00F95F36"/>
    <w:rsid w:val="00FA040B"/>
    <w:rsid w:val="00FA14EC"/>
    <w:rsid w:val="00FB0F94"/>
    <w:rsid w:val="00FB326A"/>
    <w:rsid w:val="00FC5145"/>
    <w:rsid w:val="00FD1CCB"/>
    <w:rsid w:val="00FD2006"/>
    <w:rsid w:val="00FE6D58"/>
    <w:rsid w:val="00FF2F34"/>
    <w:rsid w:val="00FF5094"/>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986E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4722"/>
    <w:pPr>
      <w:spacing w:line="360" w:lineRule="auto"/>
    </w:pPr>
    <w:rPr>
      <w:rFonts w:ascii="Calibri" w:hAnsi="Calibri"/>
      <w:sz w:val="22"/>
      <w:lang w:val="en-US"/>
    </w:rPr>
  </w:style>
  <w:style w:type="paragraph" w:styleId="Heading1">
    <w:name w:val="heading 1"/>
    <w:basedOn w:val="Normal"/>
    <w:next w:val="Normal"/>
    <w:qFormat/>
    <w:rsid w:val="00C42A54"/>
    <w:pPr>
      <w:keepNext/>
      <w:spacing w:line="360" w:lineRule="exact"/>
      <w:outlineLvl w:val="0"/>
    </w:pPr>
    <w:rPr>
      <w:b/>
    </w:rPr>
  </w:style>
  <w:style w:type="paragraph" w:styleId="Heading2">
    <w:name w:val="heading 2"/>
    <w:basedOn w:val="Normal"/>
    <w:next w:val="Normal"/>
    <w:link w:val="Heading2Char"/>
    <w:unhideWhenUsed/>
    <w:qFormat/>
    <w:rsid w:val="00C42A54"/>
    <w:pPr>
      <w:keepNext/>
      <w:keepLines/>
      <w:spacing w:line="360" w:lineRule="exact"/>
      <w:outlineLvl w:val="1"/>
    </w:pPr>
    <w:rPr>
      <w:rFonts w:asciiTheme="majorHAnsi" w:eastAsiaTheme="majorEastAsia" w:hAnsiTheme="majorHAnsi" w:cstheme="majorBidi"/>
      <w:color w:val="0077CC"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536"/>
        <w:tab w:val="right" w:pos="9072"/>
      </w:tabs>
    </w:pPr>
  </w:style>
  <w:style w:type="paragraph" w:styleId="Footer">
    <w:name w:val="footer"/>
    <w:basedOn w:val="Normal"/>
    <w:link w:val="FooterChar"/>
    <w:rsid w:val="005D37DC"/>
    <w:pPr>
      <w:framePr w:w="9979" w:h="567" w:wrap="notBeside" w:vAnchor="page" w:hAnchor="page" w:x="1736" w:yAlign="bottom"/>
      <w:spacing w:line="180" w:lineRule="exact"/>
    </w:pPr>
    <w:rPr>
      <w:rFonts w:cs="Calibri"/>
      <w:noProof/>
      <w:sz w:val="16"/>
      <w:szCs w:val="16"/>
      <w:lang w:val="en-GB"/>
    </w:rPr>
  </w:style>
  <w:style w:type="paragraph" w:customStyle="1" w:styleId="Emphasis1">
    <w:name w:val="Emphasis 1"/>
    <w:basedOn w:val="Normal"/>
    <w:qFormat/>
    <w:rsid w:val="00B26DE8"/>
    <w:rPr>
      <w:i/>
      <w:lang w:val="en-GB"/>
    </w:rPr>
  </w:style>
  <w:style w:type="paragraph" w:customStyle="1" w:styleId="Emphasis2">
    <w:name w:val="Emphasis 2"/>
    <w:basedOn w:val="Normal"/>
    <w:qFormat/>
    <w:rsid w:val="00B26DE8"/>
    <w:rPr>
      <w:b/>
      <w:lang w:val="en-GB"/>
    </w:rPr>
  </w:style>
  <w:style w:type="paragraph" w:styleId="BalloonText">
    <w:name w:val="Balloon Text"/>
    <w:basedOn w:val="Normal"/>
    <w:link w:val="BalloonTextChar"/>
    <w:rsid w:val="00A86808"/>
    <w:rPr>
      <w:rFonts w:ascii="Tahoma" w:hAnsi="Tahoma" w:cs="Tahoma"/>
      <w:sz w:val="16"/>
      <w:szCs w:val="16"/>
    </w:rPr>
  </w:style>
  <w:style w:type="character" w:customStyle="1" w:styleId="BalloonTextChar">
    <w:name w:val="Balloon Text Char"/>
    <w:basedOn w:val="DefaultParagraphFont"/>
    <w:link w:val="BalloonText"/>
    <w:rsid w:val="00A86808"/>
    <w:rPr>
      <w:rFonts w:ascii="Tahoma" w:hAnsi="Tahoma" w:cs="Tahoma"/>
      <w:sz w:val="16"/>
      <w:szCs w:val="16"/>
      <w:lang w:val="en-US"/>
    </w:rPr>
  </w:style>
  <w:style w:type="paragraph" w:styleId="NormalWeb">
    <w:name w:val="Normal (Web)"/>
    <w:basedOn w:val="Normal"/>
    <w:uiPriority w:val="99"/>
    <w:unhideWhenUsed/>
    <w:rsid w:val="00832AD7"/>
    <w:pPr>
      <w:spacing w:before="100" w:beforeAutospacing="1" w:after="100" w:afterAutospacing="1"/>
    </w:pPr>
    <w:rPr>
      <w:rFonts w:ascii="Times New Roman" w:eastAsiaTheme="minorEastAsia" w:hAnsi="Times New Roman"/>
      <w:sz w:val="24"/>
      <w:szCs w:val="24"/>
      <w:lang w:val="nl-NL" w:eastAsia="nl-NL"/>
    </w:rPr>
  </w:style>
  <w:style w:type="character" w:customStyle="1" w:styleId="Heading2Char">
    <w:name w:val="Heading 2 Char"/>
    <w:basedOn w:val="DefaultParagraphFont"/>
    <w:link w:val="Heading2"/>
    <w:rsid w:val="00C42A54"/>
    <w:rPr>
      <w:rFonts w:asciiTheme="majorHAnsi" w:eastAsiaTheme="majorEastAsia" w:hAnsiTheme="majorHAnsi" w:cstheme="majorBidi"/>
      <w:color w:val="0077CC" w:themeColor="accent1"/>
      <w:sz w:val="22"/>
      <w:szCs w:val="26"/>
      <w:lang w:val="en-US"/>
    </w:rPr>
  </w:style>
  <w:style w:type="numbering" w:customStyle="1" w:styleId="Philipsbullets">
    <w:name w:val="Philips bullets"/>
    <w:basedOn w:val="NoList"/>
    <w:rsid w:val="00C114F5"/>
    <w:pPr>
      <w:numPr>
        <w:numId w:val="2"/>
      </w:numPr>
    </w:pPr>
  </w:style>
  <w:style w:type="paragraph" w:styleId="ListParagraph">
    <w:name w:val="List Paragraph"/>
    <w:basedOn w:val="Normal"/>
    <w:uiPriority w:val="34"/>
    <w:qFormat/>
    <w:rsid w:val="00C114F5"/>
    <w:pPr>
      <w:numPr>
        <w:numId w:val="3"/>
      </w:numPr>
      <w:contextualSpacing/>
    </w:pPr>
    <w:rPr>
      <w:rFonts w:asciiTheme="minorHAnsi" w:eastAsiaTheme="minorEastAsia" w:hAnsiTheme="minorHAnsi"/>
      <w:szCs w:val="24"/>
      <w:lang w:val="nl-NL" w:eastAsia="nl-NL"/>
    </w:rPr>
  </w:style>
  <w:style w:type="paragraph" w:customStyle="1" w:styleId="Emphasis3">
    <w:name w:val="Emphasis 3"/>
    <w:basedOn w:val="Normal"/>
    <w:qFormat/>
    <w:rsid w:val="00B26DE8"/>
    <w:rPr>
      <w:color w:val="0077CC" w:themeColor="accent1"/>
      <w:lang w:val="en-GB"/>
    </w:rPr>
  </w:style>
  <w:style w:type="character" w:customStyle="1" w:styleId="FooterChar">
    <w:name w:val="Footer Char"/>
    <w:basedOn w:val="DefaultParagraphFont"/>
    <w:link w:val="Footer"/>
    <w:rsid w:val="005D37DC"/>
    <w:rPr>
      <w:rFonts w:ascii="Calibri" w:hAnsi="Calibri" w:cs="Calibri"/>
      <w:noProof/>
      <w:sz w:val="16"/>
      <w:szCs w:val="16"/>
      <w:lang w:val="en-GB"/>
    </w:rPr>
  </w:style>
  <w:style w:type="character" w:styleId="Hyperlink">
    <w:name w:val="Hyperlink"/>
    <w:basedOn w:val="DefaultParagraphFont"/>
    <w:uiPriority w:val="99"/>
    <w:unhideWhenUsed/>
    <w:rsid w:val="00176325"/>
    <w:rPr>
      <w:color w:val="00619F" w:themeColor="hyperlink"/>
      <w:u w:val="single"/>
    </w:rPr>
  </w:style>
  <w:style w:type="character" w:customStyle="1" w:styleId="HeaderChar">
    <w:name w:val="Header Char"/>
    <w:basedOn w:val="DefaultParagraphFont"/>
    <w:link w:val="Header"/>
    <w:uiPriority w:val="99"/>
    <w:rsid w:val="00C4442C"/>
    <w:rPr>
      <w:rFonts w:ascii="Calibri" w:hAnsi="Calibri"/>
      <w:sz w:val="22"/>
      <w:lang w:val="en-US"/>
    </w:rPr>
  </w:style>
  <w:style w:type="paragraph" w:styleId="TOCHeading">
    <w:name w:val="TOC Heading"/>
    <w:basedOn w:val="Heading1"/>
    <w:next w:val="Normal"/>
    <w:uiPriority w:val="39"/>
    <w:unhideWhenUsed/>
    <w:qFormat/>
    <w:rsid w:val="00263501"/>
    <w:pPr>
      <w:keepLines/>
      <w:spacing w:before="240" w:line="259" w:lineRule="auto"/>
      <w:outlineLvl w:val="9"/>
    </w:pPr>
    <w:rPr>
      <w:rFonts w:asciiTheme="majorHAnsi" w:eastAsiaTheme="majorEastAsia" w:hAnsiTheme="majorHAnsi" w:cstheme="majorBidi"/>
      <w:b w:val="0"/>
      <w:color w:val="005898" w:themeColor="accent1" w:themeShade="BF"/>
      <w:sz w:val="32"/>
      <w:szCs w:val="32"/>
      <w:lang w:eastAsia="en-US"/>
    </w:rPr>
  </w:style>
  <w:style w:type="paragraph" w:styleId="TOC2">
    <w:name w:val="toc 2"/>
    <w:basedOn w:val="Normal"/>
    <w:next w:val="Normal"/>
    <w:autoRedefine/>
    <w:uiPriority w:val="39"/>
    <w:unhideWhenUsed/>
    <w:rsid w:val="00263501"/>
    <w:pPr>
      <w:spacing w:after="100"/>
      <w:ind w:left="220"/>
    </w:pPr>
  </w:style>
  <w:style w:type="paragraph" w:styleId="TOC1">
    <w:name w:val="toc 1"/>
    <w:basedOn w:val="Normal"/>
    <w:next w:val="Normal"/>
    <w:autoRedefine/>
    <w:uiPriority w:val="39"/>
    <w:unhideWhenUsed/>
    <w:rsid w:val="004443F1"/>
    <w:pPr>
      <w:tabs>
        <w:tab w:val="right" w:leader="dot" w:pos="9063"/>
      </w:tabs>
      <w:spacing w:after="100"/>
    </w:pPr>
  </w:style>
  <w:style w:type="character" w:styleId="UnresolvedMention">
    <w:name w:val="Unresolved Mention"/>
    <w:basedOn w:val="DefaultParagraphFont"/>
    <w:uiPriority w:val="99"/>
    <w:semiHidden/>
    <w:unhideWhenUsed/>
    <w:rsid w:val="003F0F87"/>
    <w:rPr>
      <w:color w:val="605E5C"/>
      <w:shd w:val="clear" w:color="auto" w:fill="E1DFDD"/>
    </w:rPr>
  </w:style>
  <w:style w:type="character" w:styleId="Emphasis">
    <w:name w:val="Emphasis"/>
    <w:basedOn w:val="DefaultParagraphFont"/>
    <w:uiPriority w:val="20"/>
    <w:qFormat/>
    <w:rsid w:val="00CA601D"/>
    <w:rPr>
      <w:i/>
      <w:iCs/>
    </w:rPr>
  </w:style>
  <w:style w:type="character" w:styleId="Strong">
    <w:name w:val="Strong"/>
    <w:basedOn w:val="DefaultParagraphFont"/>
    <w:uiPriority w:val="22"/>
    <w:qFormat/>
    <w:rsid w:val="00B86B34"/>
    <w:rPr>
      <w:b/>
      <w:bCs/>
    </w:rPr>
  </w:style>
  <w:style w:type="paragraph" w:customStyle="1" w:styleId="gu">
    <w:name w:val="gu"/>
    <w:basedOn w:val="Normal"/>
    <w:rsid w:val="001833CB"/>
    <w:pPr>
      <w:spacing w:before="100" w:beforeAutospacing="1" w:after="100" w:afterAutospacing="1" w:line="240" w:lineRule="auto"/>
    </w:pPr>
    <w:rPr>
      <w:rFonts w:ascii="Times New Roman" w:hAnsi="Times New Roman"/>
      <w:sz w:val="24"/>
      <w:szCs w:val="24"/>
      <w:lang w:eastAsia="en-US"/>
    </w:rPr>
  </w:style>
  <w:style w:type="paragraph" w:styleId="NoSpacing">
    <w:name w:val="No Spacing"/>
    <w:link w:val="NoSpacingChar"/>
    <w:uiPriority w:val="1"/>
    <w:qFormat/>
    <w:rsid w:val="000F1E3B"/>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0F1E3B"/>
    <w:rPr>
      <w:rFonts w:asciiTheme="minorHAnsi" w:eastAsiaTheme="minorEastAsia" w:hAnsiTheme="minorHAnsi" w:cstheme="minorBidi"/>
      <w:sz w:val="22"/>
      <w:szCs w:val="22"/>
      <w:lang w:val="en-US" w:eastAsia="en-US"/>
    </w:rPr>
  </w:style>
  <w:style w:type="paragraph" w:customStyle="1" w:styleId="Default">
    <w:name w:val="Default"/>
    <w:qFormat/>
    <w:rsid w:val="00256DF0"/>
    <w:pPr>
      <w:suppressAutoHyphens/>
    </w:pPr>
    <w:rPr>
      <w:rFonts w:ascii="0" w:hAnsi="0"/>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993112">
      <w:bodyDiv w:val="1"/>
      <w:marLeft w:val="0"/>
      <w:marRight w:val="0"/>
      <w:marTop w:val="0"/>
      <w:marBottom w:val="0"/>
      <w:divBdr>
        <w:top w:val="none" w:sz="0" w:space="0" w:color="auto"/>
        <w:left w:val="none" w:sz="0" w:space="0" w:color="auto"/>
        <w:bottom w:val="none" w:sz="0" w:space="0" w:color="auto"/>
        <w:right w:val="none" w:sz="0" w:space="0" w:color="auto"/>
      </w:divBdr>
      <w:divsChild>
        <w:div w:id="425270621">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424688548">
      <w:bodyDiv w:val="1"/>
      <w:marLeft w:val="0"/>
      <w:marRight w:val="0"/>
      <w:marTop w:val="0"/>
      <w:marBottom w:val="0"/>
      <w:divBdr>
        <w:top w:val="none" w:sz="0" w:space="0" w:color="auto"/>
        <w:left w:val="none" w:sz="0" w:space="0" w:color="auto"/>
        <w:bottom w:val="none" w:sz="0" w:space="0" w:color="auto"/>
        <w:right w:val="none" w:sz="0" w:space="0" w:color="auto"/>
      </w:divBdr>
    </w:div>
    <w:div w:id="514612447">
      <w:bodyDiv w:val="1"/>
      <w:marLeft w:val="0"/>
      <w:marRight w:val="0"/>
      <w:marTop w:val="0"/>
      <w:marBottom w:val="0"/>
      <w:divBdr>
        <w:top w:val="none" w:sz="0" w:space="0" w:color="auto"/>
        <w:left w:val="none" w:sz="0" w:space="0" w:color="auto"/>
        <w:bottom w:val="none" w:sz="0" w:space="0" w:color="auto"/>
        <w:right w:val="none" w:sz="0" w:space="0" w:color="auto"/>
      </w:divBdr>
      <w:divsChild>
        <w:div w:id="1779788898">
          <w:marLeft w:val="0"/>
          <w:marRight w:val="0"/>
          <w:marTop w:val="0"/>
          <w:marBottom w:val="0"/>
          <w:divBdr>
            <w:top w:val="none" w:sz="0" w:space="0" w:color="auto"/>
            <w:left w:val="none" w:sz="0" w:space="0" w:color="auto"/>
            <w:bottom w:val="none" w:sz="0" w:space="0" w:color="auto"/>
            <w:right w:val="none" w:sz="0" w:space="0" w:color="auto"/>
          </w:divBdr>
          <w:divsChild>
            <w:div w:id="17168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906938">
      <w:bodyDiv w:val="1"/>
      <w:marLeft w:val="0"/>
      <w:marRight w:val="0"/>
      <w:marTop w:val="0"/>
      <w:marBottom w:val="0"/>
      <w:divBdr>
        <w:top w:val="none" w:sz="0" w:space="0" w:color="auto"/>
        <w:left w:val="none" w:sz="0" w:space="0" w:color="auto"/>
        <w:bottom w:val="none" w:sz="0" w:space="0" w:color="auto"/>
        <w:right w:val="none" w:sz="0" w:space="0" w:color="auto"/>
      </w:divBdr>
      <w:divsChild>
        <w:div w:id="2099517956">
          <w:marLeft w:val="0"/>
          <w:marRight w:val="0"/>
          <w:marTop w:val="0"/>
          <w:marBottom w:val="0"/>
          <w:divBdr>
            <w:top w:val="none" w:sz="0" w:space="0" w:color="auto"/>
            <w:left w:val="none" w:sz="0" w:space="0" w:color="auto"/>
            <w:bottom w:val="none" w:sz="0" w:space="0" w:color="auto"/>
            <w:right w:val="none" w:sz="0" w:space="0" w:color="auto"/>
          </w:divBdr>
          <w:divsChild>
            <w:div w:id="191250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63303">
      <w:bodyDiv w:val="1"/>
      <w:marLeft w:val="0"/>
      <w:marRight w:val="0"/>
      <w:marTop w:val="0"/>
      <w:marBottom w:val="0"/>
      <w:divBdr>
        <w:top w:val="none" w:sz="0" w:space="0" w:color="auto"/>
        <w:left w:val="none" w:sz="0" w:space="0" w:color="auto"/>
        <w:bottom w:val="none" w:sz="0" w:space="0" w:color="auto"/>
        <w:right w:val="none" w:sz="0" w:space="0" w:color="auto"/>
      </w:divBdr>
    </w:div>
    <w:div w:id="803814748">
      <w:bodyDiv w:val="1"/>
      <w:marLeft w:val="0"/>
      <w:marRight w:val="0"/>
      <w:marTop w:val="0"/>
      <w:marBottom w:val="0"/>
      <w:divBdr>
        <w:top w:val="none" w:sz="0" w:space="0" w:color="auto"/>
        <w:left w:val="none" w:sz="0" w:space="0" w:color="auto"/>
        <w:bottom w:val="none" w:sz="0" w:space="0" w:color="auto"/>
        <w:right w:val="none" w:sz="0" w:space="0" w:color="auto"/>
      </w:divBdr>
      <w:divsChild>
        <w:div w:id="361445658">
          <w:marLeft w:val="0"/>
          <w:marRight w:val="0"/>
          <w:marTop w:val="0"/>
          <w:marBottom w:val="0"/>
          <w:divBdr>
            <w:top w:val="none" w:sz="0" w:space="0" w:color="auto"/>
            <w:left w:val="none" w:sz="0" w:space="0" w:color="auto"/>
            <w:bottom w:val="none" w:sz="0" w:space="0" w:color="auto"/>
            <w:right w:val="none" w:sz="0" w:space="0" w:color="auto"/>
          </w:divBdr>
          <w:divsChild>
            <w:div w:id="6070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8313">
      <w:bodyDiv w:val="1"/>
      <w:marLeft w:val="0"/>
      <w:marRight w:val="0"/>
      <w:marTop w:val="0"/>
      <w:marBottom w:val="0"/>
      <w:divBdr>
        <w:top w:val="none" w:sz="0" w:space="0" w:color="auto"/>
        <w:left w:val="none" w:sz="0" w:space="0" w:color="auto"/>
        <w:bottom w:val="none" w:sz="0" w:space="0" w:color="auto"/>
        <w:right w:val="none" w:sz="0" w:space="0" w:color="auto"/>
      </w:divBdr>
    </w:div>
    <w:div w:id="1050304173">
      <w:bodyDiv w:val="1"/>
      <w:marLeft w:val="0"/>
      <w:marRight w:val="0"/>
      <w:marTop w:val="0"/>
      <w:marBottom w:val="0"/>
      <w:divBdr>
        <w:top w:val="none" w:sz="0" w:space="0" w:color="auto"/>
        <w:left w:val="none" w:sz="0" w:space="0" w:color="auto"/>
        <w:bottom w:val="none" w:sz="0" w:space="0" w:color="auto"/>
        <w:right w:val="none" w:sz="0" w:space="0" w:color="auto"/>
      </w:divBdr>
      <w:divsChild>
        <w:div w:id="1434785411">
          <w:marLeft w:val="0"/>
          <w:marRight w:val="0"/>
          <w:marTop w:val="0"/>
          <w:marBottom w:val="0"/>
          <w:divBdr>
            <w:top w:val="none" w:sz="0" w:space="0" w:color="auto"/>
            <w:left w:val="none" w:sz="0" w:space="0" w:color="auto"/>
            <w:bottom w:val="none" w:sz="0" w:space="0" w:color="auto"/>
            <w:right w:val="none" w:sz="0" w:space="0" w:color="auto"/>
          </w:divBdr>
          <w:divsChild>
            <w:div w:id="185506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59232">
      <w:bodyDiv w:val="1"/>
      <w:marLeft w:val="0"/>
      <w:marRight w:val="0"/>
      <w:marTop w:val="0"/>
      <w:marBottom w:val="0"/>
      <w:divBdr>
        <w:top w:val="none" w:sz="0" w:space="0" w:color="auto"/>
        <w:left w:val="none" w:sz="0" w:space="0" w:color="auto"/>
        <w:bottom w:val="none" w:sz="0" w:space="0" w:color="auto"/>
        <w:right w:val="none" w:sz="0" w:space="0" w:color="auto"/>
      </w:divBdr>
      <w:divsChild>
        <w:div w:id="1434200986">
          <w:marLeft w:val="0"/>
          <w:marRight w:val="0"/>
          <w:marTop w:val="0"/>
          <w:marBottom w:val="0"/>
          <w:divBdr>
            <w:top w:val="none" w:sz="0" w:space="0" w:color="auto"/>
            <w:left w:val="none" w:sz="0" w:space="0" w:color="auto"/>
            <w:bottom w:val="none" w:sz="0" w:space="0" w:color="auto"/>
            <w:right w:val="none" w:sz="0" w:space="0" w:color="auto"/>
          </w:divBdr>
          <w:divsChild>
            <w:div w:id="1007514190">
              <w:marLeft w:val="0"/>
              <w:marRight w:val="0"/>
              <w:marTop w:val="0"/>
              <w:marBottom w:val="0"/>
              <w:divBdr>
                <w:top w:val="none" w:sz="0" w:space="0" w:color="auto"/>
                <w:left w:val="none" w:sz="0" w:space="0" w:color="auto"/>
                <w:bottom w:val="none" w:sz="0" w:space="0" w:color="auto"/>
                <w:right w:val="none" w:sz="0" w:space="0" w:color="auto"/>
              </w:divBdr>
            </w:div>
            <w:div w:id="13321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547449">
      <w:bodyDiv w:val="1"/>
      <w:marLeft w:val="0"/>
      <w:marRight w:val="0"/>
      <w:marTop w:val="0"/>
      <w:marBottom w:val="0"/>
      <w:divBdr>
        <w:top w:val="none" w:sz="0" w:space="0" w:color="auto"/>
        <w:left w:val="none" w:sz="0" w:space="0" w:color="auto"/>
        <w:bottom w:val="none" w:sz="0" w:space="0" w:color="auto"/>
        <w:right w:val="none" w:sz="0" w:space="0" w:color="auto"/>
      </w:divBdr>
    </w:div>
    <w:div w:id="1237939050">
      <w:bodyDiv w:val="1"/>
      <w:marLeft w:val="0"/>
      <w:marRight w:val="0"/>
      <w:marTop w:val="0"/>
      <w:marBottom w:val="0"/>
      <w:divBdr>
        <w:top w:val="none" w:sz="0" w:space="0" w:color="auto"/>
        <w:left w:val="none" w:sz="0" w:space="0" w:color="auto"/>
        <w:bottom w:val="none" w:sz="0" w:space="0" w:color="auto"/>
        <w:right w:val="none" w:sz="0" w:space="0" w:color="auto"/>
      </w:divBdr>
      <w:divsChild>
        <w:div w:id="1940211195">
          <w:marLeft w:val="0"/>
          <w:marRight w:val="0"/>
          <w:marTop w:val="0"/>
          <w:marBottom w:val="0"/>
          <w:divBdr>
            <w:top w:val="none" w:sz="0" w:space="0" w:color="auto"/>
            <w:left w:val="none" w:sz="0" w:space="0" w:color="auto"/>
            <w:bottom w:val="none" w:sz="0" w:space="0" w:color="auto"/>
            <w:right w:val="none" w:sz="0" w:space="0" w:color="auto"/>
          </w:divBdr>
          <w:divsChild>
            <w:div w:id="129691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23432">
      <w:bodyDiv w:val="1"/>
      <w:marLeft w:val="0"/>
      <w:marRight w:val="0"/>
      <w:marTop w:val="0"/>
      <w:marBottom w:val="0"/>
      <w:divBdr>
        <w:top w:val="none" w:sz="0" w:space="0" w:color="auto"/>
        <w:left w:val="none" w:sz="0" w:space="0" w:color="auto"/>
        <w:bottom w:val="none" w:sz="0" w:space="0" w:color="auto"/>
        <w:right w:val="none" w:sz="0" w:space="0" w:color="auto"/>
      </w:divBdr>
    </w:div>
    <w:div w:id="1590042533">
      <w:bodyDiv w:val="1"/>
      <w:marLeft w:val="0"/>
      <w:marRight w:val="0"/>
      <w:marTop w:val="0"/>
      <w:marBottom w:val="0"/>
      <w:divBdr>
        <w:top w:val="none" w:sz="0" w:space="0" w:color="auto"/>
        <w:left w:val="none" w:sz="0" w:space="0" w:color="auto"/>
        <w:bottom w:val="none" w:sz="0" w:space="0" w:color="auto"/>
        <w:right w:val="none" w:sz="0" w:space="0" w:color="auto"/>
      </w:divBdr>
    </w:div>
    <w:div w:id="1745954887">
      <w:bodyDiv w:val="1"/>
      <w:marLeft w:val="0"/>
      <w:marRight w:val="0"/>
      <w:marTop w:val="0"/>
      <w:marBottom w:val="0"/>
      <w:divBdr>
        <w:top w:val="none" w:sz="0" w:space="0" w:color="auto"/>
        <w:left w:val="none" w:sz="0" w:space="0" w:color="auto"/>
        <w:bottom w:val="none" w:sz="0" w:space="0" w:color="auto"/>
        <w:right w:val="none" w:sz="0" w:space="0" w:color="auto"/>
      </w:divBdr>
      <w:divsChild>
        <w:div w:id="1929458831">
          <w:marLeft w:val="0"/>
          <w:marRight w:val="0"/>
          <w:marTop w:val="0"/>
          <w:marBottom w:val="0"/>
          <w:divBdr>
            <w:top w:val="none" w:sz="0" w:space="0" w:color="auto"/>
            <w:left w:val="none" w:sz="0" w:space="0" w:color="auto"/>
            <w:bottom w:val="none" w:sz="0" w:space="0" w:color="auto"/>
            <w:right w:val="none" w:sz="0" w:space="0" w:color="auto"/>
          </w:divBdr>
          <w:divsChild>
            <w:div w:id="19438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847">
      <w:bodyDiv w:val="1"/>
      <w:marLeft w:val="0"/>
      <w:marRight w:val="0"/>
      <w:marTop w:val="0"/>
      <w:marBottom w:val="0"/>
      <w:divBdr>
        <w:top w:val="none" w:sz="0" w:space="0" w:color="auto"/>
        <w:left w:val="none" w:sz="0" w:space="0" w:color="auto"/>
        <w:bottom w:val="none" w:sz="0" w:space="0" w:color="auto"/>
        <w:right w:val="none" w:sz="0" w:space="0" w:color="auto"/>
      </w:divBdr>
      <w:divsChild>
        <w:div w:id="613946095">
          <w:marLeft w:val="0"/>
          <w:marRight w:val="0"/>
          <w:marTop w:val="0"/>
          <w:marBottom w:val="0"/>
          <w:divBdr>
            <w:top w:val="none" w:sz="0" w:space="0" w:color="auto"/>
            <w:left w:val="none" w:sz="0" w:space="0" w:color="auto"/>
            <w:bottom w:val="none" w:sz="0" w:space="0" w:color="auto"/>
            <w:right w:val="none" w:sz="0" w:space="0" w:color="auto"/>
          </w:divBdr>
          <w:divsChild>
            <w:div w:id="235553101">
              <w:marLeft w:val="0"/>
              <w:marRight w:val="0"/>
              <w:marTop w:val="0"/>
              <w:marBottom w:val="0"/>
              <w:divBdr>
                <w:top w:val="none" w:sz="0" w:space="0" w:color="auto"/>
                <w:left w:val="none" w:sz="0" w:space="0" w:color="auto"/>
                <w:bottom w:val="none" w:sz="0" w:space="0" w:color="auto"/>
                <w:right w:val="none" w:sz="0" w:space="0" w:color="auto"/>
              </w:divBdr>
            </w:div>
            <w:div w:id="9812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70373">
      <w:bodyDiv w:val="1"/>
      <w:marLeft w:val="0"/>
      <w:marRight w:val="0"/>
      <w:marTop w:val="0"/>
      <w:marBottom w:val="0"/>
      <w:divBdr>
        <w:top w:val="none" w:sz="0" w:space="0" w:color="auto"/>
        <w:left w:val="none" w:sz="0" w:space="0" w:color="auto"/>
        <w:bottom w:val="none" w:sz="0" w:space="0" w:color="auto"/>
        <w:right w:val="none" w:sz="0" w:space="0" w:color="auto"/>
      </w:divBdr>
    </w:div>
    <w:div w:id="2095122082">
      <w:bodyDiv w:val="1"/>
      <w:marLeft w:val="0"/>
      <w:marRight w:val="0"/>
      <w:marTop w:val="0"/>
      <w:marBottom w:val="0"/>
      <w:divBdr>
        <w:top w:val="none" w:sz="0" w:space="0" w:color="auto"/>
        <w:left w:val="none" w:sz="0" w:space="0" w:color="auto"/>
        <w:bottom w:val="none" w:sz="0" w:space="0" w:color="auto"/>
        <w:right w:val="none" w:sz="0" w:space="0" w:color="auto"/>
      </w:divBdr>
    </w:div>
    <w:div w:id="2095856830">
      <w:bodyDiv w:val="1"/>
      <w:marLeft w:val="0"/>
      <w:marRight w:val="0"/>
      <w:marTop w:val="0"/>
      <w:marBottom w:val="0"/>
      <w:divBdr>
        <w:top w:val="none" w:sz="0" w:space="0" w:color="auto"/>
        <w:left w:val="none" w:sz="0" w:space="0" w:color="auto"/>
        <w:bottom w:val="none" w:sz="0" w:space="0" w:color="auto"/>
        <w:right w:val="none" w:sz="0" w:space="0" w:color="auto"/>
      </w:divBdr>
      <w:divsChild>
        <w:div w:id="2068336655">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 w:id="2147232509">
      <w:bodyDiv w:val="1"/>
      <w:marLeft w:val="0"/>
      <w:marRight w:val="0"/>
      <w:marTop w:val="0"/>
      <w:marBottom w:val="0"/>
      <w:divBdr>
        <w:top w:val="none" w:sz="0" w:space="0" w:color="auto"/>
        <w:left w:val="none" w:sz="0" w:space="0" w:color="auto"/>
        <w:bottom w:val="none" w:sz="0" w:space="0" w:color="auto"/>
        <w:right w:val="none" w:sz="0" w:space="0" w:color="auto"/>
      </w:divBdr>
      <w:divsChild>
        <w:div w:id="1010261188">
          <w:marLeft w:val="0"/>
          <w:marRight w:val="0"/>
          <w:marTop w:val="0"/>
          <w:marBottom w:val="0"/>
          <w:divBdr>
            <w:top w:val="none" w:sz="0" w:space="0" w:color="auto"/>
            <w:left w:val="none" w:sz="0" w:space="0" w:color="auto"/>
            <w:bottom w:val="none" w:sz="0" w:space="0" w:color="auto"/>
            <w:right w:val="none" w:sz="0" w:space="0" w:color="auto"/>
          </w:divBdr>
          <w:divsChild>
            <w:div w:id="94627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microsoft.com/office/2007/relationships/diagramDrawing" Target="diagrams/drawing1.xm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7.png"/><Relationship Id="rId89"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diagramData" Target="diagrams/data3.xml"/><Relationship Id="rId92" Type="http://schemas.openxmlformats.org/officeDocument/2006/relationships/hyperlink" Target="https://thesai.org/Downloads/Volume12No6/Paper_18-A_Deep_Learning_Approach_Combining_CNN_and_Bi_LSTM.pdf"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diagramQuickStyle" Target="diagrams/quickStyle2.xml"/><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diagramColors" Target="diagrams/colors3.xml"/><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67.png"/><Relationship Id="rId5" Type="http://schemas.openxmlformats.org/officeDocument/2006/relationships/numbering" Target="numbering.xml"/><Relationship Id="rId61" Type="http://schemas.openxmlformats.org/officeDocument/2006/relationships/image" Target="media/image39.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5.png"/><Relationship Id="rId19" Type="http://schemas.openxmlformats.org/officeDocument/2006/relationships/diagramQuickStyle" Target="diagrams/quickStyle1.xml"/><Relationship Id="rId14" Type="http://schemas.openxmlformats.org/officeDocument/2006/relationships/image" Target="media/image4.png"/><Relationship Id="rId22" Type="http://schemas.openxmlformats.org/officeDocument/2006/relationships/diagramData" Target="diagrams/data2.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0.png"/><Relationship Id="rId100" Type="http://schemas.microsoft.com/office/2007/relationships/diagramDrawing" Target="diagrams/drawing4.xml"/><Relationship Id="rId105"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diagramLayout" Target="diagrams/layout3.xm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hyperlink" Target="https://arxiv.org/abs/1511.08308v5" TargetMode="External"/><Relationship Id="rId98" Type="http://schemas.openxmlformats.org/officeDocument/2006/relationships/diagramQuickStyle" Target="diagrams/quickStyle4.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image" Target="media/image68.png"/><Relationship Id="rId20" Type="http://schemas.openxmlformats.org/officeDocument/2006/relationships/diagramColors" Target="diagrams/colors1.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microsoft.com/office/2007/relationships/diagramDrawing" Target="diagrams/drawing3.xml"/><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diagramData" Target="diagrams/data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diagramLayout" Target="diagrams/layout2.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diagramQuickStyle" Target="diagrams/quickStyle3.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hyperlink" Target="https://www.researchgate.net/publication/329189864_A_Bi-Directional_LSTM-CNN_Model_with_Attention_for_Aspect-Level_Text_Classification" TargetMode="External"/><Relationship Id="rId99" Type="http://schemas.openxmlformats.org/officeDocument/2006/relationships/diagramColors" Target="diagrams/colors4.xml"/><Relationship Id="rId101"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diagramLayout" Target="diagrams/layout1.xml"/><Relationship Id="rId39" Type="http://schemas.openxmlformats.org/officeDocument/2006/relationships/hyperlink" Target="mailto:eylqgodm.ybqkwiam@gmail.com" TargetMode="External"/><Relationship Id="rId34" Type="http://schemas.openxmlformats.org/officeDocument/2006/relationships/hyperlink" Target="https://www.kaggle.com/rtatman/data-cleaning-challenge-character-encodings"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9.png"/><Relationship Id="rId97" Type="http://schemas.openxmlformats.org/officeDocument/2006/relationships/diagramLayout" Target="diagrams/layout4.xml"/><Relationship Id="rId104"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0014135\AppData\Local\Temp\Templafy\WordVsto\arrnr2ue.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FA16AF9-D96E-49B3-9AEE-BD9EE1A7B46A}" type="doc">
      <dgm:prSet loTypeId="urn:microsoft.com/office/officeart/2005/8/layout/chevron1" loCatId="process" qsTypeId="urn:microsoft.com/office/officeart/2005/8/quickstyle/simple1" qsCatId="simple" csTypeId="urn:microsoft.com/office/officeart/2005/8/colors/accent1_2" csCatId="accent1" phldr="1"/>
      <dgm:spPr/>
    </dgm:pt>
    <dgm:pt modelId="{4CDBB8E3-A619-4A36-A5A7-41AA8E8CD18E}">
      <dgm:prSet phldrT="[Text]"/>
      <dgm:spPr/>
      <dgm:t>
        <a:bodyPr/>
        <a:lstStyle/>
        <a:p>
          <a:r>
            <a:rPr lang="en-US"/>
            <a:t>Data Load</a:t>
          </a:r>
        </a:p>
      </dgm:t>
    </dgm:pt>
    <dgm:pt modelId="{2341AC97-4950-4ED1-8DE3-6474C51CC0CD}" type="parTrans" cxnId="{E592E9E2-82CA-4A55-BBFC-FBEF0C2F74BA}">
      <dgm:prSet/>
      <dgm:spPr/>
      <dgm:t>
        <a:bodyPr/>
        <a:lstStyle/>
        <a:p>
          <a:endParaRPr lang="en-US"/>
        </a:p>
      </dgm:t>
    </dgm:pt>
    <dgm:pt modelId="{293AA543-1DD2-4EAE-AB4D-FC28AE0F54B3}" type="sibTrans" cxnId="{E592E9E2-82CA-4A55-BBFC-FBEF0C2F74BA}">
      <dgm:prSet/>
      <dgm:spPr/>
      <dgm:t>
        <a:bodyPr/>
        <a:lstStyle/>
        <a:p>
          <a:endParaRPr lang="en-US"/>
        </a:p>
      </dgm:t>
    </dgm:pt>
    <dgm:pt modelId="{F63EB007-1263-4AC7-9E76-49630D55AC2E}">
      <dgm:prSet phldrT="[Text]"/>
      <dgm:spPr/>
      <dgm:t>
        <a:bodyPr/>
        <a:lstStyle/>
        <a:p>
          <a:r>
            <a:rPr lang="en-US"/>
            <a:t>Data Pre-Processing</a:t>
          </a:r>
        </a:p>
      </dgm:t>
    </dgm:pt>
    <dgm:pt modelId="{AE384A50-4D41-4FCD-A148-E44792C51725}" type="parTrans" cxnId="{FC2F47DE-6565-4A7B-A8AA-28E7361C181A}">
      <dgm:prSet/>
      <dgm:spPr/>
      <dgm:t>
        <a:bodyPr/>
        <a:lstStyle/>
        <a:p>
          <a:endParaRPr lang="en-US"/>
        </a:p>
      </dgm:t>
    </dgm:pt>
    <dgm:pt modelId="{0C0F2283-5205-4ED6-B3CA-503DA7965FD5}" type="sibTrans" cxnId="{FC2F47DE-6565-4A7B-A8AA-28E7361C181A}">
      <dgm:prSet/>
      <dgm:spPr/>
      <dgm:t>
        <a:bodyPr/>
        <a:lstStyle/>
        <a:p>
          <a:endParaRPr lang="en-US"/>
        </a:p>
      </dgm:t>
    </dgm:pt>
    <dgm:pt modelId="{676666D7-F4D0-4E23-9216-92A88F2D2CC6}">
      <dgm:prSet phldrT="[Text]"/>
      <dgm:spPr/>
      <dgm:t>
        <a:bodyPr/>
        <a:lstStyle/>
        <a:p>
          <a:r>
            <a:rPr lang="en-US"/>
            <a:t>EDA</a:t>
          </a:r>
        </a:p>
      </dgm:t>
    </dgm:pt>
    <dgm:pt modelId="{E1FF0DC3-DF8D-406E-92B4-BBF41B90E629}" type="parTrans" cxnId="{C18D456F-EE84-4AAA-A5BE-4C4A1C103A78}">
      <dgm:prSet/>
      <dgm:spPr/>
      <dgm:t>
        <a:bodyPr/>
        <a:lstStyle/>
        <a:p>
          <a:endParaRPr lang="en-US"/>
        </a:p>
      </dgm:t>
    </dgm:pt>
    <dgm:pt modelId="{28B893F4-BAE1-4889-A391-4FFC7B8779CF}" type="sibTrans" cxnId="{C18D456F-EE84-4AAA-A5BE-4C4A1C103A78}">
      <dgm:prSet/>
      <dgm:spPr/>
      <dgm:t>
        <a:bodyPr/>
        <a:lstStyle/>
        <a:p>
          <a:endParaRPr lang="en-US"/>
        </a:p>
      </dgm:t>
    </dgm:pt>
    <dgm:pt modelId="{521E38E5-931B-403F-8E55-72189A0262E9}">
      <dgm:prSet/>
      <dgm:spPr/>
      <dgm:t>
        <a:bodyPr/>
        <a:lstStyle/>
        <a:p>
          <a:r>
            <a:rPr lang="en-US"/>
            <a:t>Algorithm Selction</a:t>
          </a:r>
        </a:p>
      </dgm:t>
    </dgm:pt>
    <dgm:pt modelId="{263181C8-C087-4749-A5DC-69DE78D627B1}" type="parTrans" cxnId="{0B97C97F-1F7C-4316-9C88-715DEF859F29}">
      <dgm:prSet/>
      <dgm:spPr/>
      <dgm:t>
        <a:bodyPr/>
        <a:lstStyle/>
        <a:p>
          <a:endParaRPr lang="en-US"/>
        </a:p>
      </dgm:t>
    </dgm:pt>
    <dgm:pt modelId="{706FA8FA-8294-445E-9E3A-57D04098A38C}" type="sibTrans" cxnId="{0B97C97F-1F7C-4316-9C88-715DEF859F29}">
      <dgm:prSet/>
      <dgm:spPr/>
      <dgm:t>
        <a:bodyPr/>
        <a:lstStyle/>
        <a:p>
          <a:endParaRPr lang="en-US"/>
        </a:p>
      </dgm:t>
    </dgm:pt>
    <dgm:pt modelId="{9547BE7A-4488-4A0B-876F-A3313515DC2D}">
      <dgm:prSet/>
      <dgm:spPr/>
      <dgm:t>
        <a:bodyPr/>
        <a:lstStyle/>
        <a:p>
          <a:r>
            <a:rPr lang="en-US"/>
            <a:t>Model Creation &amp; Baseline Compare</a:t>
          </a:r>
        </a:p>
      </dgm:t>
    </dgm:pt>
    <dgm:pt modelId="{9C763451-B732-4EBD-97C2-88A595AFA1DE}" type="parTrans" cxnId="{5A511A98-50BD-4D30-9D60-E21B968799A2}">
      <dgm:prSet/>
      <dgm:spPr/>
      <dgm:t>
        <a:bodyPr/>
        <a:lstStyle/>
        <a:p>
          <a:endParaRPr lang="en-US"/>
        </a:p>
      </dgm:t>
    </dgm:pt>
    <dgm:pt modelId="{89E7B165-D1D0-413F-BF92-6594F9AE3D76}" type="sibTrans" cxnId="{5A511A98-50BD-4D30-9D60-E21B968799A2}">
      <dgm:prSet/>
      <dgm:spPr/>
      <dgm:t>
        <a:bodyPr/>
        <a:lstStyle/>
        <a:p>
          <a:endParaRPr lang="en-US"/>
        </a:p>
      </dgm:t>
    </dgm:pt>
    <dgm:pt modelId="{04500311-1AA5-4028-A67A-189C5D7AB454}">
      <dgm:prSet/>
      <dgm:spPr/>
      <dgm:t>
        <a:bodyPr/>
        <a:lstStyle/>
        <a:p>
          <a:r>
            <a:rPr lang="en-US"/>
            <a:t>UI Creation</a:t>
          </a:r>
        </a:p>
      </dgm:t>
    </dgm:pt>
    <dgm:pt modelId="{832099FA-58B3-493F-AE52-286FCFD0F47F}" type="parTrans" cxnId="{F2719D4F-1475-4E29-9AF9-6D37DEB92159}">
      <dgm:prSet/>
      <dgm:spPr/>
      <dgm:t>
        <a:bodyPr/>
        <a:lstStyle/>
        <a:p>
          <a:endParaRPr lang="en-US"/>
        </a:p>
      </dgm:t>
    </dgm:pt>
    <dgm:pt modelId="{3060E9AE-3A7F-407B-9E98-AA59BA94F537}" type="sibTrans" cxnId="{F2719D4F-1475-4E29-9AF9-6D37DEB92159}">
      <dgm:prSet/>
      <dgm:spPr/>
      <dgm:t>
        <a:bodyPr/>
        <a:lstStyle/>
        <a:p>
          <a:endParaRPr lang="en-US"/>
        </a:p>
      </dgm:t>
    </dgm:pt>
    <dgm:pt modelId="{6E4A113E-0DCB-4999-A3F3-989E34BAB73A}">
      <dgm:prSet/>
      <dgm:spPr/>
      <dgm:t>
        <a:bodyPr/>
        <a:lstStyle/>
        <a:p>
          <a:r>
            <a:rPr lang="en-US"/>
            <a:t>Prediction via UI</a:t>
          </a:r>
        </a:p>
      </dgm:t>
    </dgm:pt>
    <dgm:pt modelId="{1C9358FA-F061-491B-A9FA-7E043D0FD25E}" type="parTrans" cxnId="{E834BFA3-B61B-4836-8C0C-2D1F34E02047}">
      <dgm:prSet/>
      <dgm:spPr/>
      <dgm:t>
        <a:bodyPr/>
        <a:lstStyle/>
        <a:p>
          <a:endParaRPr lang="en-US"/>
        </a:p>
      </dgm:t>
    </dgm:pt>
    <dgm:pt modelId="{84F12A5E-92FE-448E-9596-43E9B4682AFD}" type="sibTrans" cxnId="{E834BFA3-B61B-4836-8C0C-2D1F34E02047}">
      <dgm:prSet/>
      <dgm:spPr/>
      <dgm:t>
        <a:bodyPr/>
        <a:lstStyle/>
        <a:p>
          <a:endParaRPr lang="en-US"/>
        </a:p>
      </dgm:t>
    </dgm:pt>
    <dgm:pt modelId="{A4781E49-32D6-419E-AC18-A1143BA30568}">
      <dgm:prSet/>
      <dgm:spPr/>
      <dgm:t>
        <a:bodyPr/>
        <a:lstStyle/>
        <a:p>
          <a:r>
            <a:rPr lang="en-US"/>
            <a:t>Imabalance Treatment</a:t>
          </a:r>
        </a:p>
      </dgm:t>
    </dgm:pt>
    <dgm:pt modelId="{1F5C7392-6DC1-496B-9981-1CB3C56BE1E5}" type="parTrans" cxnId="{12516079-BE87-4DA0-A323-648B6DD318FF}">
      <dgm:prSet/>
      <dgm:spPr/>
      <dgm:t>
        <a:bodyPr/>
        <a:lstStyle/>
        <a:p>
          <a:endParaRPr lang="en-US"/>
        </a:p>
      </dgm:t>
    </dgm:pt>
    <dgm:pt modelId="{24E6B874-D717-414E-A10C-5DDE7239E63D}" type="sibTrans" cxnId="{12516079-BE87-4DA0-A323-648B6DD318FF}">
      <dgm:prSet/>
      <dgm:spPr/>
      <dgm:t>
        <a:bodyPr/>
        <a:lstStyle/>
        <a:p>
          <a:endParaRPr lang="en-US"/>
        </a:p>
      </dgm:t>
    </dgm:pt>
    <dgm:pt modelId="{04636B5A-2246-4FF0-91CA-3DDDBAF51316}" type="pres">
      <dgm:prSet presAssocID="{3FA16AF9-D96E-49B3-9AEE-BD9EE1A7B46A}" presName="Name0" presStyleCnt="0">
        <dgm:presLayoutVars>
          <dgm:dir/>
          <dgm:animLvl val="lvl"/>
          <dgm:resizeHandles val="exact"/>
        </dgm:presLayoutVars>
      </dgm:prSet>
      <dgm:spPr/>
    </dgm:pt>
    <dgm:pt modelId="{D3CF3C98-2DEE-45C1-A1C7-3434CA6914B0}" type="pres">
      <dgm:prSet presAssocID="{4CDBB8E3-A619-4A36-A5A7-41AA8E8CD18E}" presName="parTxOnly" presStyleLbl="node1" presStyleIdx="0" presStyleCnt="8">
        <dgm:presLayoutVars>
          <dgm:chMax val="0"/>
          <dgm:chPref val="0"/>
          <dgm:bulletEnabled val="1"/>
        </dgm:presLayoutVars>
      </dgm:prSet>
      <dgm:spPr/>
    </dgm:pt>
    <dgm:pt modelId="{F097C952-7A12-4C55-9521-5BCFB58260BE}" type="pres">
      <dgm:prSet presAssocID="{293AA543-1DD2-4EAE-AB4D-FC28AE0F54B3}" presName="parTxOnlySpace" presStyleCnt="0"/>
      <dgm:spPr/>
    </dgm:pt>
    <dgm:pt modelId="{B928203C-2268-44C6-B3EC-D8F8E2731AE9}" type="pres">
      <dgm:prSet presAssocID="{F63EB007-1263-4AC7-9E76-49630D55AC2E}" presName="parTxOnly" presStyleLbl="node1" presStyleIdx="1" presStyleCnt="8">
        <dgm:presLayoutVars>
          <dgm:chMax val="0"/>
          <dgm:chPref val="0"/>
          <dgm:bulletEnabled val="1"/>
        </dgm:presLayoutVars>
      </dgm:prSet>
      <dgm:spPr/>
    </dgm:pt>
    <dgm:pt modelId="{DE3C6434-D017-49F1-AE90-661376790D94}" type="pres">
      <dgm:prSet presAssocID="{0C0F2283-5205-4ED6-B3CA-503DA7965FD5}" presName="parTxOnlySpace" presStyleCnt="0"/>
      <dgm:spPr/>
    </dgm:pt>
    <dgm:pt modelId="{473A7716-2432-4FC5-9CA0-EF39396FD3A6}" type="pres">
      <dgm:prSet presAssocID="{676666D7-F4D0-4E23-9216-92A88F2D2CC6}" presName="parTxOnly" presStyleLbl="node1" presStyleIdx="2" presStyleCnt="8">
        <dgm:presLayoutVars>
          <dgm:chMax val="0"/>
          <dgm:chPref val="0"/>
          <dgm:bulletEnabled val="1"/>
        </dgm:presLayoutVars>
      </dgm:prSet>
      <dgm:spPr/>
    </dgm:pt>
    <dgm:pt modelId="{DF2EBA28-42C3-46A0-914E-ECCEE411777F}" type="pres">
      <dgm:prSet presAssocID="{28B893F4-BAE1-4889-A391-4FFC7B8779CF}" presName="parTxOnlySpace" presStyleCnt="0"/>
      <dgm:spPr/>
    </dgm:pt>
    <dgm:pt modelId="{AA5F60E0-F89D-4FF7-9950-829B10CF3A98}" type="pres">
      <dgm:prSet presAssocID="{521E38E5-931B-403F-8E55-72189A0262E9}" presName="parTxOnly" presStyleLbl="node1" presStyleIdx="3" presStyleCnt="8">
        <dgm:presLayoutVars>
          <dgm:chMax val="0"/>
          <dgm:chPref val="0"/>
          <dgm:bulletEnabled val="1"/>
        </dgm:presLayoutVars>
      </dgm:prSet>
      <dgm:spPr/>
    </dgm:pt>
    <dgm:pt modelId="{454DDE86-3061-453B-B42E-9785350E7495}" type="pres">
      <dgm:prSet presAssocID="{706FA8FA-8294-445E-9E3A-57D04098A38C}" presName="parTxOnlySpace" presStyleCnt="0"/>
      <dgm:spPr/>
    </dgm:pt>
    <dgm:pt modelId="{7463CA73-0E10-432C-A0B5-E3E0A0456448}" type="pres">
      <dgm:prSet presAssocID="{A4781E49-32D6-419E-AC18-A1143BA30568}" presName="parTxOnly" presStyleLbl="node1" presStyleIdx="4" presStyleCnt="8">
        <dgm:presLayoutVars>
          <dgm:chMax val="0"/>
          <dgm:chPref val="0"/>
          <dgm:bulletEnabled val="1"/>
        </dgm:presLayoutVars>
      </dgm:prSet>
      <dgm:spPr/>
    </dgm:pt>
    <dgm:pt modelId="{D023A48F-4710-4E39-BA9D-EE99C1A2D5E7}" type="pres">
      <dgm:prSet presAssocID="{24E6B874-D717-414E-A10C-5DDE7239E63D}" presName="parTxOnlySpace" presStyleCnt="0"/>
      <dgm:spPr/>
    </dgm:pt>
    <dgm:pt modelId="{26160B45-B63C-4C6E-8C46-D79E31D7869B}" type="pres">
      <dgm:prSet presAssocID="{9547BE7A-4488-4A0B-876F-A3313515DC2D}" presName="parTxOnly" presStyleLbl="node1" presStyleIdx="5" presStyleCnt="8">
        <dgm:presLayoutVars>
          <dgm:chMax val="0"/>
          <dgm:chPref val="0"/>
          <dgm:bulletEnabled val="1"/>
        </dgm:presLayoutVars>
      </dgm:prSet>
      <dgm:spPr/>
    </dgm:pt>
    <dgm:pt modelId="{D591FC84-C5EC-496E-BC8A-AD5FEC51D8BD}" type="pres">
      <dgm:prSet presAssocID="{89E7B165-D1D0-413F-BF92-6594F9AE3D76}" presName="parTxOnlySpace" presStyleCnt="0"/>
      <dgm:spPr/>
    </dgm:pt>
    <dgm:pt modelId="{1D9A014B-3814-4663-8D61-1F5CD07CC1B9}" type="pres">
      <dgm:prSet presAssocID="{04500311-1AA5-4028-A67A-189C5D7AB454}" presName="parTxOnly" presStyleLbl="node1" presStyleIdx="6" presStyleCnt="8">
        <dgm:presLayoutVars>
          <dgm:chMax val="0"/>
          <dgm:chPref val="0"/>
          <dgm:bulletEnabled val="1"/>
        </dgm:presLayoutVars>
      </dgm:prSet>
      <dgm:spPr/>
    </dgm:pt>
    <dgm:pt modelId="{FD4F7111-625D-4CFC-AD2B-56C7CB201E19}" type="pres">
      <dgm:prSet presAssocID="{3060E9AE-3A7F-407B-9E98-AA59BA94F537}" presName="parTxOnlySpace" presStyleCnt="0"/>
      <dgm:spPr/>
    </dgm:pt>
    <dgm:pt modelId="{71E85EFE-BFB3-4056-8272-FC5D9398F82B}" type="pres">
      <dgm:prSet presAssocID="{6E4A113E-0DCB-4999-A3F3-989E34BAB73A}" presName="parTxOnly" presStyleLbl="node1" presStyleIdx="7" presStyleCnt="8">
        <dgm:presLayoutVars>
          <dgm:chMax val="0"/>
          <dgm:chPref val="0"/>
          <dgm:bulletEnabled val="1"/>
        </dgm:presLayoutVars>
      </dgm:prSet>
      <dgm:spPr/>
    </dgm:pt>
  </dgm:ptLst>
  <dgm:cxnLst>
    <dgm:cxn modelId="{CB46671E-04C0-4FBB-A76B-1A74D5CD434D}" type="presOf" srcId="{521E38E5-931B-403F-8E55-72189A0262E9}" destId="{AA5F60E0-F89D-4FF7-9950-829B10CF3A98}" srcOrd="0" destOrd="0" presId="urn:microsoft.com/office/officeart/2005/8/layout/chevron1"/>
    <dgm:cxn modelId="{162C4220-BB67-4597-A078-D3C882D72730}" type="presOf" srcId="{6E4A113E-0DCB-4999-A3F3-989E34BAB73A}" destId="{71E85EFE-BFB3-4056-8272-FC5D9398F82B}" srcOrd="0" destOrd="0" presId="urn:microsoft.com/office/officeart/2005/8/layout/chevron1"/>
    <dgm:cxn modelId="{1CF6D526-BAFC-4593-B333-5DE57AF44BD7}" type="presOf" srcId="{9547BE7A-4488-4A0B-876F-A3313515DC2D}" destId="{26160B45-B63C-4C6E-8C46-D79E31D7869B}" srcOrd="0" destOrd="0" presId="urn:microsoft.com/office/officeart/2005/8/layout/chevron1"/>
    <dgm:cxn modelId="{E322902C-DAC5-4AC1-8C0B-8D86D42A0D53}" type="presOf" srcId="{4CDBB8E3-A619-4A36-A5A7-41AA8E8CD18E}" destId="{D3CF3C98-2DEE-45C1-A1C7-3434CA6914B0}" srcOrd="0" destOrd="0" presId="urn:microsoft.com/office/officeart/2005/8/layout/chevron1"/>
    <dgm:cxn modelId="{C903D737-1C30-49F9-8DE5-F650E5CAD77B}" type="presOf" srcId="{676666D7-F4D0-4E23-9216-92A88F2D2CC6}" destId="{473A7716-2432-4FC5-9CA0-EF39396FD3A6}" srcOrd="0" destOrd="0" presId="urn:microsoft.com/office/officeart/2005/8/layout/chevron1"/>
    <dgm:cxn modelId="{879D6B67-5131-4BAA-97BC-1A257B55062F}" type="presOf" srcId="{A4781E49-32D6-419E-AC18-A1143BA30568}" destId="{7463CA73-0E10-432C-A0B5-E3E0A0456448}" srcOrd="0" destOrd="0" presId="urn:microsoft.com/office/officeart/2005/8/layout/chevron1"/>
    <dgm:cxn modelId="{C18D456F-EE84-4AAA-A5BE-4C4A1C103A78}" srcId="{3FA16AF9-D96E-49B3-9AEE-BD9EE1A7B46A}" destId="{676666D7-F4D0-4E23-9216-92A88F2D2CC6}" srcOrd="2" destOrd="0" parTransId="{E1FF0DC3-DF8D-406E-92B4-BBF41B90E629}" sibTransId="{28B893F4-BAE1-4889-A391-4FFC7B8779CF}"/>
    <dgm:cxn modelId="{F2719D4F-1475-4E29-9AF9-6D37DEB92159}" srcId="{3FA16AF9-D96E-49B3-9AEE-BD9EE1A7B46A}" destId="{04500311-1AA5-4028-A67A-189C5D7AB454}" srcOrd="6" destOrd="0" parTransId="{832099FA-58B3-493F-AE52-286FCFD0F47F}" sibTransId="{3060E9AE-3A7F-407B-9E98-AA59BA94F537}"/>
    <dgm:cxn modelId="{12516079-BE87-4DA0-A323-648B6DD318FF}" srcId="{3FA16AF9-D96E-49B3-9AEE-BD9EE1A7B46A}" destId="{A4781E49-32D6-419E-AC18-A1143BA30568}" srcOrd="4" destOrd="0" parTransId="{1F5C7392-6DC1-496B-9981-1CB3C56BE1E5}" sibTransId="{24E6B874-D717-414E-A10C-5DDE7239E63D}"/>
    <dgm:cxn modelId="{0B97C97F-1F7C-4316-9C88-715DEF859F29}" srcId="{3FA16AF9-D96E-49B3-9AEE-BD9EE1A7B46A}" destId="{521E38E5-931B-403F-8E55-72189A0262E9}" srcOrd="3" destOrd="0" parTransId="{263181C8-C087-4749-A5DC-69DE78D627B1}" sibTransId="{706FA8FA-8294-445E-9E3A-57D04098A38C}"/>
    <dgm:cxn modelId="{72716287-32DA-42AE-947A-4127A898C13C}" type="presOf" srcId="{3FA16AF9-D96E-49B3-9AEE-BD9EE1A7B46A}" destId="{04636B5A-2246-4FF0-91CA-3DDDBAF51316}" srcOrd="0" destOrd="0" presId="urn:microsoft.com/office/officeart/2005/8/layout/chevron1"/>
    <dgm:cxn modelId="{2B67EA8B-7EA6-4866-8666-97915C8693A1}" type="presOf" srcId="{F63EB007-1263-4AC7-9E76-49630D55AC2E}" destId="{B928203C-2268-44C6-B3EC-D8F8E2731AE9}" srcOrd="0" destOrd="0" presId="urn:microsoft.com/office/officeart/2005/8/layout/chevron1"/>
    <dgm:cxn modelId="{5A511A98-50BD-4D30-9D60-E21B968799A2}" srcId="{3FA16AF9-D96E-49B3-9AEE-BD9EE1A7B46A}" destId="{9547BE7A-4488-4A0B-876F-A3313515DC2D}" srcOrd="5" destOrd="0" parTransId="{9C763451-B732-4EBD-97C2-88A595AFA1DE}" sibTransId="{89E7B165-D1D0-413F-BF92-6594F9AE3D76}"/>
    <dgm:cxn modelId="{E834BFA3-B61B-4836-8C0C-2D1F34E02047}" srcId="{3FA16AF9-D96E-49B3-9AEE-BD9EE1A7B46A}" destId="{6E4A113E-0DCB-4999-A3F3-989E34BAB73A}" srcOrd="7" destOrd="0" parTransId="{1C9358FA-F061-491B-A9FA-7E043D0FD25E}" sibTransId="{84F12A5E-92FE-448E-9596-43E9B4682AFD}"/>
    <dgm:cxn modelId="{C43347A9-3589-4058-8DB9-EB866B22B3D5}" type="presOf" srcId="{04500311-1AA5-4028-A67A-189C5D7AB454}" destId="{1D9A014B-3814-4663-8D61-1F5CD07CC1B9}" srcOrd="0" destOrd="0" presId="urn:microsoft.com/office/officeart/2005/8/layout/chevron1"/>
    <dgm:cxn modelId="{FC2F47DE-6565-4A7B-A8AA-28E7361C181A}" srcId="{3FA16AF9-D96E-49B3-9AEE-BD9EE1A7B46A}" destId="{F63EB007-1263-4AC7-9E76-49630D55AC2E}" srcOrd="1" destOrd="0" parTransId="{AE384A50-4D41-4FCD-A148-E44792C51725}" sibTransId="{0C0F2283-5205-4ED6-B3CA-503DA7965FD5}"/>
    <dgm:cxn modelId="{E592E9E2-82CA-4A55-BBFC-FBEF0C2F74BA}" srcId="{3FA16AF9-D96E-49B3-9AEE-BD9EE1A7B46A}" destId="{4CDBB8E3-A619-4A36-A5A7-41AA8E8CD18E}" srcOrd="0" destOrd="0" parTransId="{2341AC97-4950-4ED1-8DE3-6474C51CC0CD}" sibTransId="{293AA543-1DD2-4EAE-AB4D-FC28AE0F54B3}"/>
    <dgm:cxn modelId="{B4CAFB50-F7CF-452A-85D9-13526D85E234}" type="presParOf" srcId="{04636B5A-2246-4FF0-91CA-3DDDBAF51316}" destId="{D3CF3C98-2DEE-45C1-A1C7-3434CA6914B0}" srcOrd="0" destOrd="0" presId="urn:microsoft.com/office/officeart/2005/8/layout/chevron1"/>
    <dgm:cxn modelId="{0C5677DE-3BF6-472E-A27B-C9478C20D13A}" type="presParOf" srcId="{04636B5A-2246-4FF0-91CA-3DDDBAF51316}" destId="{F097C952-7A12-4C55-9521-5BCFB58260BE}" srcOrd="1" destOrd="0" presId="urn:microsoft.com/office/officeart/2005/8/layout/chevron1"/>
    <dgm:cxn modelId="{B8730C06-B440-4BF3-A18F-0770BD324FA1}" type="presParOf" srcId="{04636B5A-2246-4FF0-91CA-3DDDBAF51316}" destId="{B928203C-2268-44C6-B3EC-D8F8E2731AE9}" srcOrd="2" destOrd="0" presId="urn:microsoft.com/office/officeart/2005/8/layout/chevron1"/>
    <dgm:cxn modelId="{1F42BC02-EC4D-4F7D-9E9A-F95A9B9DA60D}" type="presParOf" srcId="{04636B5A-2246-4FF0-91CA-3DDDBAF51316}" destId="{DE3C6434-D017-49F1-AE90-661376790D94}" srcOrd="3" destOrd="0" presId="urn:microsoft.com/office/officeart/2005/8/layout/chevron1"/>
    <dgm:cxn modelId="{4E34E84A-16A8-47A9-B78B-112B8FAABEE5}" type="presParOf" srcId="{04636B5A-2246-4FF0-91CA-3DDDBAF51316}" destId="{473A7716-2432-4FC5-9CA0-EF39396FD3A6}" srcOrd="4" destOrd="0" presId="urn:microsoft.com/office/officeart/2005/8/layout/chevron1"/>
    <dgm:cxn modelId="{C01BB195-03CE-46DF-B0A4-84DC4081C311}" type="presParOf" srcId="{04636B5A-2246-4FF0-91CA-3DDDBAF51316}" destId="{DF2EBA28-42C3-46A0-914E-ECCEE411777F}" srcOrd="5" destOrd="0" presId="urn:microsoft.com/office/officeart/2005/8/layout/chevron1"/>
    <dgm:cxn modelId="{BBAABEC7-D16C-4DA0-B214-3B0CCF415EA8}" type="presParOf" srcId="{04636B5A-2246-4FF0-91CA-3DDDBAF51316}" destId="{AA5F60E0-F89D-4FF7-9950-829B10CF3A98}" srcOrd="6" destOrd="0" presId="urn:microsoft.com/office/officeart/2005/8/layout/chevron1"/>
    <dgm:cxn modelId="{C446FC87-DC2C-439E-8D00-D0726D63F1A7}" type="presParOf" srcId="{04636B5A-2246-4FF0-91CA-3DDDBAF51316}" destId="{454DDE86-3061-453B-B42E-9785350E7495}" srcOrd="7" destOrd="0" presId="urn:microsoft.com/office/officeart/2005/8/layout/chevron1"/>
    <dgm:cxn modelId="{386FD76C-8082-4899-9E1F-30C35D986B30}" type="presParOf" srcId="{04636B5A-2246-4FF0-91CA-3DDDBAF51316}" destId="{7463CA73-0E10-432C-A0B5-E3E0A0456448}" srcOrd="8" destOrd="0" presId="urn:microsoft.com/office/officeart/2005/8/layout/chevron1"/>
    <dgm:cxn modelId="{705AA7FD-A43E-4CFB-9D76-704C7F6E350D}" type="presParOf" srcId="{04636B5A-2246-4FF0-91CA-3DDDBAF51316}" destId="{D023A48F-4710-4E39-BA9D-EE99C1A2D5E7}" srcOrd="9" destOrd="0" presId="urn:microsoft.com/office/officeart/2005/8/layout/chevron1"/>
    <dgm:cxn modelId="{976B3947-E83A-4CC4-81FB-94AABDD7F2F5}" type="presParOf" srcId="{04636B5A-2246-4FF0-91CA-3DDDBAF51316}" destId="{26160B45-B63C-4C6E-8C46-D79E31D7869B}" srcOrd="10" destOrd="0" presId="urn:microsoft.com/office/officeart/2005/8/layout/chevron1"/>
    <dgm:cxn modelId="{C0CFAC7C-48DF-4C35-88F5-111203877B67}" type="presParOf" srcId="{04636B5A-2246-4FF0-91CA-3DDDBAF51316}" destId="{D591FC84-C5EC-496E-BC8A-AD5FEC51D8BD}" srcOrd="11" destOrd="0" presId="urn:microsoft.com/office/officeart/2005/8/layout/chevron1"/>
    <dgm:cxn modelId="{07C2E082-DEB2-4FA6-80DA-7BE4F0837D2E}" type="presParOf" srcId="{04636B5A-2246-4FF0-91CA-3DDDBAF51316}" destId="{1D9A014B-3814-4663-8D61-1F5CD07CC1B9}" srcOrd="12" destOrd="0" presId="urn:microsoft.com/office/officeart/2005/8/layout/chevron1"/>
    <dgm:cxn modelId="{4CAD895D-5DDA-4A37-A69F-78AA1794928E}" type="presParOf" srcId="{04636B5A-2246-4FF0-91CA-3DDDBAF51316}" destId="{FD4F7111-625D-4CFC-AD2B-56C7CB201E19}" srcOrd="13" destOrd="0" presId="urn:microsoft.com/office/officeart/2005/8/layout/chevron1"/>
    <dgm:cxn modelId="{CFAB35D5-4357-4864-9EBA-24410EF320C2}" type="presParOf" srcId="{04636B5A-2246-4FF0-91CA-3DDDBAF51316}" destId="{71E85EFE-BFB3-4056-8272-FC5D9398F82B}" srcOrd="14" destOrd="0" presId="urn:microsoft.com/office/officeart/2005/8/layout/chevron1"/>
  </dgm:cxnLst>
  <dgm:bg/>
  <dgm:whole>
    <a:ln w="3175">
      <a:solidFill>
        <a:schemeClr val="tx1"/>
      </a:solidFill>
    </a:ln>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FA16AF9-D96E-49B3-9AEE-BD9EE1A7B46A}" type="doc">
      <dgm:prSet loTypeId="urn:microsoft.com/office/officeart/2005/8/layout/chevron1" loCatId="process" qsTypeId="urn:microsoft.com/office/officeart/2005/8/quickstyle/simple1" qsCatId="simple" csTypeId="urn:microsoft.com/office/officeart/2005/8/colors/accent1_2" csCatId="accent1" phldr="1"/>
      <dgm:spPr/>
    </dgm:pt>
    <dgm:pt modelId="{4CDBB8E3-A619-4A36-A5A7-41AA8E8CD18E}">
      <dgm:prSet phldrT="[Text]"/>
      <dgm:spPr/>
      <dgm:t>
        <a:bodyPr/>
        <a:lstStyle/>
        <a:p>
          <a:r>
            <a:rPr lang="en-US"/>
            <a:t>Null removal</a:t>
          </a:r>
        </a:p>
      </dgm:t>
    </dgm:pt>
    <dgm:pt modelId="{2341AC97-4950-4ED1-8DE3-6474C51CC0CD}" type="parTrans" cxnId="{E592E9E2-82CA-4A55-BBFC-FBEF0C2F74BA}">
      <dgm:prSet/>
      <dgm:spPr/>
      <dgm:t>
        <a:bodyPr/>
        <a:lstStyle/>
        <a:p>
          <a:endParaRPr lang="en-US"/>
        </a:p>
      </dgm:t>
    </dgm:pt>
    <dgm:pt modelId="{293AA543-1DD2-4EAE-AB4D-FC28AE0F54B3}" type="sibTrans" cxnId="{E592E9E2-82CA-4A55-BBFC-FBEF0C2F74BA}">
      <dgm:prSet/>
      <dgm:spPr/>
      <dgm:t>
        <a:bodyPr/>
        <a:lstStyle/>
        <a:p>
          <a:endParaRPr lang="en-US"/>
        </a:p>
      </dgm:t>
    </dgm:pt>
    <dgm:pt modelId="{F63EB007-1263-4AC7-9E76-49630D55AC2E}">
      <dgm:prSet phldrT="[Text]"/>
      <dgm:spPr/>
      <dgm:t>
        <a:bodyPr/>
        <a:lstStyle/>
        <a:p>
          <a:r>
            <a:rPr lang="en-US"/>
            <a:t>Duplicates Removal</a:t>
          </a:r>
        </a:p>
      </dgm:t>
    </dgm:pt>
    <dgm:pt modelId="{AE384A50-4D41-4FCD-A148-E44792C51725}" type="parTrans" cxnId="{FC2F47DE-6565-4A7B-A8AA-28E7361C181A}">
      <dgm:prSet/>
      <dgm:spPr/>
      <dgm:t>
        <a:bodyPr/>
        <a:lstStyle/>
        <a:p>
          <a:endParaRPr lang="en-US"/>
        </a:p>
      </dgm:t>
    </dgm:pt>
    <dgm:pt modelId="{0C0F2283-5205-4ED6-B3CA-503DA7965FD5}" type="sibTrans" cxnId="{FC2F47DE-6565-4A7B-A8AA-28E7361C181A}">
      <dgm:prSet/>
      <dgm:spPr/>
      <dgm:t>
        <a:bodyPr/>
        <a:lstStyle/>
        <a:p>
          <a:endParaRPr lang="en-US"/>
        </a:p>
      </dgm:t>
    </dgm:pt>
    <dgm:pt modelId="{676666D7-F4D0-4E23-9216-92A88F2D2CC6}">
      <dgm:prSet phldrT="[Text]"/>
      <dgm:spPr/>
      <dgm:t>
        <a:bodyPr/>
        <a:lstStyle/>
        <a:p>
          <a:r>
            <a:rPr lang="en-US"/>
            <a:t>Cleaning Mojibake text</a:t>
          </a:r>
        </a:p>
      </dgm:t>
    </dgm:pt>
    <dgm:pt modelId="{E1FF0DC3-DF8D-406E-92B4-BBF41B90E629}" type="parTrans" cxnId="{C18D456F-EE84-4AAA-A5BE-4C4A1C103A78}">
      <dgm:prSet/>
      <dgm:spPr/>
      <dgm:t>
        <a:bodyPr/>
        <a:lstStyle/>
        <a:p>
          <a:endParaRPr lang="en-US"/>
        </a:p>
      </dgm:t>
    </dgm:pt>
    <dgm:pt modelId="{28B893F4-BAE1-4889-A391-4FFC7B8779CF}" type="sibTrans" cxnId="{C18D456F-EE84-4AAA-A5BE-4C4A1C103A78}">
      <dgm:prSet/>
      <dgm:spPr/>
      <dgm:t>
        <a:bodyPr/>
        <a:lstStyle/>
        <a:p>
          <a:endParaRPr lang="en-US"/>
        </a:p>
      </dgm:t>
    </dgm:pt>
    <dgm:pt modelId="{521E38E5-931B-403F-8E55-72189A0262E9}">
      <dgm:prSet/>
      <dgm:spPr/>
      <dgm:t>
        <a:bodyPr/>
        <a:lstStyle/>
        <a:p>
          <a:r>
            <a:rPr lang="en-US"/>
            <a:t>Cleaning Non English Text</a:t>
          </a:r>
        </a:p>
      </dgm:t>
    </dgm:pt>
    <dgm:pt modelId="{263181C8-C087-4749-A5DC-69DE78D627B1}" type="parTrans" cxnId="{0B97C97F-1F7C-4316-9C88-715DEF859F29}">
      <dgm:prSet/>
      <dgm:spPr/>
      <dgm:t>
        <a:bodyPr/>
        <a:lstStyle/>
        <a:p>
          <a:endParaRPr lang="en-US"/>
        </a:p>
      </dgm:t>
    </dgm:pt>
    <dgm:pt modelId="{706FA8FA-8294-445E-9E3A-57D04098A38C}" type="sibTrans" cxnId="{0B97C97F-1F7C-4316-9C88-715DEF859F29}">
      <dgm:prSet/>
      <dgm:spPr/>
      <dgm:t>
        <a:bodyPr/>
        <a:lstStyle/>
        <a:p>
          <a:endParaRPr lang="en-US"/>
        </a:p>
      </dgm:t>
    </dgm:pt>
    <dgm:pt modelId="{9547BE7A-4488-4A0B-876F-A3313515DC2D}">
      <dgm:prSet/>
      <dgm:spPr/>
      <dgm:t>
        <a:bodyPr/>
        <a:lstStyle/>
        <a:p>
          <a:r>
            <a:rPr lang="en-US"/>
            <a:t>Removing patterns using regex</a:t>
          </a:r>
        </a:p>
      </dgm:t>
    </dgm:pt>
    <dgm:pt modelId="{9C763451-B732-4EBD-97C2-88A595AFA1DE}" type="parTrans" cxnId="{5A511A98-50BD-4D30-9D60-E21B968799A2}">
      <dgm:prSet/>
      <dgm:spPr/>
      <dgm:t>
        <a:bodyPr/>
        <a:lstStyle/>
        <a:p>
          <a:endParaRPr lang="en-US"/>
        </a:p>
      </dgm:t>
    </dgm:pt>
    <dgm:pt modelId="{89E7B165-D1D0-413F-BF92-6594F9AE3D76}" type="sibTrans" cxnId="{5A511A98-50BD-4D30-9D60-E21B968799A2}">
      <dgm:prSet/>
      <dgm:spPr/>
      <dgm:t>
        <a:bodyPr/>
        <a:lstStyle/>
        <a:p>
          <a:endParaRPr lang="en-US"/>
        </a:p>
      </dgm:t>
    </dgm:pt>
    <dgm:pt modelId="{04500311-1AA5-4028-A67A-189C5D7AB454}">
      <dgm:prSet/>
      <dgm:spPr/>
      <dgm:t>
        <a:bodyPr/>
        <a:lstStyle/>
        <a:p>
          <a:r>
            <a:rPr lang="en-US"/>
            <a:t>Expanding Contractions</a:t>
          </a:r>
        </a:p>
      </dgm:t>
    </dgm:pt>
    <dgm:pt modelId="{832099FA-58B3-493F-AE52-286FCFD0F47F}" type="parTrans" cxnId="{F2719D4F-1475-4E29-9AF9-6D37DEB92159}">
      <dgm:prSet/>
      <dgm:spPr/>
      <dgm:t>
        <a:bodyPr/>
        <a:lstStyle/>
        <a:p>
          <a:endParaRPr lang="en-US"/>
        </a:p>
      </dgm:t>
    </dgm:pt>
    <dgm:pt modelId="{3060E9AE-3A7F-407B-9E98-AA59BA94F537}" type="sibTrans" cxnId="{F2719D4F-1475-4E29-9AF9-6D37DEB92159}">
      <dgm:prSet/>
      <dgm:spPr/>
      <dgm:t>
        <a:bodyPr/>
        <a:lstStyle/>
        <a:p>
          <a:endParaRPr lang="en-US"/>
        </a:p>
      </dgm:t>
    </dgm:pt>
    <dgm:pt modelId="{6E4A113E-0DCB-4999-A3F3-989E34BAB73A}">
      <dgm:prSet/>
      <dgm:spPr/>
      <dgm:t>
        <a:bodyPr/>
        <a:lstStyle/>
        <a:p>
          <a:r>
            <a:rPr lang="en-US"/>
            <a:t>Removing Callers Name</a:t>
          </a:r>
        </a:p>
      </dgm:t>
    </dgm:pt>
    <dgm:pt modelId="{1C9358FA-F061-491B-A9FA-7E043D0FD25E}" type="parTrans" cxnId="{E834BFA3-B61B-4836-8C0C-2D1F34E02047}">
      <dgm:prSet/>
      <dgm:spPr/>
      <dgm:t>
        <a:bodyPr/>
        <a:lstStyle/>
        <a:p>
          <a:endParaRPr lang="en-US"/>
        </a:p>
      </dgm:t>
    </dgm:pt>
    <dgm:pt modelId="{84F12A5E-92FE-448E-9596-43E9B4682AFD}" type="sibTrans" cxnId="{E834BFA3-B61B-4836-8C0C-2D1F34E02047}">
      <dgm:prSet/>
      <dgm:spPr/>
      <dgm:t>
        <a:bodyPr/>
        <a:lstStyle/>
        <a:p>
          <a:endParaRPr lang="en-US"/>
        </a:p>
      </dgm:t>
    </dgm:pt>
    <dgm:pt modelId="{04636B5A-2246-4FF0-91CA-3DDDBAF51316}" type="pres">
      <dgm:prSet presAssocID="{3FA16AF9-D96E-49B3-9AEE-BD9EE1A7B46A}" presName="Name0" presStyleCnt="0">
        <dgm:presLayoutVars>
          <dgm:dir/>
          <dgm:animLvl val="lvl"/>
          <dgm:resizeHandles val="exact"/>
        </dgm:presLayoutVars>
      </dgm:prSet>
      <dgm:spPr/>
    </dgm:pt>
    <dgm:pt modelId="{D3CF3C98-2DEE-45C1-A1C7-3434CA6914B0}" type="pres">
      <dgm:prSet presAssocID="{4CDBB8E3-A619-4A36-A5A7-41AA8E8CD18E}" presName="parTxOnly" presStyleLbl="node1" presStyleIdx="0" presStyleCnt="7">
        <dgm:presLayoutVars>
          <dgm:chMax val="0"/>
          <dgm:chPref val="0"/>
          <dgm:bulletEnabled val="1"/>
        </dgm:presLayoutVars>
      </dgm:prSet>
      <dgm:spPr/>
    </dgm:pt>
    <dgm:pt modelId="{F097C952-7A12-4C55-9521-5BCFB58260BE}" type="pres">
      <dgm:prSet presAssocID="{293AA543-1DD2-4EAE-AB4D-FC28AE0F54B3}" presName="parTxOnlySpace" presStyleCnt="0"/>
      <dgm:spPr/>
    </dgm:pt>
    <dgm:pt modelId="{B928203C-2268-44C6-B3EC-D8F8E2731AE9}" type="pres">
      <dgm:prSet presAssocID="{F63EB007-1263-4AC7-9E76-49630D55AC2E}" presName="parTxOnly" presStyleLbl="node1" presStyleIdx="1" presStyleCnt="7">
        <dgm:presLayoutVars>
          <dgm:chMax val="0"/>
          <dgm:chPref val="0"/>
          <dgm:bulletEnabled val="1"/>
        </dgm:presLayoutVars>
      </dgm:prSet>
      <dgm:spPr/>
    </dgm:pt>
    <dgm:pt modelId="{DE3C6434-D017-49F1-AE90-661376790D94}" type="pres">
      <dgm:prSet presAssocID="{0C0F2283-5205-4ED6-B3CA-503DA7965FD5}" presName="parTxOnlySpace" presStyleCnt="0"/>
      <dgm:spPr/>
    </dgm:pt>
    <dgm:pt modelId="{473A7716-2432-4FC5-9CA0-EF39396FD3A6}" type="pres">
      <dgm:prSet presAssocID="{676666D7-F4D0-4E23-9216-92A88F2D2CC6}" presName="parTxOnly" presStyleLbl="node1" presStyleIdx="2" presStyleCnt="7">
        <dgm:presLayoutVars>
          <dgm:chMax val="0"/>
          <dgm:chPref val="0"/>
          <dgm:bulletEnabled val="1"/>
        </dgm:presLayoutVars>
      </dgm:prSet>
      <dgm:spPr/>
    </dgm:pt>
    <dgm:pt modelId="{DF2EBA28-42C3-46A0-914E-ECCEE411777F}" type="pres">
      <dgm:prSet presAssocID="{28B893F4-BAE1-4889-A391-4FFC7B8779CF}" presName="parTxOnlySpace" presStyleCnt="0"/>
      <dgm:spPr/>
    </dgm:pt>
    <dgm:pt modelId="{AA5F60E0-F89D-4FF7-9950-829B10CF3A98}" type="pres">
      <dgm:prSet presAssocID="{521E38E5-931B-403F-8E55-72189A0262E9}" presName="parTxOnly" presStyleLbl="node1" presStyleIdx="3" presStyleCnt="7">
        <dgm:presLayoutVars>
          <dgm:chMax val="0"/>
          <dgm:chPref val="0"/>
          <dgm:bulletEnabled val="1"/>
        </dgm:presLayoutVars>
      </dgm:prSet>
      <dgm:spPr/>
    </dgm:pt>
    <dgm:pt modelId="{454DDE86-3061-453B-B42E-9785350E7495}" type="pres">
      <dgm:prSet presAssocID="{706FA8FA-8294-445E-9E3A-57D04098A38C}" presName="parTxOnlySpace" presStyleCnt="0"/>
      <dgm:spPr/>
    </dgm:pt>
    <dgm:pt modelId="{26160B45-B63C-4C6E-8C46-D79E31D7869B}" type="pres">
      <dgm:prSet presAssocID="{9547BE7A-4488-4A0B-876F-A3313515DC2D}" presName="parTxOnly" presStyleLbl="node1" presStyleIdx="4" presStyleCnt="7">
        <dgm:presLayoutVars>
          <dgm:chMax val="0"/>
          <dgm:chPref val="0"/>
          <dgm:bulletEnabled val="1"/>
        </dgm:presLayoutVars>
      </dgm:prSet>
      <dgm:spPr/>
    </dgm:pt>
    <dgm:pt modelId="{D591FC84-C5EC-496E-BC8A-AD5FEC51D8BD}" type="pres">
      <dgm:prSet presAssocID="{89E7B165-D1D0-413F-BF92-6594F9AE3D76}" presName="parTxOnlySpace" presStyleCnt="0"/>
      <dgm:spPr/>
    </dgm:pt>
    <dgm:pt modelId="{1D9A014B-3814-4663-8D61-1F5CD07CC1B9}" type="pres">
      <dgm:prSet presAssocID="{04500311-1AA5-4028-A67A-189C5D7AB454}" presName="parTxOnly" presStyleLbl="node1" presStyleIdx="5" presStyleCnt="7">
        <dgm:presLayoutVars>
          <dgm:chMax val="0"/>
          <dgm:chPref val="0"/>
          <dgm:bulletEnabled val="1"/>
        </dgm:presLayoutVars>
      </dgm:prSet>
      <dgm:spPr/>
    </dgm:pt>
    <dgm:pt modelId="{FD4F7111-625D-4CFC-AD2B-56C7CB201E19}" type="pres">
      <dgm:prSet presAssocID="{3060E9AE-3A7F-407B-9E98-AA59BA94F537}" presName="parTxOnlySpace" presStyleCnt="0"/>
      <dgm:spPr/>
    </dgm:pt>
    <dgm:pt modelId="{71E85EFE-BFB3-4056-8272-FC5D9398F82B}" type="pres">
      <dgm:prSet presAssocID="{6E4A113E-0DCB-4999-A3F3-989E34BAB73A}" presName="parTxOnly" presStyleLbl="node1" presStyleIdx="6" presStyleCnt="7">
        <dgm:presLayoutVars>
          <dgm:chMax val="0"/>
          <dgm:chPref val="0"/>
          <dgm:bulletEnabled val="1"/>
        </dgm:presLayoutVars>
      </dgm:prSet>
      <dgm:spPr/>
    </dgm:pt>
  </dgm:ptLst>
  <dgm:cxnLst>
    <dgm:cxn modelId="{CB46671E-04C0-4FBB-A76B-1A74D5CD434D}" type="presOf" srcId="{521E38E5-931B-403F-8E55-72189A0262E9}" destId="{AA5F60E0-F89D-4FF7-9950-829B10CF3A98}" srcOrd="0" destOrd="0" presId="urn:microsoft.com/office/officeart/2005/8/layout/chevron1"/>
    <dgm:cxn modelId="{162C4220-BB67-4597-A078-D3C882D72730}" type="presOf" srcId="{6E4A113E-0DCB-4999-A3F3-989E34BAB73A}" destId="{71E85EFE-BFB3-4056-8272-FC5D9398F82B}" srcOrd="0" destOrd="0" presId="urn:microsoft.com/office/officeart/2005/8/layout/chevron1"/>
    <dgm:cxn modelId="{1CF6D526-BAFC-4593-B333-5DE57AF44BD7}" type="presOf" srcId="{9547BE7A-4488-4A0B-876F-A3313515DC2D}" destId="{26160B45-B63C-4C6E-8C46-D79E31D7869B}" srcOrd="0" destOrd="0" presId="urn:microsoft.com/office/officeart/2005/8/layout/chevron1"/>
    <dgm:cxn modelId="{E322902C-DAC5-4AC1-8C0B-8D86D42A0D53}" type="presOf" srcId="{4CDBB8E3-A619-4A36-A5A7-41AA8E8CD18E}" destId="{D3CF3C98-2DEE-45C1-A1C7-3434CA6914B0}" srcOrd="0" destOrd="0" presId="urn:microsoft.com/office/officeart/2005/8/layout/chevron1"/>
    <dgm:cxn modelId="{C903D737-1C30-49F9-8DE5-F650E5CAD77B}" type="presOf" srcId="{676666D7-F4D0-4E23-9216-92A88F2D2CC6}" destId="{473A7716-2432-4FC5-9CA0-EF39396FD3A6}" srcOrd="0" destOrd="0" presId="urn:microsoft.com/office/officeart/2005/8/layout/chevron1"/>
    <dgm:cxn modelId="{C18D456F-EE84-4AAA-A5BE-4C4A1C103A78}" srcId="{3FA16AF9-D96E-49B3-9AEE-BD9EE1A7B46A}" destId="{676666D7-F4D0-4E23-9216-92A88F2D2CC6}" srcOrd="2" destOrd="0" parTransId="{E1FF0DC3-DF8D-406E-92B4-BBF41B90E629}" sibTransId="{28B893F4-BAE1-4889-A391-4FFC7B8779CF}"/>
    <dgm:cxn modelId="{F2719D4F-1475-4E29-9AF9-6D37DEB92159}" srcId="{3FA16AF9-D96E-49B3-9AEE-BD9EE1A7B46A}" destId="{04500311-1AA5-4028-A67A-189C5D7AB454}" srcOrd="5" destOrd="0" parTransId="{832099FA-58B3-493F-AE52-286FCFD0F47F}" sibTransId="{3060E9AE-3A7F-407B-9E98-AA59BA94F537}"/>
    <dgm:cxn modelId="{0B97C97F-1F7C-4316-9C88-715DEF859F29}" srcId="{3FA16AF9-D96E-49B3-9AEE-BD9EE1A7B46A}" destId="{521E38E5-931B-403F-8E55-72189A0262E9}" srcOrd="3" destOrd="0" parTransId="{263181C8-C087-4749-A5DC-69DE78D627B1}" sibTransId="{706FA8FA-8294-445E-9E3A-57D04098A38C}"/>
    <dgm:cxn modelId="{72716287-32DA-42AE-947A-4127A898C13C}" type="presOf" srcId="{3FA16AF9-D96E-49B3-9AEE-BD9EE1A7B46A}" destId="{04636B5A-2246-4FF0-91CA-3DDDBAF51316}" srcOrd="0" destOrd="0" presId="urn:microsoft.com/office/officeart/2005/8/layout/chevron1"/>
    <dgm:cxn modelId="{2B67EA8B-7EA6-4866-8666-97915C8693A1}" type="presOf" srcId="{F63EB007-1263-4AC7-9E76-49630D55AC2E}" destId="{B928203C-2268-44C6-B3EC-D8F8E2731AE9}" srcOrd="0" destOrd="0" presId="urn:microsoft.com/office/officeart/2005/8/layout/chevron1"/>
    <dgm:cxn modelId="{5A511A98-50BD-4D30-9D60-E21B968799A2}" srcId="{3FA16AF9-D96E-49B3-9AEE-BD9EE1A7B46A}" destId="{9547BE7A-4488-4A0B-876F-A3313515DC2D}" srcOrd="4" destOrd="0" parTransId="{9C763451-B732-4EBD-97C2-88A595AFA1DE}" sibTransId="{89E7B165-D1D0-413F-BF92-6594F9AE3D76}"/>
    <dgm:cxn modelId="{E834BFA3-B61B-4836-8C0C-2D1F34E02047}" srcId="{3FA16AF9-D96E-49B3-9AEE-BD9EE1A7B46A}" destId="{6E4A113E-0DCB-4999-A3F3-989E34BAB73A}" srcOrd="6" destOrd="0" parTransId="{1C9358FA-F061-491B-A9FA-7E043D0FD25E}" sibTransId="{84F12A5E-92FE-448E-9596-43E9B4682AFD}"/>
    <dgm:cxn modelId="{C43347A9-3589-4058-8DB9-EB866B22B3D5}" type="presOf" srcId="{04500311-1AA5-4028-A67A-189C5D7AB454}" destId="{1D9A014B-3814-4663-8D61-1F5CD07CC1B9}" srcOrd="0" destOrd="0" presId="urn:microsoft.com/office/officeart/2005/8/layout/chevron1"/>
    <dgm:cxn modelId="{FC2F47DE-6565-4A7B-A8AA-28E7361C181A}" srcId="{3FA16AF9-D96E-49B3-9AEE-BD9EE1A7B46A}" destId="{F63EB007-1263-4AC7-9E76-49630D55AC2E}" srcOrd="1" destOrd="0" parTransId="{AE384A50-4D41-4FCD-A148-E44792C51725}" sibTransId="{0C0F2283-5205-4ED6-B3CA-503DA7965FD5}"/>
    <dgm:cxn modelId="{E592E9E2-82CA-4A55-BBFC-FBEF0C2F74BA}" srcId="{3FA16AF9-D96E-49B3-9AEE-BD9EE1A7B46A}" destId="{4CDBB8E3-A619-4A36-A5A7-41AA8E8CD18E}" srcOrd="0" destOrd="0" parTransId="{2341AC97-4950-4ED1-8DE3-6474C51CC0CD}" sibTransId="{293AA543-1DD2-4EAE-AB4D-FC28AE0F54B3}"/>
    <dgm:cxn modelId="{B4CAFB50-F7CF-452A-85D9-13526D85E234}" type="presParOf" srcId="{04636B5A-2246-4FF0-91CA-3DDDBAF51316}" destId="{D3CF3C98-2DEE-45C1-A1C7-3434CA6914B0}" srcOrd="0" destOrd="0" presId="urn:microsoft.com/office/officeart/2005/8/layout/chevron1"/>
    <dgm:cxn modelId="{0C5677DE-3BF6-472E-A27B-C9478C20D13A}" type="presParOf" srcId="{04636B5A-2246-4FF0-91CA-3DDDBAF51316}" destId="{F097C952-7A12-4C55-9521-5BCFB58260BE}" srcOrd="1" destOrd="0" presId="urn:microsoft.com/office/officeart/2005/8/layout/chevron1"/>
    <dgm:cxn modelId="{B8730C06-B440-4BF3-A18F-0770BD324FA1}" type="presParOf" srcId="{04636B5A-2246-4FF0-91CA-3DDDBAF51316}" destId="{B928203C-2268-44C6-B3EC-D8F8E2731AE9}" srcOrd="2" destOrd="0" presId="urn:microsoft.com/office/officeart/2005/8/layout/chevron1"/>
    <dgm:cxn modelId="{1F42BC02-EC4D-4F7D-9E9A-F95A9B9DA60D}" type="presParOf" srcId="{04636B5A-2246-4FF0-91CA-3DDDBAF51316}" destId="{DE3C6434-D017-49F1-AE90-661376790D94}" srcOrd="3" destOrd="0" presId="urn:microsoft.com/office/officeart/2005/8/layout/chevron1"/>
    <dgm:cxn modelId="{4E34E84A-16A8-47A9-B78B-112B8FAABEE5}" type="presParOf" srcId="{04636B5A-2246-4FF0-91CA-3DDDBAF51316}" destId="{473A7716-2432-4FC5-9CA0-EF39396FD3A6}" srcOrd="4" destOrd="0" presId="urn:microsoft.com/office/officeart/2005/8/layout/chevron1"/>
    <dgm:cxn modelId="{C01BB195-03CE-46DF-B0A4-84DC4081C311}" type="presParOf" srcId="{04636B5A-2246-4FF0-91CA-3DDDBAF51316}" destId="{DF2EBA28-42C3-46A0-914E-ECCEE411777F}" srcOrd="5" destOrd="0" presId="urn:microsoft.com/office/officeart/2005/8/layout/chevron1"/>
    <dgm:cxn modelId="{BBAABEC7-D16C-4DA0-B214-3B0CCF415EA8}" type="presParOf" srcId="{04636B5A-2246-4FF0-91CA-3DDDBAF51316}" destId="{AA5F60E0-F89D-4FF7-9950-829B10CF3A98}" srcOrd="6" destOrd="0" presId="urn:microsoft.com/office/officeart/2005/8/layout/chevron1"/>
    <dgm:cxn modelId="{C446FC87-DC2C-439E-8D00-D0726D63F1A7}" type="presParOf" srcId="{04636B5A-2246-4FF0-91CA-3DDDBAF51316}" destId="{454DDE86-3061-453B-B42E-9785350E7495}" srcOrd="7" destOrd="0" presId="urn:microsoft.com/office/officeart/2005/8/layout/chevron1"/>
    <dgm:cxn modelId="{976B3947-E83A-4CC4-81FB-94AABDD7F2F5}" type="presParOf" srcId="{04636B5A-2246-4FF0-91CA-3DDDBAF51316}" destId="{26160B45-B63C-4C6E-8C46-D79E31D7869B}" srcOrd="8" destOrd="0" presId="urn:microsoft.com/office/officeart/2005/8/layout/chevron1"/>
    <dgm:cxn modelId="{C0CFAC7C-48DF-4C35-88F5-111203877B67}" type="presParOf" srcId="{04636B5A-2246-4FF0-91CA-3DDDBAF51316}" destId="{D591FC84-C5EC-496E-BC8A-AD5FEC51D8BD}" srcOrd="9" destOrd="0" presId="urn:microsoft.com/office/officeart/2005/8/layout/chevron1"/>
    <dgm:cxn modelId="{07C2E082-DEB2-4FA6-80DA-7BE4F0837D2E}" type="presParOf" srcId="{04636B5A-2246-4FF0-91CA-3DDDBAF51316}" destId="{1D9A014B-3814-4663-8D61-1F5CD07CC1B9}" srcOrd="10" destOrd="0" presId="urn:microsoft.com/office/officeart/2005/8/layout/chevron1"/>
    <dgm:cxn modelId="{4CAD895D-5DDA-4A37-A69F-78AA1794928E}" type="presParOf" srcId="{04636B5A-2246-4FF0-91CA-3DDDBAF51316}" destId="{FD4F7111-625D-4CFC-AD2B-56C7CB201E19}" srcOrd="11" destOrd="0" presId="urn:microsoft.com/office/officeart/2005/8/layout/chevron1"/>
    <dgm:cxn modelId="{CFAB35D5-4357-4864-9EBA-24410EF320C2}" type="presParOf" srcId="{04636B5A-2246-4FF0-91CA-3DDDBAF51316}" destId="{71E85EFE-BFB3-4056-8272-FC5D9398F82B}" srcOrd="12" destOrd="0" presId="urn:microsoft.com/office/officeart/2005/8/layout/chevron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EF2EEC6-C199-4D73-9683-2933313F3B54}" type="doc">
      <dgm:prSet loTypeId="urn:microsoft.com/office/officeart/2005/8/layout/chevron1" loCatId="process" qsTypeId="urn:microsoft.com/office/officeart/2005/8/quickstyle/simple1" qsCatId="simple" csTypeId="urn:microsoft.com/office/officeart/2005/8/colors/accent1_2" csCatId="accent1" phldr="1"/>
      <dgm:spPr/>
    </dgm:pt>
    <dgm:pt modelId="{C1D41875-3916-400C-B6E3-645D1532D1CB}">
      <dgm:prSet phldrT="[Text]"/>
      <dgm:spPr/>
      <dgm:t>
        <a:bodyPr/>
        <a:lstStyle/>
        <a:p>
          <a:r>
            <a:rPr lang="en-US"/>
            <a:t>Tokenizer</a:t>
          </a:r>
        </a:p>
      </dgm:t>
    </dgm:pt>
    <dgm:pt modelId="{A3A7B6AC-2356-48CC-A910-DC4144DAB58C}" type="parTrans" cxnId="{D52F9026-1F93-4A24-AE49-3938590F6860}">
      <dgm:prSet/>
      <dgm:spPr/>
      <dgm:t>
        <a:bodyPr/>
        <a:lstStyle/>
        <a:p>
          <a:endParaRPr lang="en-US"/>
        </a:p>
      </dgm:t>
    </dgm:pt>
    <dgm:pt modelId="{E7E50B52-E527-4A1E-871C-D00245407F9F}" type="sibTrans" cxnId="{D52F9026-1F93-4A24-AE49-3938590F6860}">
      <dgm:prSet/>
      <dgm:spPr/>
      <dgm:t>
        <a:bodyPr/>
        <a:lstStyle/>
        <a:p>
          <a:endParaRPr lang="en-US"/>
        </a:p>
      </dgm:t>
    </dgm:pt>
    <dgm:pt modelId="{B377C11B-93D8-4D76-97BC-47C236605F23}">
      <dgm:prSet phldrT="[Text]"/>
      <dgm:spPr/>
      <dgm:t>
        <a:bodyPr/>
        <a:lstStyle/>
        <a:p>
          <a:r>
            <a:rPr lang="en-US"/>
            <a:t>Text to Sequence</a:t>
          </a:r>
        </a:p>
      </dgm:t>
    </dgm:pt>
    <dgm:pt modelId="{E792E96F-A8DA-4E8A-8D5E-8B57E0AB1BBF}" type="parTrans" cxnId="{8CC9B098-0625-4E1B-BCF6-367A54838B8C}">
      <dgm:prSet/>
      <dgm:spPr/>
      <dgm:t>
        <a:bodyPr/>
        <a:lstStyle/>
        <a:p>
          <a:endParaRPr lang="en-US"/>
        </a:p>
      </dgm:t>
    </dgm:pt>
    <dgm:pt modelId="{BCBE2DA7-E60F-410D-882A-F9BBA089D1E1}" type="sibTrans" cxnId="{8CC9B098-0625-4E1B-BCF6-367A54838B8C}">
      <dgm:prSet/>
      <dgm:spPr/>
      <dgm:t>
        <a:bodyPr/>
        <a:lstStyle/>
        <a:p>
          <a:endParaRPr lang="en-US"/>
        </a:p>
      </dgm:t>
    </dgm:pt>
    <dgm:pt modelId="{E2D4663D-93CB-4AA8-8660-5624A67C2403}">
      <dgm:prSet phldrT="[Text]"/>
      <dgm:spPr/>
      <dgm:t>
        <a:bodyPr/>
        <a:lstStyle/>
        <a:p>
          <a:r>
            <a:rPr lang="en-US"/>
            <a:t>Padded Sequence</a:t>
          </a:r>
        </a:p>
      </dgm:t>
    </dgm:pt>
    <dgm:pt modelId="{7ADE0F76-9C65-459B-A89B-13D5765D1847}" type="parTrans" cxnId="{0C998BBC-D7EE-4379-9985-08E4CB4FA768}">
      <dgm:prSet/>
      <dgm:spPr/>
      <dgm:t>
        <a:bodyPr/>
        <a:lstStyle/>
        <a:p>
          <a:endParaRPr lang="en-US"/>
        </a:p>
      </dgm:t>
    </dgm:pt>
    <dgm:pt modelId="{D955DCB3-E57E-4CB0-B013-39F81C46C8E5}" type="sibTrans" cxnId="{0C998BBC-D7EE-4379-9985-08E4CB4FA768}">
      <dgm:prSet/>
      <dgm:spPr/>
      <dgm:t>
        <a:bodyPr/>
        <a:lstStyle/>
        <a:p>
          <a:endParaRPr lang="en-US"/>
        </a:p>
      </dgm:t>
    </dgm:pt>
    <dgm:pt modelId="{1EA4DCA1-3218-4EF4-9E6F-D5FAAA2DB630}">
      <dgm:prSet/>
      <dgm:spPr/>
      <dgm:t>
        <a:bodyPr/>
        <a:lstStyle/>
        <a:p>
          <a:r>
            <a:rPr lang="en-US"/>
            <a:t>Glove Embedding Matrix</a:t>
          </a:r>
        </a:p>
      </dgm:t>
    </dgm:pt>
    <dgm:pt modelId="{11AD3073-2829-45D7-9956-33E14F5F37DB}" type="parTrans" cxnId="{B6B71C7B-EF7C-4EBB-84A8-9DC0EF98266D}">
      <dgm:prSet/>
      <dgm:spPr/>
      <dgm:t>
        <a:bodyPr/>
        <a:lstStyle/>
        <a:p>
          <a:endParaRPr lang="en-US"/>
        </a:p>
      </dgm:t>
    </dgm:pt>
    <dgm:pt modelId="{CD335F33-AA59-4EDD-A4FF-F34869689DF9}" type="sibTrans" cxnId="{B6B71C7B-EF7C-4EBB-84A8-9DC0EF98266D}">
      <dgm:prSet/>
      <dgm:spPr/>
      <dgm:t>
        <a:bodyPr/>
        <a:lstStyle/>
        <a:p>
          <a:endParaRPr lang="en-US"/>
        </a:p>
      </dgm:t>
    </dgm:pt>
    <dgm:pt modelId="{F490FA3F-53A9-4551-BA60-6E1EBCA07749}">
      <dgm:prSet/>
      <dgm:spPr/>
      <dgm:t>
        <a:bodyPr/>
        <a:lstStyle/>
        <a:p>
          <a:r>
            <a:rPr lang="en-US"/>
            <a:t>Random Over Sampler</a:t>
          </a:r>
        </a:p>
      </dgm:t>
    </dgm:pt>
    <dgm:pt modelId="{F02B2AFE-6B09-48B9-85C5-64EA57ABF032}" type="parTrans" cxnId="{009EB0B8-0CB9-4243-A8E7-5B0283B30FEB}">
      <dgm:prSet/>
      <dgm:spPr/>
      <dgm:t>
        <a:bodyPr/>
        <a:lstStyle/>
        <a:p>
          <a:endParaRPr lang="en-US"/>
        </a:p>
      </dgm:t>
    </dgm:pt>
    <dgm:pt modelId="{758EE96C-16D5-487F-8B05-D46CBBB1E64A}" type="sibTrans" cxnId="{009EB0B8-0CB9-4243-A8E7-5B0283B30FEB}">
      <dgm:prSet/>
      <dgm:spPr/>
      <dgm:t>
        <a:bodyPr/>
        <a:lstStyle/>
        <a:p>
          <a:endParaRPr lang="en-US"/>
        </a:p>
      </dgm:t>
    </dgm:pt>
    <dgm:pt modelId="{5DB34138-1C42-4289-9B7E-A92489A8E185}">
      <dgm:prSet/>
      <dgm:spPr/>
      <dgm:t>
        <a:bodyPr/>
        <a:lstStyle/>
        <a:p>
          <a:r>
            <a:rPr lang="en-US"/>
            <a:t>Train Val Test Split</a:t>
          </a:r>
        </a:p>
      </dgm:t>
    </dgm:pt>
    <dgm:pt modelId="{5A1868A5-DC2D-4B26-B1D5-34073FAF38D5}" type="parTrans" cxnId="{54193BF8-F82E-452F-A7A1-FE7FFD7DB030}">
      <dgm:prSet/>
      <dgm:spPr/>
      <dgm:t>
        <a:bodyPr/>
        <a:lstStyle/>
        <a:p>
          <a:endParaRPr lang="en-US"/>
        </a:p>
      </dgm:t>
    </dgm:pt>
    <dgm:pt modelId="{734ED6E4-7C6D-4343-8317-BFD1C86C20BB}" type="sibTrans" cxnId="{54193BF8-F82E-452F-A7A1-FE7FFD7DB030}">
      <dgm:prSet/>
      <dgm:spPr/>
      <dgm:t>
        <a:bodyPr/>
        <a:lstStyle/>
        <a:p>
          <a:endParaRPr lang="en-US"/>
        </a:p>
      </dgm:t>
    </dgm:pt>
    <dgm:pt modelId="{7A52DD39-8DDE-4062-B816-C761458CF0B1}">
      <dgm:prSet/>
      <dgm:spPr/>
      <dgm:t>
        <a:bodyPr/>
        <a:lstStyle/>
        <a:p>
          <a:r>
            <a:rPr lang="en-US"/>
            <a:t>Bi-Directional LSTM with CNN</a:t>
          </a:r>
        </a:p>
      </dgm:t>
    </dgm:pt>
    <dgm:pt modelId="{95562F9A-B102-4BE0-B09D-E9596F6A1E9A}" type="parTrans" cxnId="{06E2D95E-4743-4C34-817B-ABCEA3F6630E}">
      <dgm:prSet/>
      <dgm:spPr/>
      <dgm:t>
        <a:bodyPr/>
        <a:lstStyle/>
        <a:p>
          <a:endParaRPr lang="en-US"/>
        </a:p>
      </dgm:t>
    </dgm:pt>
    <dgm:pt modelId="{B1E969EB-8417-4630-B04B-CAFC73F5BD83}" type="sibTrans" cxnId="{06E2D95E-4743-4C34-817B-ABCEA3F6630E}">
      <dgm:prSet/>
      <dgm:spPr/>
      <dgm:t>
        <a:bodyPr/>
        <a:lstStyle/>
        <a:p>
          <a:endParaRPr lang="en-US"/>
        </a:p>
      </dgm:t>
    </dgm:pt>
    <dgm:pt modelId="{C3F01912-0538-4309-B7D8-45143621508F}">
      <dgm:prSet/>
      <dgm:spPr/>
      <dgm:t>
        <a:bodyPr/>
        <a:lstStyle/>
        <a:p>
          <a:r>
            <a:rPr lang="en-US"/>
            <a:t>Output checks</a:t>
          </a:r>
        </a:p>
      </dgm:t>
    </dgm:pt>
    <dgm:pt modelId="{7A15131D-1999-4E43-8C76-C162B556A9F7}" type="parTrans" cxnId="{2EF14A0B-8976-4589-91C7-5D36BEFBC484}">
      <dgm:prSet/>
      <dgm:spPr/>
    </dgm:pt>
    <dgm:pt modelId="{65A2443B-EAD8-449F-8D03-EC7A9AE6D063}" type="sibTrans" cxnId="{2EF14A0B-8976-4589-91C7-5D36BEFBC484}">
      <dgm:prSet/>
      <dgm:spPr/>
    </dgm:pt>
    <dgm:pt modelId="{5E6CC480-F060-4D6F-A1AF-3AAE0D1F8E65}" type="pres">
      <dgm:prSet presAssocID="{3EF2EEC6-C199-4D73-9683-2933313F3B54}" presName="Name0" presStyleCnt="0">
        <dgm:presLayoutVars>
          <dgm:dir/>
          <dgm:animLvl val="lvl"/>
          <dgm:resizeHandles val="exact"/>
        </dgm:presLayoutVars>
      </dgm:prSet>
      <dgm:spPr/>
    </dgm:pt>
    <dgm:pt modelId="{CA92FD63-33DA-423A-8ABB-1565721DB639}" type="pres">
      <dgm:prSet presAssocID="{C1D41875-3916-400C-B6E3-645D1532D1CB}" presName="parTxOnly" presStyleLbl="node1" presStyleIdx="0" presStyleCnt="8">
        <dgm:presLayoutVars>
          <dgm:chMax val="0"/>
          <dgm:chPref val="0"/>
          <dgm:bulletEnabled val="1"/>
        </dgm:presLayoutVars>
      </dgm:prSet>
      <dgm:spPr/>
    </dgm:pt>
    <dgm:pt modelId="{DF49E0E2-3294-4908-A08F-19656C11B531}" type="pres">
      <dgm:prSet presAssocID="{E7E50B52-E527-4A1E-871C-D00245407F9F}" presName="parTxOnlySpace" presStyleCnt="0"/>
      <dgm:spPr/>
    </dgm:pt>
    <dgm:pt modelId="{FB8D5E61-53E3-4BDA-B981-0C63B8679EB8}" type="pres">
      <dgm:prSet presAssocID="{B377C11B-93D8-4D76-97BC-47C236605F23}" presName="parTxOnly" presStyleLbl="node1" presStyleIdx="1" presStyleCnt="8">
        <dgm:presLayoutVars>
          <dgm:chMax val="0"/>
          <dgm:chPref val="0"/>
          <dgm:bulletEnabled val="1"/>
        </dgm:presLayoutVars>
      </dgm:prSet>
      <dgm:spPr/>
    </dgm:pt>
    <dgm:pt modelId="{39728EA5-8E83-4068-A87A-2F20A4836F22}" type="pres">
      <dgm:prSet presAssocID="{BCBE2DA7-E60F-410D-882A-F9BBA089D1E1}" presName="parTxOnlySpace" presStyleCnt="0"/>
      <dgm:spPr/>
    </dgm:pt>
    <dgm:pt modelId="{AB55B6B3-19AC-4EEA-B5CF-416C1D0055C6}" type="pres">
      <dgm:prSet presAssocID="{E2D4663D-93CB-4AA8-8660-5624A67C2403}" presName="parTxOnly" presStyleLbl="node1" presStyleIdx="2" presStyleCnt="8">
        <dgm:presLayoutVars>
          <dgm:chMax val="0"/>
          <dgm:chPref val="0"/>
          <dgm:bulletEnabled val="1"/>
        </dgm:presLayoutVars>
      </dgm:prSet>
      <dgm:spPr/>
    </dgm:pt>
    <dgm:pt modelId="{1AE9F776-E336-43CD-961E-DD384D776D4E}" type="pres">
      <dgm:prSet presAssocID="{D955DCB3-E57E-4CB0-B013-39F81C46C8E5}" presName="parTxOnlySpace" presStyleCnt="0"/>
      <dgm:spPr/>
    </dgm:pt>
    <dgm:pt modelId="{8F499E9F-7E59-4EF1-A440-35BDFA844287}" type="pres">
      <dgm:prSet presAssocID="{1EA4DCA1-3218-4EF4-9E6F-D5FAAA2DB630}" presName="parTxOnly" presStyleLbl="node1" presStyleIdx="3" presStyleCnt="8">
        <dgm:presLayoutVars>
          <dgm:chMax val="0"/>
          <dgm:chPref val="0"/>
          <dgm:bulletEnabled val="1"/>
        </dgm:presLayoutVars>
      </dgm:prSet>
      <dgm:spPr/>
    </dgm:pt>
    <dgm:pt modelId="{FE952265-A8DA-425C-BC98-CD1FD1DD9A16}" type="pres">
      <dgm:prSet presAssocID="{CD335F33-AA59-4EDD-A4FF-F34869689DF9}" presName="parTxOnlySpace" presStyleCnt="0"/>
      <dgm:spPr/>
    </dgm:pt>
    <dgm:pt modelId="{CACFA756-60F4-4947-A6FD-EDCCF3C96854}" type="pres">
      <dgm:prSet presAssocID="{F490FA3F-53A9-4551-BA60-6E1EBCA07749}" presName="parTxOnly" presStyleLbl="node1" presStyleIdx="4" presStyleCnt="8">
        <dgm:presLayoutVars>
          <dgm:chMax val="0"/>
          <dgm:chPref val="0"/>
          <dgm:bulletEnabled val="1"/>
        </dgm:presLayoutVars>
      </dgm:prSet>
      <dgm:spPr/>
    </dgm:pt>
    <dgm:pt modelId="{6817D5B2-840C-49CA-A426-609185AB1528}" type="pres">
      <dgm:prSet presAssocID="{758EE96C-16D5-487F-8B05-D46CBBB1E64A}" presName="parTxOnlySpace" presStyleCnt="0"/>
      <dgm:spPr/>
    </dgm:pt>
    <dgm:pt modelId="{D4A5B241-4DCE-48C7-B65D-C2AB9692AD14}" type="pres">
      <dgm:prSet presAssocID="{5DB34138-1C42-4289-9B7E-A92489A8E185}" presName="parTxOnly" presStyleLbl="node1" presStyleIdx="5" presStyleCnt="8">
        <dgm:presLayoutVars>
          <dgm:chMax val="0"/>
          <dgm:chPref val="0"/>
          <dgm:bulletEnabled val="1"/>
        </dgm:presLayoutVars>
      </dgm:prSet>
      <dgm:spPr/>
    </dgm:pt>
    <dgm:pt modelId="{2E805528-C07D-435D-A640-641DDF46E195}" type="pres">
      <dgm:prSet presAssocID="{734ED6E4-7C6D-4343-8317-BFD1C86C20BB}" presName="parTxOnlySpace" presStyleCnt="0"/>
      <dgm:spPr/>
    </dgm:pt>
    <dgm:pt modelId="{304F102B-2394-4757-86E8-6CB01A85C663}" type="pres">
      <dgm:prSet presAssocID="{7A52DD39-8DDE-4062-B816-C761458CF0B1}" presName="parTxOnly" presStyleLbl="node1" presStyleIdx="6" presStyleCnt="8">
        <dgm:presLayoutVars>
          <dgm:chMax val="0"/>
          <dgm:chPref val="0"/>
          <dgm:bulletEnabled val="1"/>
        </dgm:presLayoutVars>
      </dgm:prSet>
      <dgm:spPr/>
    </dgm:pt>
    <dgm:pt modelId="{8FF0FAD1-0DC3-4D3C-B1B2-41546BBB3C75}" type="pres">
      <dgm:prSet presAssocID="{B1E969EB-8417-4630-B04B-CAFC73F5BD83}" presName="parTxOnlySpace" presStyleCnt="0"/>
      <dgm:spPr/>
    </dgm:pt>
    <dgm:pt modelId="{5A6394BB-317B-480E-9847-F8C61D6F0388}" type="pres">
      <dgm:prSet presAssocID="{C3F01912-0538-4309-B7D8-45143621508F}" presName="parTxOnly" presStyleLbl="node1" presStyleIdx="7" presStyleCnt="8">
        <dgm:presLayoutVars>
          <dgm:chMax val="0"/>
          <dgm:chPref val="0"/>
          <dgm:bulletEnabled val="1"/>
        </dgm:presLayoutVars>
      </dgm:prSet>
      <dgm:spPr/>
    </dgm:pt>
  </dgm:ptLst>
  <dgm:cxnLst>
    <dgm:cxn modelId="{AD797908-7E8F-4744-94BF-E72FB435CD98}" type="presOf" srcId="{B377C11B-93D8-4D76-97BC-47C236605F23}" destId="{FB8D5E61-53E3-4BDA-B981-0C63B8679EB8}" srcOrd="0" destOrd="0" presId="urn:microsoft.com/office/officeart/2005/8/layout/chevron1"/>
    <dgm:cxn modelId="{38F4CF09-CF80-4200-BD16-7EF2A5957C59}" type="presOf" srcId="{C1D41875-3916-400C-B6E3-645D1532D1CB}" destId="{CA92FD63-33DA-423A-8ABB-1565721DB639}" srcOrd="0" destOrd="0" presId="urn:microsoft.com/office/officeart/2005/8/layout/chevron1"/>
    <dgm:cxn modelId="{2EF14A0B-8976-4589-91C7-5D36BEFBC484}" srcId="{3EF2EEC6-C199-4D73-9683-2933313F3B54}" destId="{C3F01912-0538-4309-B7D8-45143621508F}" srcOrd="7" destOrd="0" parTransId="{7A15131D-1999-4E43-8C76-C162B556A9F7}" sibTransId="{65A2443B-EAD8-449F-8D03-EC7A9AE6D063}"/>
    <dgm:cxn modelId="{52DFE716-1E8B-480B-8B54-F3D23D8E6CE8}" type="presOf" srcId="{5DB34138-1C42-4289-9B7E-A92489A8E185}" destId="{D4A5B241-4DCE-48C7-B65D-C2AB9692AD14}" srcOrd="0" destOrd="0" presId="urn:microsoft.com/office/officeart/2005/8/layout/chevron1"/>
    <dgm:cxn modelId="{D52F9026-1F93-4A24-AE49-3938590F6860}" srcId="{3EF2EEC6-C199-4D73-9683-2933313F3B54}" destId="{C1D41875-3916-400C-B6E3-645D1532D1CB}" srcOrd="0" destOrd="0" parTransId="{A3A7B6AC-2356-48CC-A910-DC4144DAB58C}" sibTransId="{E7E50B52-E527-4A1E-871C-D00245407F9F}"/>
    <dgm:cxn modelId="{06E2D95E-4743-4C34-817B-ABCEA3F6630E}" srcId="{3EF2EEC6-C199-4D73-9683-2933313F3B54}" destId="{7A52DD39-8DDE-4062-B816-C761458CF0B1}" srcOrd="6" destOrd="0" parTransId="{95562F9A-B102-4BE0-B09D-E9596F6A1E9A}" sibTransId="{B1E969EB-8417-4630-B04B-CAFC73F5BD83}"/>
    <dgm:cxn modelId="{A350554F-6007-476E-A25E-5AF085421800}" type="presOf" srcId="{C3F01912-0538-4309-B7D8-45143621508F}" destId="{5A6394BB-317B-480E-9847-F8C61D6F0388}" srcOrd="0" destOrd="0" presId="urn:microsoft.com/office/officeart/2005/8/layout/chevron1"/>
    <dgm:cxn modelId="{BA652057-EFFE-456C-A41C-20FB85B5BA71}" type="presOf" srcId="{F490FA3F-53A9-4551-BA60-6E1EBCA07749}" destId="{CACFA756-60F4-4947-A6FD-EDCCF3C96854}" srcOrd="0" destOrd="0" presId="urn:microsoft.com/office/officeart/2005/8/layout/chevron1"/>
    <dgm:cxn modelId="{B6B71C7B-EF7C-4EBB-84A8-9DC0EF98266D}" srcId="{3EF2EEC6-C199-4D73-9683-2933313F3B54}" destId="{1EA4DCA1-3218-4EF4-9E6F-D5FAAA2DB630}" srcOrd="3" destOrd="0" parTransId="{11AD3073-2829-45D7-9956-33E14F5F37DB}" sibTransId="{CD335F33-AA59-4EDD-A4FF-F34869689DF9}"/>
    <dgm:cxn modelId="{8CC9B098-0625-4E1B-BCF6-367A54838B8C}" srcId="{3EF2EEC6-C199-4D73-9683-2933313F3B54}" destId="{B377C11B-93D8-4D76-97BC-47C236605F23}" srcOrd="1" destOrd="0" parTransId="{E792E96F-A8DA-4E8A-8D5E-8B57E0AB1BBF}" sibTransId="{BCBE2DA7-E60F-410D-882A-F9BBA089D1E1}"/>
    <dgm:cxn modelId="{F3ACE6AA-09F8-4AFF-9D33-7C437EC3EC4C}" type="presOf" srcId="{7A52DD39-8DDE-4062-B816-C761458CF0B1}" destId="{304F102B-2394-4757-86E8-6CB01A85C663}" srcOrd="0" destOrd="0" presId="urn:microsoft.com/office/officeart/2005/8/layout/chevron1"/>
    <dgm:cxn modelId="{009EB0B8-0CB9-4243-A8E7-5B0283B30FEB}" srcId="{3EF2EEC6-C199-4D73-9683-2933313F3B54}" destId="{F490FA3F-53A9-4551-BA60-6E1EBCA07749}" srcOrd="4" destOrd="0" parTransId="{F02B2AFE-6B09-48B9-85C5-64EA57ABF032}" sibTransId="{758EE96C-16D5-487F-8B05-D46CBBB1E64A}"/>
    <dgm:cxn modelId="{0C998BBC-D7EE-4379-9985-08E4CB4FA768}" srcId="{3EF2EEC6-C199-4D73-9683-2933313F3B54}" destId="{E2D4663D-93CB-4AA8-8660-5624A67C2403}" srcOrd="2" destOrd="0" parTransId="{7ADE0F76-9C65-459B-A89B-13D5765D1847}" sibTransId="{D955DCB3-E57E-4CB0-B013-39F81C46C8E5}"/>
    <dgm:cxn modelId="{7FB51FC1-6923-4BB2-8021-3E297A6CDA65}" type="presOf" srcId="{1EA4DCA1-3218-4EF4-9E6F-D5FAAA2DB630}" destId="{8F499E9F-7E59-4EF1-A440-35BDFA844287}" srcOrd="0" destOrd="0" presId="urn:microsoft.com/office/officeart/2005/8/layout/chevron1"/>
    <dgm:cxn modelId="{1FEFA4DC-A86A-4BA6-9EF1-1DE47C1BD09C}" type="presOf" srcId="{3EF2EEC6-C199-4D73-9683-2933313F3B54}" destId="{5E6CC480-F060-4D6F-A1AF-3AAE0D1F8E65}" srcOrd="0" destOrd="0" presId="urn:microsoft.com/office/officeart/2005/8/layout/chevron1"/>
    <dgm:cxn modelId="{C1F1F9E9-D004-4247-A9E7-83E5E06721FB}" type="presOf" srcId="{E2D4663D-93CB-4AA8-8660-5624A67C2403}" destId="{AB55B6B3-19AC-4EEA-B5CF-416C1D0055C6}" srcOrd="0" destOrd="0" presId="urn:microsoft.com/office/officeart/2005/8/layout/chevron1"/>
    <dgm:cxn modelId="{54193BF8-F82E-452F-A7A1-FE7FFD7DB030}" srcId="{3EF2EEC6-C199-4D73-9683-2933313F3B54}" destId="{5DB34138-1C42-4289-9B7E-A92489A8E185}" srcOrd="5" destOrd="0" parTransId="{5A1868A5-DC2D-4B26-B1D5-34073FAF38D5}" sibTransId="{734ED6E4-7C6D-4343-8317-BFD1C86C20BB}"/>
    <dgm:cxn modelId="{E8D55E75-57C2-4D23-A3D5-47EC8E4A23CC}" type="presParOf" srcId="{5E6CC480-F060-4D6F-A1AF-3AAE0D1F8E65}" destId="{CA92FD63-33DA-423A-8ABB-1565721DB639}" srcOrd="0" destOrd="0" presId="urn:microsoft.com/office/officeart/2005/8/layout/chevron1"/>
    <dgm:cxn modelId="{0D68AE0C-D090-43AB-8CC9-E864DCFBD435}" type="presParOf" srcId="{5E6CC480-F060-4D6F-A1AF-3AAE0D1F8E65}" destId="{DF49E0E2-3294-4908-A08F-19656C11B531}" srcOrd="1" destOrd="0" presId="urn:microsoft.com/office/officeart/2005/8/layout/chevron1"/>
    <dgm:cxn modelId="{2ECA27FD-5EE6-4AB9-A29B-59CCDA0219B1}" type="presParOf" srcId="{5E6CC480-F060-4D6F-A1AF-3AAE0D1F8E65}" destId="{FB8D5E61-53E3-4BDA-B981-0C63B8679EB8}" srcOrd="2" destOrd="0" presId="urn:microsoft.com/office/officeart/2005/8/layout/chevron1"/>
    <dgm:cxn modelId="{660C9C0B-AC27-4839-9890-0EFD91629A4F}" type="presParOf" srcId="{5E6CC480-F060-4D6F-A1AF-3AAE0D1F8E65}" destId="{39728EA5-8E83-4068-A87A-2F20A4836F22}" srcOrd="3" destOrd="0" presId="urn:microsoft.com/office/officeart/2005/8/layout/chevron1"/>
    <dgm:cxn modelId="{C2332E7F-DBD9-47ED-AAA0-331A7B71367F}" type="presParOf" srcId="{5E6CC480-F060-4D6F-A1AF-3AAE0D1F8E65}" destId="{AB55B6B3-19AC-4EEA-B5CF-416C1D0055C6}" srcOrd="4" destOrd="0" presId="urn:microsoft.com/office/officeart/2005/8/layout/chevron1"/>
    <dgm:cxn modelId="{74E2EF53-6D8D-4D2F-B067-308348C50856}" type="presParOf" srcId="{5E6CC480-F060-4D6F-A1AF-3AAE0D1F8E65}" destId="{1AE9F776-E336-43CD-961E-DD384D776D4E}" srcOrd="5" destOrd="0" presId="urn:microsoft.com/office/officeart/2005/8/layout/chevron1"/>
    <dgm:cxn modelId="{77D00E6E-B38E-4211-88AB-29DFCE17BD0A}" type="presParOf" srcId="{5E6CC480-F060-4D6F-A1AF-3AAE0D1F8E65}" destId="{8F499E9F-7E59-4EF1-A440-35BDFA844287}" srcOrd="6" destOrd="0" presId="urn:microsoft.com/office/officeart/2005/8/layout/chevron1"/>
    <dgm:cxn modelId="{4E410241-17C5-4B97-80C2-E8EC43BDF830}" type="presParOf" srcId="{5E6CC480-F060-4D6F-A1AF-3AAE0D1F8E65}" destId="{FE952265-A8DA-425C-BC98-CD1FD1DD9A16}" srcOrd="7" destOrd="0" presId="urn:microsoft.com/office/officeart/2005/8/layout/chevron1"/>
    <dgm:cxn modelId="{9D25A662-2A68-4C11-B417-8F5AAAA597DC}" type="presParOf" srcId="{5E6CC480-F060-4D6F-A1AF-3AAE0D1F8E65}" destId="{CACFA756-60F4-4947-A6FD-EDCCF3C96854}" srcOrd="8" destOrd="0" presId="urn:microsoft.com/office/officeart/2005/8/layout/chevron1"/>
    <dgm:cxn modelId="{BF5B8DE1-7E9A-4473-84ED-3A804A5E464C}" type="presParOf" srcId="{5E6CC480-F060-4D6F-A1AF-3AAE0D1F8E65}" destId="{6817D5B2-840C-49CA-A426-609185AB1528}" srcOrd="9" destOrd="0" presId="urn:microsoft.com/office/officeart/2005/8/layout/chevron1"/>
    <dgm:cxn modelId="{456AA186-B3DA-4C1A-B1ED-84797F306CC0}" type="presParOf" srcId="{5E6CC480-F060-4D6F-A1AF-3AAE0D1F8E65}" destId="{D4A5B241-4DCE-48C7-B65D-C2AB9692AD14}" srcOrd="10" destOrd="0" presId="urn:microsoft.com/office/officeart/2005/8/layout/chevron1"/>
    <dgm:cxn modelId="{10ACA6FA-13D9-4D59-BBFE-B73562848C57}" type="presParOf" srcId="{5E6CC480-F060-4D6F-A1AF-3AAE0D1F8E65}" destId="{2E805528-C07D-435D-A640-641DDF46E195}" srcOrd="11" destOrd="0" presId="urn:microsoft.com/office/officeart/2005/8/layout/chevron1"/>
    <dgm:cxn modelId="{7AA9F2FE-DDB6-4757-AC82-B73C8F3CAF20}" type="presParOf" srcId="{5E6CC480-F060-4D6F-A1AF-3AAE0D1F8E65}" destId="{304F102B-2394-4757-86E8-6CB01A85C663}" srcOrd="12" destOrd="0" presId="urn:microsoft.com/office/officeart/2005/8/layout/chevron1"/>
    <dgm:cxn modelId="{8FFE5E05-6D63-479C-A216-DBA07FCC88EB}" type="presParOf" srcId="{5E6CC480-F060-4D6F-A1AF-3AAE0D1F8E65}" destId="{8FF0FAD1-0DC3-4D3C-B1B2-41546BBB3C75}" srcOrd="13" destOrd="0" presId="urn:microsoft.com/office/officeart/2005/8/layout/chevron1"/>
    <dgm:cxn modelId="{4E85AB22-1B26-44B9-BE7E-C153F4FD8D32}" type="presParOf" srcId="{5E6CC480-F060-4D6F-A1AF-3AAE0D1F8E65}" destId="{5A6394BB-317B-480E-9847-F8C61D6F0388}" srcOrd="14" destOrd="0" presId="urn:microsoft.com/office/officeart/2005/8/layout/chevron1"/>
  </dgm:cxnLst>
  <dgm:bg/>
  <dgm:whole>
    <a:ln w="3175">
      <a:solidFill>
        <a:schemeClr val="tx1"/>
      </a:solidFill>
    </a:ln>
  </dgm:whole>
  <dgm:extLst>
    <a:ext uri="http://schemas.microsoft.com/office/drawing/2008/diagram">
      <dsp:dataModelExt xmlns:dsp="http://schemas.microsoft.com/office/drawing/2008/diagram" relId="rId7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9961BA7-7938-46D3-8B33-DE195AB5761C}" type="doc">
      <dgm:prSet loTypeId="urn:microsoft.com/office/officeart/2005/8/layout/chevron1" loCatId="process" qsTypeId="urn:microsoft.com/office/officeart/2005/8/quickstyle/simple1" qsCatId="simple" csTypeId="urn:microsoft.com/office/officeart/2005/8/colors/accent1_2" csCatId="accent1" phldr="1"/>
      <dgm:spPr/>
    </dgm:pt>
    <dgm:pt modelId="{9295A44A-4D1E-4C2E-A450-D46E8368673D}">
      <dgm:prSet phldrT="[Text]" custT="1"/>
      <dgm:spPr/>
      <dgm:t>
        <a:bodyPr/>
        <a:lstStyle/>
        <a:p>
          <a:r>
            <a:rPr lang="en-US" sz="1100"/>
            <a:t>Select Input file</a:t>
          </a:r>
        </a:p>
      </dgm:t>
    </dgm:pt>
    <dgm:pt modelId="{1C4C33F2-07F8-432B-BC07-B57E55E9AE4C}" type="parTrans" cxnId="{49011D4F-D918-4B3C-8E1E-B90A5EF8E1FF}">
      <dgm:prSet/>
      <dgm:spPr/>
      <dgm:t>
        <a:bodyPr/>
        <a:lstStyle/>
        <a:p>
          <a:endParaRPr lang="en-US"/>
        </a:p>
      </dgm:t>
    </dgm:pt>
    <dgm:pt modelId="{63AA5DF7-9320-437F-8445-1DF4EF1A71CE}" type="sibTrans" cxnId="{49011D4F-D918-4B3C-8E1E-B90A5EF8E1FF}">
      <dgm:prSet/>
      <dgm:spPr/>
      <dgm:t>
        <a:bodyPr/>
        <a:lstStyle/>
        <a:p>
          <a:endParaRPr lang="en-US"/>
        </a:p>
      </dgm:t>
    </dgm:pt>
    <dgm:pt modelId="{818D802F-ACDB-4AD4-BE4E-7A7E44ECAFC0}">
      <dgm:prSet phldrT="[Text]" custT="1"/>
      <dgm:spPr/>
      <dgm:t>
        <a:bodyPr/>
        <a:lstStyle/>
        <a:p>
          <a:r>
            <a:rPr lang="en-US" sz="1100"/>
            <a:t>Upload and preprocess</a:t>
          </a:r>
        </a:p>
      </dgm:t>
    </dgm:pt>
    <dgm:pt modelId="{992471BD-E3DA-4CBC-B287-9CB8D602114B}" type="parTrans" cxnId="{A94F4C9F-247E-4F18-8ACE-8EB3462DF7BC}">
      <dgm:prSet/>
      <dgm:spPr/>
      <dgm:t>
        <a:bodyPr/>
        <a:lstStyle/>
        <a:p>
          <a:endParaRPr lang="en-US"/>
        </a:p>
      </dgm:t>
    </dgm:pt>
    <dgm:pt modelId="{04247696-B3A2-4A7D-83A8-030DB856CBAE}" type="sibTrans" cxnId="{A94F4C9F-247E-4F18-8ACE-8EB3462DF7BC}">
      <dgm:prSet/>
      <dgm:spPr/>
      <dgm:t>
        <a:bodyPr/>
        <a:lstStyle/>
        <a:p>
          <a:endParaRPr lang="en-US"/>
        </a:p>
      </dgm:t>
    </dgm:pt>
    <dgm:pt modelId="{C3281E52-7E84-4885-BAD0-EFBC6E3CCAD3}">
      <dgm:prSet phldrT="[Text]" custT="1"/>
      <dgm:spPr/>
      <dgm:t>
        <a:bodyPr/>
        <a:lstStyle/>
        <a:p>
          <a:r>
            <a:rPr lang="en-US" sz="1100"/>
            <a:t>Predict Assignment Group</a:t>
          </a:r>
        </a:p>
      </dgm:t>
    </dgm:pt>
    <dgm:pt modelId="{1272BC67-E90D-498D-947A-B4E5D4F61DF8}" type="parTrans" cxnId="{75D2A48C-E147-47F3-8053-65FB319E0E25}">
      <dgm:prSet/>
      <dgm:spPr/>
      <dgm:t>
        <a:bodyPr/>
        <a:lstStyle/>
        <a:p>
          <a:endParaRPr lang="en-US"/>
        </a:p>
      </dgm:t>
    </dgm:pt>
    <dgm:pt modelId="{857A592B-2EAC-4C6A-BFF9-617CA6FD6E28}" type="sibTrans" cxnId="{75D2A48C-E147-47F3-8053-65FB319E0E25}">
      <dgm:prSet/>
      <dgm:spPr/>
      <dgm:t>
        <a:bodyPr/>
        <a:lstStyle/>
        <a:p>
          <a:endParaRPr lang="en-US"/>
        </a:p>
      </dgm:t>
    </dgm:pt>
    <dgm:pt modelId="{5591443E-086D-45F7-A712-4274B9079198}" type="pres">
      <dgm:prSet presAssocID="{E9961BA7-7938-46D3-8B33-DE195AB5761C}" presName="Name0" presStyleCnt="0">
        <dgm:presLayoutVars>
          <dgm:dir/>
          <dgm:animLvl val="lvl"/>
          <dgm:resizeHandles val="exact"/>
        </dgm:presLayoutVars>
      </dgm:prSet>
      <dgm:spPr/>
    </dgm:pt>
    <dgm:pt modelId="{BB20562F-8A47-4FD4-9592-EB9C3C9E1E8C}" type="pres">
      <dgm:prSet presAssocID="{9295A44A-4D1E-4C2E-A450-D46E8368673D}" presName="parTxOnly" presStyleLbl="node1" presStyleIdx="0" presStyleCnt="3">
        <dgm:presLayoutVars>
          <dgm:chMax val="0"/>
          <dgm:chPref val="0"/>
          <dgm:bulletEnabled val="1"/>
        </dgm:presLayoutVars>
      </dgm:prSet>
      <dgm:spPr/>
    </dgm:pt>
    <dgm:pt modelId="{C48FE30A-BDB5-46BD-8C5A-989F04A641B5}" type="pres">
      <dgm:prSet presAssocID="{63AA5DF7-9320-437F-8445-1DF4EF1A71CE}" presName="parTxOnlySpace" presStyleCnt="0"/>
      <dgm:spPr/>
    </dgm:pt>
    <dgm:pt modelId="{2B5705F1-A965-4DD1-AE1D-F21491CDB4D6}" type="pres">
      <dgm:prSet presAssocID="{818D802F-ACDB-4AD4-BE4E-7A7E44ECAFC0}" presName="parTxOnly" presStyleLbl="node1" presStyleIdx="1" presStyleCnt="3">
        <dgm:presLayoutVars>
          <dgm:chMax val="0"/>
          <dgm:chPref val="0"/>
          <dgm:bulletEnabled val="1"/>
        </dgm:presLayoutVars>
      </dgm:prSet>
      <dgm:spPr/>
    </dgm:pt>
    <dgm:pt modelId="{677D259B-E713-40DC-884F-00CF731E5486}" type="pres">
      <dgm:prSet presAssocID="{04247696-B3A2-4A7D-83A8-030DB856CBAE}" presName="parTxOnlySpace" presStyleCnt="0"/>
      <dgm:spPr/>
    </dgm:pt>
    <dgm:pt modelId="{BEAF0ADE-24FE-4041-AA8F-E28EF3B68CF3}" type="pres">
      <dgm:prSet presAssocID="{C3281E52-7E84-4885-BAD0-EFBC6E3CCAD3}" presName="parTxOnly" presStyleLbl="node1" presStyleIdx="2" presStyleCnt="3">
        <dgm:presLayoutVars>
          <dgm:chMax val="0"/>
          <dgm:chPref val="0"/>
          <dgm:bulletEnabled val="1"/>
        </dgm:presLayoutVars>
      </dgm:prSet>
      <dgm:spPr/>
    </dgm:pt>
  </dgm:ptLst>
  <dgm:cxnLst>
    <dgm:cxn modelId="{C1469D0B-B904-4D3D-A24C-B5E846252161}" type="presOf" srcId="{818D802F-ACDB-4AD4-BE4E-7A7E44ECAFC0}" destId="{2B5705F1-A965-4DD1-AE1D-F21491CDB4D6}" srcOrd="0" destOrd="0" presId="urn:microsoft.com/office/officeart/2005/8/layout/chevron1"/>
    <dgm:cxn modelId="{137BE46D-2CB3-4D30-82FE-3A5F17F4FEB2}" type="presOf" srcId="{C3281E52-7E84-4885-BAD0-EFBC6E3CCAD3}" destId="{BEAF0ADE-24FE-4041-AA8F-E28EF3B68CF3}" srcOrd="0" destOrd="0" presId="urn:microsoft.com/office/officeart/2005/8/layout/chevron1"/>
    <dgm:cxn modelId="{49011D4F-D918-4B3C-8E1E-B90A5EF8E1FF}" srcId="{E9961BA7-7938-46D3-8B33-DE195AB5761C}" destId="{9295A44A-4D1E-4C2E-A450-D46E8368673D}" srcOrd="0" destOrd="0" parTransId="{1C4C33F2-07F8-432B-BC07-B57E55E9AE4C}" sibTransId="{63AA5DF7-9320-437F-8445-1DF4EF1A71CE}"/>
    <dgm:cxn modelId="{08087057-34D7-4018-B7B8-3F1F9D8F3959}" type="presOf" srcId="{9295A44A-4D1E-4C2E-A450-D46E8368673D}" destId="{BB20562F-8A47-4FD4-9592-EB9C3C9E1E8C}" srcOrd="0" destOrd="0" presId="urn:microsoft.com/office/officeart/2005/8/layout/chevron1"/>
    <dgm:cxn modelId="{216A2580-5966-4702-9E53-F2F134449B5E}" type="presOf" srcId="{E9961BA7-7938-46D3-8B33-DE195AB5761C}" destId="{5591443E-086D-45F7-A712-4274B9079198}" srcOrd="0" destOrd="0" presId="urn:microsoft.com/office/officeart/2005/8/layout/chevron1"/>
    <dgm:cxn modelId="{75D2A48C-E147-47F3-8053-65FB319E0E25}" srcId="{E9961BA7-7938-46D3-8B33-DE195AB5761C}" destId="{C3281E52-7E84-4885-BAD0-EFBC6E3CCAD3}" srcOrd="2" destOrd="0" parTransId="{1272BC67-E90D-498D-947A-B4E5D4F61DF8}" sibTransId="{857A592B-2EAC-4C6A-BFF9-617CA6FD6E28}"/>
    <dgm:cxn modelId="{A94F4C9F-247E-4F18-8ACE-8EB3462DF7BC}" srcId="{E9961BA7-7938-46D3-8B33-DE195AB5761C}" destId="{818D802F-ACDB-4AD4-BE4E-7A7E44ECAFC0}" srcOrd="1" destOrd="0" parTransId="{992471BD-E3DA-4CBC-B287-9CB8D602114B}" sibTransId="{04247696-B3A2-4A7D-83A8-030DB856CBAE}"/>
    <dgm:cxn modelId="{EA7FD99E-FB10-4196-A8D9-D5C49842572A}" type="presParOf" srcId="{5591443E-086D-45F7-A712-4274B9079198}" destId="{BB20562F-8A47-4FD4-9592-EB9C3C9E1E8C}" srcOrd="0" destOrd="0" presId="urn:microsoft.com/office/officeart/2005/8/layout/chevron1"/>
    <dgm:cxn modelId="{B435FB8D-977C-4B89-AC67-EED12417011C}" type="presParOf" srcId="{5591443E-086D-45F7-A712-4274B9079198}" destId="{C48FE30A-BDB5-46BD-8C5A-989F04A641B5}" srcOrd="1" destOrd="0" presId="urn:microsoft.com/office/officeart/2005/8/layout/chevron1"/>
    <dgm:cxn modelId="{FF6F2B62-98B1-45AD-87A5-BFB0AEC4F342}" type="presParOf" srcId="{5591443E-086D-45F7-A712-4274B9079198}" destId="{2B5705F1-A965-4DD1-AE1D-F21491CDB4D6}" srcOrd="2" destOrd="0" presId="urn:microsoft.com/office/officeart/2005/8/layout/chevron1"/>
    <dgm:cxn modelId="{8BF31B22-C645-4F0E-89BB-2AB93294F201}" type="presParOf" srcId="{5591443E-086D-45F7-A712-4274B9079198}" destId="{677D259B-E713-40DC-884F-00CF731E5486}" srcOrd="3" destOrd="0" presId="urn:microsoft.com/office/officeart/2005/8/layout/chevron1"/>
    <dgm:cxn modelId="{887F0EC3-AB56-4052-8425-05B56536A266}" type="presParOf" srcId="{5591443E-086D-45F7-A712-4274B9079198}" destId="{BEAF0ADE-24FE-4041-AA8F-E28EF3B68CF3}" srcOrd="4" destOrd="0" presId="urn:microsoft.com/office/officeart/2005/8/layout/chevron1"/>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CF3C98-2DEE-45C1-A1C7-3434CA6914B0}">
      <dsp:nvSpPr>
        <dsp:cNvPr id="0" name=""/>
        <dsp:cNvSpPr/>
      </dsp:nvSpPr>
      <dsp:spPr>
        <a:xfrm>
          <a:off x="546" y="331931"/>
          <a:ext cx="875580" cy="35023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Data Load</a:t>
          </a:r>
        </a:p>
      </dsp:txBody>
      <dsp:txXfrm>
        <a:off x="175662" y="331931"/>
        <a:ext cx="525348" cy="350232"/>
      </dsp:txXfrm>
    </dsp:sp>
    <dsp:sp modelId="{B928203C-2268-44C6-B3EC-D8F8E2731AE9}">
      <dsp:nvSpPr>
        <dsp:cNvPr id="0" name=""/>
        <dsp:cNvSpPr/>
      </dsp:nvSpPr>
      <dsp:spPr>
        <a:xfrm>
          <a:off x="788569" y="331931"/>
          <a:ext cx="875580" cy="35023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Data Pre-Processing</a:t>
          </a:r>
        </a:p>
      </dsp:txBody>
      <dsp:txXfrm>
        <a:off x="963685" y="331931"/>
        <a:ext cx="525348" cy="350232"/>
      </dsp:txXfrm>
    </dsp:sp>
    <dsp:sp modelId="{473A7716-2432-4FC5-9CA0-EF39396FD3A6}">
      <dsp:nvSpPr>
        <dsp:cNvPr id="0" name=""/>
        <dsp:cNvSpPr/>
      </dsp:nvSpPr>
      <dsp:spPr>
        <a:xfrm>
          <a:off x="1576591" y="331931"/>
          <a:ext cx="875580" cy="35023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EDA</a:t>
          </a:r>
        </a:p>
      </dsp:txBody>
      <dsp:txXfrm>
        <a:off x="1751707" y="331931"/>
        <a:ext cx="525348" cy="350232"/>
      </dsp:txXfrm>
    </dsp:sp>
    <dsp:sp modelId="{AA5F60E0-F89D-4FF7-9950-829B10CF3A98}">
      <dsp:nvSpPr>
        <dsp:cNvPr id="0" name=""/>
        <dsp:cNvSpPr/>
      </dsp:nvSpPr>
      <dsp:spPr>
        <a:xfrm>
          <a:off x="2364614" y="331931"/>
          <a:ext cx="875580" cy="35023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Algorithm Selction</a:t>
          </a:r>
        </a:p>
      </dsp:txBody>
      <dsp:txXfrm>
        <a:off x="2539730" y="331931"/>
        <a:ext cx="525348" cy="350232"/>
      </dsp:txXfrm>
    </dsp:sp>
    <dsp:sp modelId="{7463CA73-0E10-432C-A0B5-E3E0A0456448}">
      <dsp:nvSpPr>
        <dsp:cNvPr id="0" name=""/>
        <dsp:cNvSpPr/>
      </dsp:nvSpPr>
      <dsp:spPr>
        <a:xfrm>
          <a:off x="3152637" y="331931"/>
          <a:ext cx="875580" cy="35023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Imabalance Treatment</a:t>
          </a:r>
        </a:p>
      </dsp:txBody>
      <dsp:txXfrm>
        <a:off x="3327753" y="331931"/>
        <a:ext cx="525348" cy="350232"/>
      </dsp:txXfrm>
    </dsp:sp>
    <dsp:sp modelId="{26160B45-B63C-4C6E-8C46-D79E31D7869B}">
      <dsp:nvSpPr>
        <dsp:cNvPr id="0" name=""/>
        <dsp:cNvSpPr/>
      </dsp:nvSpPr>
      <dsp:spPr>
        <a:xfrm>
          <a:off x="3940660" y="331931"/>
          <a:ext cx="875580" cy="35023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Model Creation &amp; Baseline Compare</a:t>
          </a:r>
        </a:p>
      </dsp:txBody>
      <dsp:txXfrm>
        <a:off x="4115776" y="331931"/>
        <a:ext cx="525348" cy="350232"/>
      </dsp:txXfrm>
    </dsp:sp>
    <dsp:sp modelId="{1D9A014B-3814-4663-8D61-1F5CD07CC1B9}">
      <dsp:nvSpPr>
        <dsp:cNvPr id="0" name=""/>
        <dsp:cNvSpPr/>
      </dsp:nvSpPr>
      <dsp:spPr>
        <a:xfrm>
          <a:off x="4728683" y="331931"/>
          <a:ext cx="875580" cy="35023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UI Creation</a:t>
          </a:r>
        </a:p>
      </dsp:txBody>
      <dsp:txXfrm>
        <a:off x="4903799" y="331931"/>
        <a:ext cx="525348" cy="350232"/>
      </dsp:txXfrm>
    </dsp:sp>
    <dsp:sp modelId="{71E85EFE-BFB3-4056-8272-FC5D9398F82B}">
      <dsp:nvSpPr>
        <dsp:cNvPr id="0" name=""/>
        <dsp:cNvSpPr/>
      </dsp:nvSpPr>
      <dsp:spPr>
        <a:xfrm>
          <a:off x="5516705" y="331931"/>
          <a:ext cx="875580" cy="35023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Prediction via UI</a:t>
          </a:r>
        </a:p>
      </dsp:txBody>
      <dsp:txXfrm>
        <a:off x="5691821" y="331931"/>
        <a:ext cx="525348" cy="35023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CF3C98-2DEE-45C1-A1C7-3434CA6914B0}">
      <dsp:nvSpPr>
        <dsp:cNvPr id="0" name=""/>
        <dsp:cNvSpPr/>
      </dsp:nvSpPr>
      <dsp:spPr>
        <a:xfrm>
          <a:off x="0" y="307280"/>
          <a:ext cx="998835" cy="39953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Null removal</a:t>
          </a:r>
        </a:p>
      </dsp:txBody>
      <dsp:txXfrm>
        <a:off x="199767" y="307280"/>
        <a:ext cx="599301" cy="399534"/>
      </dsp:txXfrm>
    </dsp:sp>
    <dsp:sp modelId="{B928203C-2268-44C6-B3EC-D8F8E2731AE9}">
      <dsp:nvSpPr>
        <dsp:cNvPr id="0" name=""/>
        <dsp:cNvSpPr/>
      </dsp:nvSpPr>
      <dsp:spPr>
        <a:xfrm>
          <a:off x="898951" y="307280"/>
          <a:ext cx="998835" cy="39953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Duplicates Removal</a:t>
          </a:r>
        </a:p>
      </dsp:txBody>
      <dsp:txXfrm>
        <a:off x="1098718" y="307280"/>
        <a:ext cx="599301" cy="399534"/>
      </dsp:txXfrm>
    </dsp:sp>
    <dsp:sp modelId="{473A7716-2432-4FC5-9CA0-EF39396FD3A6}">
      <dsp:nvSpPr>
        <dsp:cNvPr id="0" name=""/>
        <dsp:cNvSpPr/>
      </dsp:nvSpPr>
      <dsp:spPr>
        <a:xfrm>
          <a:off x="1797903" y="307280"/>
          <a:ext cx="998835" cy="39953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Cleaning Mojibake text</a:t>
          </a:r>
        </a:p>
      </dsp:txBody>
      <dsp:txXfrm>
        <a:off x="1997670" y="307280"/>
        <a:ext cx="599301" cy="399534"/>
      </dsp:txXfrm>
    </dsp:sp>
    <dsp:sp modelId="{AA5F60E0-F89D-4FF7-9950-829B10CF3A98}">
      <dsp:nvSpPr>
        <dsp:cNvPr id="0" name=""/>
        <dsp:cNvSpPr/>
      </dsp:nvSpPr>
      <dsp:spPr>
        <a:xfrm>
          <a:off x="2696854" y="307280"/>
          <a:ext cx="998835" cy="39953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Cleaning Non English Text</a:t>
          </a:r>
        </a:p>
      </dsp:txBody>
      <dsp:txXfrm>
        <a:off x="2896621" y="307280"/>
        <a:ext cx="599301" cy="399534"/>
      </dsp:txXfrm>
    </dsp:sp>
    <dsp:sp modelId="{26160B45-B63C-4C6E-8C46-D79E31D7869B}">
      <dsp:nvSpPr>
        <dsp:cNvPr id="0" name=""/>
        <dsp:cNvSpPr/>
      </dsp:nvSpPr>
      <dsp:spPr>
        <a:xfrm>
          <a:off x="3595806" y="307280"/>
          <a:ext cx="998835" cy="39953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Removing patterns using regex</a:t>
          </a:r>
        </a:p>
      </dsp:txBody>
      <dsp:txXfrm>
        <a:off x="3795573" y="307280"/>
        <a:ext cx="599301" cy="399534"/>
      </dsp:txXfrm>
    </dsp:sp>
    <dsp:sp modelId="{1D9A014B-3814-4663-8D61-1F5CD07CC1B9}">
      <dsp:nvSpPr>
        <dsp:cNvPr id="0" name=""/>
        <dsp:cNvSpPr/>
      </dsp:nvSpPr>
      <dsp:spPr>
        <a:xfrm>
          <a:off x="4494758" y="307280"/>
          <a:ext cx="998835" cy="39953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Expanding Contractions</a:t>
          </a:r>
        </a:p>
      </dsp:txBody>
      <dsp:txXfrm>
        <a:off x="4694525" y="307280"/>
        <a:ext cx="599301" cy="399534"/>
      </dsp:txXfrm>
    </dsp:sp>
    <dsp:sp modelId="{71E85EFE-BFB3-4056-8272-FC5D9398F82B}">
      <dsp:nvSpPr>
        <dsp:cNvPr id="0" name=""/>
        <dsp:cNvSpPr/>
      </dsp:nvSpPr>
      <dsp:spPr>
        <a:xfrm>
          <a:off x="5393709" y="307280"/>
          <a:ext cx="998835" cy="39953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marL="0" lvl="0" indent="0" algn="ctr" defTabSz="355600">
            <a:lnSpc>
              <a:spcPct val="90000"/>
            </a:lnSpc>
            <a:spcBef>
              <a:spcPct val="0"/>
            </a:spcBef>
            <a:spcAft>
              <a:spcPct val="35000"/>
            </a:spcAft>
            <a:buNone/>
          </a:pPr>
          <a:r>
            <a:rPr lang="en-US" sz="800" kern="1200"/>
            <a:t>Removing Callers Name</a:t>
          </a:r>
        </a:p>
      </dsp:txBody>
      <dsp:txXfrm>
        <a:off x="5593476" y="307280"/>
        <a:ext cx="599301" cy="39953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92FD63-33DA-423A-8ABB-1565721DB639}">
      <dsp:nvSpPr>
        <dsp:cNvPr id="0" name=""/>
        <dsp:cNvSpPr/>
      </dsp:nvSpPr>
      <dsp:spPr>
        <a:xfrm>
          <a:off x="529" y="473047"/>
          <a:ext cx="849015" cy="339606"/>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Tokenizer</a:t>
          </a:r>
        </a:p>
      </dsp:txBody>
      <dsp:txXfrm>
        <a:off x="170332" y="473047"/>
        <a:ext cx="509409" cy="339606"/>
      </dsp:txXfrm>
    </dsp:sp>
    <dsp:sp modelId="{FB8D5E61-53E3-4BDA-B981-0C63B8679EB8}">
      <dsp:nvSpPr>
        <dsp:cNvPr id="0" name=""/>
        <dsp:cNvSpPr/>
      </dsp:nvSpPr>
      <dsp:spPr>
        <a:xfrm>
          <a:off x="764643" y="473047"/>
          <a:ext cx="849015" cy="339606"/>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Text to Sequence</a:t>
          </a:r>
        </a:p>
      </dsp:txBody>
      <dsp:txXfrm>
        <a:off x="934446" y="473047"/>
        <a:ext cx="509409" cy="339606"/>
      </dsp:txXfrm>
    </dsp:sp>
    <dsp:sp modelId="{AB55B6B3-19AC-4EEA-B5CF-416C1D0055C6}">
      <dsp:nvSpPr>
        <dsp:cNvPr id="0" name=""/>
        <dsp:cNvSpPr/>
      </dsp:nvSpPr>
      <dsp:spPr>
        <a:xfrm>
          <a:off x="1528756" y="473047"/>
          <a:ext cx="849015" cy="339606"/>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Padded Sequence</a:t>
          </a:r>
        </a:p>
      </dsp:txBody>
      <dsp:txXfrm>
        <a:off x="1698559" y="473047"/>
        <a:ext cx="509409" cy="339606"/>
      </dsp:txXfrm>
    </dsp:sp>
    <dsp:sp modelId="{8F499E9F-7E59-4EF1-A440-35BDFA844287}">
      <dsp:nvSpPr>
        <dsp:cNvPr id="0" name=""/>
        <dsp:cNvSpPr/>
      </dsp:nvSpPr>
      <dsp:spPr>
        <a:xfrm>
          <a:off x="2292870" y="473047"/>
          <a:ext cx="849015" cy="339606"/>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Glove Embedding Matrix</a:t>
          </a:r>
        </a:p>
      </dsp:txBody>
      <dsp:txXfrm>
        <a:off x="2462673" y="473047"/>
        <a:ext cx="509409" cy="339606"/>
      </dsp:txXfrm>
    </dsp:sp>
    <dsp:sp modelId="{CACFA756-60F4-4947-A6FD-EDCCF3C96854}">
      <dsp:nvSpPr>
        <dsp:cNvPr id="0" name=""/>
        <dsp:cNvSpPr/>
      </dsp:nvSpPr>
      <dsp:spPr>
        <a:xfrm>
          <a:off x="3056984" y="473047"/>
          <a:ext cx="849015" cy="339606"/>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Random Over Sampler</a:t>
          </a:r>
        </a:p>
      </dsp:txBody>
      <dsp:txXfrm>
        <a:off x="3226787" y="473047"/>
        <a:ext cx="509409" cy="339606"/>
      </dsp:txXfrm>
    </dsp:sp>
    <dsp:sp modelId="{D4A5B241-4DCE-48C7-B65D-C2AB9692AD14}">
      <dsp:nvSpPr>
        <dsp:cNvPr id="0" name=""/>
        <dsp:cNvSpPr/>
      </dsp:nvSpPr>
      <dsp:spPr>
        <a:xfrm>
          <a:off x="3821097" y="473047"/>
          <a:ext cx="849015" cy="339606"/>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Train Val Test Split</a:t>
          </a:r>
        </a:p>
      </dsp:txBody>
      <dsp:txXfrm>
        <a:off x="3990900" y="473047"/>
        <a:ext cx="509409" cy="339606"/>
      </dsp:txXfrm>
    </dsp:sp>
    <dsp:sp modelId="{304F102B-2394-4757-86E8-6CB01A85C663}">
      <dsp:nvSpPr>
        <dsp:cNvPr id="0" name=""/>
        <dsp:cNvSpPr/>
      </dsp:nvSpPr>
      <dsp:spPr>
        <a:xfrm>
          <a:off x="4585211" y="473047"/>
          <a:ext cx="849015" cy="339606"/>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Bi-Directional LSTM with CNN</a:t>
          </a:r>
        </a:p>
      </dsp:txBody>
      <dsp:txXfrm>
        <a:off x="4755014" y="473047"/>
        <a:ext cx="509409" cy="339606"/>
      </dsp:txXfrm>
    </dsp:sp>
    <dsp:sp modelId="{5A6394BB-317B-480E-9847-F8C61D6F0388}">
      <dsp:nvSpPr>
        <dsp:cNvPr id="0" name=""/>
        <dsp:cNvSpPr/>
      </dsp:nvSpPr>
      <dsp:spPr>
        <a:xfrm>
          <a:off x="5349325" y="473047"/>
          <a:ext cx="849015" cy="339606"/>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003" tIns="8001" rIns="8001" bIns="8001" numCol="1" spcCol="1270" anchor="ctr" anchorCtr="0">
          <a:noAutofit/>
        </a:bodyPr>
        <a:lstStyle/>
        <a:p>
          <a:pPr marL="0" lvl="0" indent="0" algn="ctr" defTabSz="266700">
            <a:lnSpc>
              <a:spcPct val="90000"/>
            </a:lnSpc>
            <a:spcBef>
              <a:spcPct val="0"/>
            </a:spcBef>
            <a:spcAft>
              <a:spcPct val="35000"/>
            </a:spcAft>
            <a:buNone/>
          </a:pPr>
          <a:r>
            <a:rPr lang="en-US" sz="600" kern="1200"/>
            <a:t>Output checks</a:t>
          </a:r>
        </a:p>
      </dsp:txBody>
      <dsp:txXfrm>
        <a:off x="5519128" y="473047"/>
        <a:ext cx="509409" cy="33960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20562F-8A47-4FD4-9592-EB9C3C9E1E8C}">
      <dsp:nvSpPr>
        <dsp:cNvPr id="0" name=""/>
        <dsp:cNvSpPr/>
      </dsp:nvSpPr>
      <dsp:spPr>
        <a:xfrm>
          <a:off x="1607" y="0"/>
          <a:ext cx="1958280" cy="762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Select Input file</a:t>
          </a:r>
        </a:p>
      </dsp:txBody>
      <dsp:txXfrm>
        <a:off x="382607" y="0"/>
        <a:ext cx="1196280" cy="762000"/>
      </dsp:txXfrm>
    </dsp:sp>
    <dsp:sp modelId="{2B5705F1-A965-4DD1-AE1D-F21491CDB4D6}">
      <dsp:nvSpPr>
        <dsp:cNvPr id="0" name=""/>
        <dsp:cNvSpPr/>
      </dsp:nvSpPr>
      <dsp:spPr>
        <a:xfrm>
          <a:off x="1764059" y="0"/>
          <a:ext cx="1958280" cy="762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Upload and preprocess</a:t>
          </a:r>
        </a:p>
      </dsp:txBody>
      <dsp:txXfrm>
        <a:off x="2145059" y="0"/>
        <a:ext cx="1196280" cy="762000"/>
      </dsp:txXfrm>
    </dsp:sp>
    <dsp:sp modelId="{BEAF0ADE-24FE-4041-AA8F-E28EF3B68CF3}">
      <dsp:nvSpPr>
        <dsp:cNvPr id="0" name=""/>
        <dsp:cNvSpPr/>
      </dsp:nvSpPr>
      <dsp:spPr>
        <a:xfrm>
          <a:off x="3526512" y="0"/>
          <a:ext cx="1958280" cy="762000"/>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Predict Assignment Group</a:t>
          </a:r>
        </a:p>
      </dsp:txBody>
      <dsp:txXfrm>
        <a:off x="3907512" y="0"/>
        <a:ext cx="1196280" cy="76200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philips2021">
  <a:themeElements>
    <a:clrScheme name="Custom 83">
      <a:dk1>
        <a:srgbClr val="000000"/>
      </a:dk1>
      <a:lt1>
        <a:srgbClr val="FFFFFF"/>
      </a:lt1>
      <a:dk2>
        <a:srgbClr val="000000"/>
      </a:dk2>
      <a:lt2>
        <a:srgbClr val="FFFFFF"/>
      </a:lt2>
      <a:accent1>
        <a:srgbClr val="0077CC"/>
      </a:accent1>
      <a:accent2>
        <a:srgbClr val="269A91"/>
      </a:accent2>
      <a:accent3>
        <a:srgbClr val="16973A"/>
      </a:accent3>
      <a:accent4>
        <a:srgbClr val="DE7C00"/>
      </a:accent4>
      <a:accent5>
        <a:srgbClr val="D10077"/>
      </a:accent5>
      <a:accent6>
        <a:srgbClr val="8345BA"/>
      </a:accent6>
      <a:hlink>
        <a:srgbClr val="00619F"/>
      </a:hlink>
      <a:folHlink>
        <a:srgbClr val="00629F"/>
      </a:folHlink>
    </a:clrScheme>
    <a:fontScheme name="Custom 12">
      <a:majorFont>
        <a:latin typeface="Calibri Light"/>
        <a:ea typeface=""/>
        <a:cs typeface=""/>
      </a:majorFont>
      <a:minorFont>
        <a:latin typeface="Calibri"/>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89C4"/>
        </a:solidFill>
        <a:ln w="25400" cap="flat" cmpd="sng" algn="ctr">
          <a:solidFill>
            <a:srgbClr val="0089C4"/>
          </a:solidFill>
          <a:prstDash val="solid"/>
        </a:ln>
        <a:effectLst/>
      </a:spPr>
      <a:bodyPr rtlCol="0" anchor="ctr"/>
      <a:lstStyle>
        <a:defPPr algn="ctr">
          <a:defRPr smtClean="0"/>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philips2021" id="{F4FA1CBD-B4FA-3141-997B-35DB3EA36268}" vid="{291F0405-4863-E745-A736-788B7935D7AC}"/>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2021-12-12T00:00:00</PublishDate>
  <Abstract/>
  <CompanyAddress/>
  <CompanyPhone/>
  <CompanyFax/>
  <CompanyEmail/>
</CoverPageProperties>
</file>

<file path=customXml/item2.xml><?xml version="1.0" encoding="utf-8"?>
<TemplafyFormConfiguration><![CDATA[{"formFields":[],"formDataEntries":[]}]]></TemplafyFormConfiguration>
</file>

<file path=customXml/item3.xml><?xml version="1.0" encoding="utf-8"?>
<TemplafyTemplateConfiguration><![CDATA[{"elementsMetadata":[],"transformationConfigurations":[],"isBaseTemplate":false,"templateName":"A4 blank document","templateDescription":"","enableDocumentContentUpdater":false,"version":"2.0"}]]></TemplafyTemplateConfiguration>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1B1E8A-AB14-4271-9389-609C7C262F14}">
  <ds:schemaRefs/>
</ds:datastoreItem>
</file>

<file path=customXml/itemProps3.xml><?xml version="1.0" encoding="utf-8"?>
<ds:datastoreItem xmlns:ds="http://schemas.openxmlformats.org/officeDocument/2006/customXml" ds:itemID="{7A88404F-501F-4B89-8F5B-97C80EF41EE2}">
  <ds:schemaRefs/>
</ds:datastoreItem>
</file>

<file path=customXml/itemProps4.xml><?xml version="1.0" encoding="utf-8"?>
<ds:datastoreItem xmlns:ds="http://schemas.openxmlformats.org/officeDocument/2006/customXml" ds:itemID="{4DF71984-37C1-4BD0-8A98-887577805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arrnr2ue.dotx</Template>
  <TotalTime>0</TotalTime>
  <Pages>33</Pages>
  <Words>3386</Words>
  <Characters>19302</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Automatic Ticket Assignment</vt:lpstr>
    </vt:vector>
  </TitlesOfParts>
  <Manager/>
  <Company/>
  <LinksUpToDate>false</LinksUpToDate>
  <CharactersWithSpaces>22643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Automatic Ticket Assignment</dc:title>
  <dc:subject>Kamal, Lakshmi, Pankaj</dc:subject>
  <dc:creator/>
  <cp:keywords/>
  <cp:lastModifiedBy/>
  <cp:revision>1</cp:revision>
  <dcterms:created xsi:type="dcterms:W3CDTF">2022-01-08T07:16:00Z</dcterms:created>
  <dcterms:modified xsi:type="dcterms:W3CDTF">2022-01-08T07:28:00Z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emplafyTenantId">
    <vt:lpwstr>philips</vt:lpwstr>
  </property>
  <property fmtid="{D5CDD505-2E9C-101B-9397-08002B2CF9AE}" pid="3" name="TemplafyTemplateId">
    <vt:lpwstr>637690383092755979</vt:lpwstr>
  </property>
  <property fmtid="{D5CDD505-2E9C-101B-9397-08002B2CF9AE}" pid="4" name="TemplafyUserProfileId">
    <vt:lpwstr>637648680115457208</vt:lpwstr>
  </property>
  <property fmtid="{D5CDD505-2E9C-101B-9397-08002B2CF9AE}" pid="5" name="TemplafyFromBlank">
    <vt:bool>true</vt:bool>
  </property>
</Properties>
</file>